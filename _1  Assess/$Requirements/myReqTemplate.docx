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096E8" w14:textId="77777777" w:rsidR="00E56128" w:rsidRDefault="00E56128" w:rsidP="007E2238"/>
    <w:p w14:paraId="1A7A3E11" w14:textId="77777777" w:rsidR="000B12DD" w:rsidRDefault="001576D1" w:rsidP="007E2238">
      <w:r w:rsidRPr="001576D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88BAE6" wp14:editId="5476EB2F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2722245" cy="5198745"/>
                <wp:effectExtent l="0" t="0" r="1905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519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31DA0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Client:</w:t>
                            </w:r>
                          </w:p>
                          <w:p w14:paraId="39047C23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7C1B0BAD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349BD832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59C1C2D1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Product:</w:t>
                            </w:r>
                          </w:p>
                          <w:p w14:paraId="795B9ECB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4AE7CDE7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Model:</w:t>
                            </w:r>
                          </w:p>
                          <w:p w14:paraId="39D2F002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6C4E5570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1430AC4A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Version:</w:t>
                            </w: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A4E5D70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1B636144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Testing Commenced:</w:t>
                            </w:r>
                          </w:p>
                          <w:p w14:paraId="4E971D6F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Testing Completed:</w:t>
                            </w:r>
                          </w:p>
                          <w:p w14:paraId="1650F9DA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3B8DE175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Results:</w:t>
                            </w:r>
                          </w:p>
                          <w:p w14:paraId="4D0F275C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5965D6CD" w14:textId="77777777" w:rsidR="001576D1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Reference:</w:t>
                            </w:r>
                          </w:p>
                          <w:p w14:paraId="32EE6345" w14:textId="77777777" w:rsidR="001576D1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7E631E03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Overview: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BA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35pt;width:214.35pt;height:40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" stroked="f">
                <v:textbox>
                  <w:txbxContent>
                    <w:p w14:paraId="79331DA0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Client:</w:t>
                      </w:r>
                    </w:p>
                    <w:p w14:paraId="39047C23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7C1B0BAD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349BD832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59C1C2D1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Product:</w:t>
                      </w:r>
                    </w:p>
                    <w:p w14:paraId="795B9ECB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4AE7CDE7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Model:</w:t>
                      </w:r>
                    </w:p>
                    <w:p w14:paraId="39D2F002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6C4E5570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1430AC4A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Version:</w:t>
                      </w: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ab/>
                      </w:r>
                    </w:p>
                    <w:p w14:paraId="2A4E5D70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1B636144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Testing Commenced:</w:t>
                      </w:r>
                    </w:p>
                    <w:p w14:paraId="4E971D6F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Testing Completed:</w:t>
                      </w:r>
                    </w:p>
                    <w:p w14:paraId="1650F9DA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3B8DE175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Results:</w:t>
                      </w:r>
                    </w:p>
                    <w:p w14:paraId="4D0F275C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5965D6CD" w14:textId="77777777" w:rsidR="001576D1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Reference:</w:t>
                      </w:r>
                    </w:p>
                    <w:p w14:paraId="32EE6345" w14:textId="77777777" w:rsidR="001576D1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7E631E03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Overview: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76D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95DFC" wp14:editId="5B078CAC">
                <wp:simplePos x="0" y="0"/>
                <wp:positionH relativeFrom="margin">
                  <wp:posOffset>2505075</wp:posOffset>
                </wp:positionH>
                <wp:positionV relativeFrom="paragraph">
                  <wp:posOffset>282575</wp:posOffset>
                </wp:positionV>
                <wp:extent cx="3327400" cy="1404620"/>
                <wp:effectExtent l="0" t="0" r="635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E909D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Western Reserve Controls</w:t>
                            </w:r>
                          </w:p>
                          <w:p w14:paraId="562EA81B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1485 Exeter Rd.</w:t>
                            </w:r>
                          </w:p>
                          <w:p w14:paraId="56F4022D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Akron, OH 44139</w:t>
                            </w:r>
                          </w:p>
                          <w:p w14:paraId="6A04678A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46050840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ASCII Communication Module</w:t>
                            </w:r>
                          </w:p>
                          <w:p w14:paraId="4A1A6766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71FDA053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1734-ASC232</w:t>
                            </w:r>
                          </w:p>
                          <w:p w14:paraId="29FC7C0D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1734-ASC485</w:t>
                            </w:r>
                          </w:p>
                          <w:p w14:paraId="562FC7C7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020FFAF5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Q02</w:t>
                            </w:r>
                          </w:p>
                          <w:p w14:paraId="3A1B3E6E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4236C8FF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11/23/2020</w:t>
                            </w:r>
                          </w:p>
                          <w:p w14:paraId="4AC9B09C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12/17/2020</w:t>
                            </w:r>
                          </w:p>
                          <w:p w14:paraId="36891F93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458D0825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PASSED Page 2</w:t>
                            </w:r>
                          </w:p>
                          <w:p w14:paraId="4E7E40B1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5C84AA8E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EP19001-Q02-QTP_2020.10.21.2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95DFC" id="_x0000_s1027" type="#_x0000_t202" style="position:absolute;margin-left:197.25pt;margin-top:22.25pt;width:26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" stroked="f">
                <v:textbox style="mso-fit-shape-to-text:t">
                  <w:txbxContent>
                    <w:p w14:paraId="37EE909D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Western Reserve Controls</w:t>
                      </w:r>
                    </w:p>
                    <w:p w14:paraId="562EA81B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1485 Exeter Rd.</w:t>
                      </w:r>
                    </w:p>
                    <w:p w14:paraId="56F4022D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Akron, OH 44139</w:t>
                      </w:r>
                    </w:p>
                    <w:p w14:paraId="6A04678A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46050840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ASCII Communication Module</w:t>
                      </w:r>
                    </w:p>
                    <w:p w14:paraId="4A1A6766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71FDA053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1734-ASC232</w:t>
                      </w:r>
                    </w:p>
                    <w:p w14:paraId="29FC7C0D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1734-ASC485</w:t>
                      </w:r>
                    </w:p>
                    <w:p w14:paraId="562FC7C7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020FFAF5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Q02</w:t>
                      </w:r>
                    </w:p>
                    <w:p w14:paraId="3A1B3E6E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4236C8FF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11/23/2020</w:t>
                      </w:r>
                    </w:p>
                    <w:p w14:paraId="4AC9B09C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12/17/2020</w:t>
                      </w:r>
                    </w:p>
                    <w:p w14:paraId="36891F93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458D0825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PASSED Page 2</w:t>
                      </w:r>
                    </w:p>
                    <w:p w14:paraId="4E7E40B1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5C84AA8E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EP19001-Q02-QTP_2020.10.21.2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ABC859" w14:textId="77777777" w:rsidR="000B12DD" w:rsidRDefault="000B12DD" w:rsidP="007E2238"/>
    <w:p w14:paraId="7F31E4AE" w14:textId="77777777" w:rsidR="000B12DD" w:rsidRDefault="001576D1" w:rsidP="007E22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AC93B3" wp14:editId="36AB257A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48045" cy="13379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045" cy="133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85BF0" w14:textId="77777777" w:rsidR="001576D1" w:rsidRDefault="001576D1" w:rsidP="001576D1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 xml:space="preserve">The purpose of the System Compatibility Test Is to ensure the Q02 Redesign DUT performs as well or better than the current product Baseline model with a variety of associated components. The evaluation test bed </w:t>
                            </w:r>
                            <w:proofErr w:type="gramStart"/>
                            <w:r>
                              <w:t>consists</w:t>
                            </w:r>
                            <w:proofErr w:type="gramEnd"/>
                            <w:r>
                              <w:t xml:space="preserve"> testing with four different PLCs communicating to the DUT over a </w:t>
                            </w:r>
                            <w:proofErr w:type="spellStart"/>
                            <w:r>
                              <w:t>DeviceNet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™</w:t>
                            </w:r>
                            <w:r>
                              <w:t>, ControlNet</w:t>
                            </w:r>
                            <w:r>
                              <w:rPr>
                                <w:rFonts w:cstheme="minorHAnsi"/>
                              </w:rPr>
                              <w:t xml:space="preserve">™, and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EtherNet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/IP™ compatible products.  Each system configuration consists of four Use Case Rack configurations.  The DUT is also tested with compatible serial devices.  And finally, a week-long endurance test is test </w:t>
                            </w:r>
                          </w:p>
                          <w:p w14:paraId="39FC087D" w14:textId="77777777" w:rsidR="001576D1" w:rsidRDefault="001576D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C93B3" id="_x0000_s1028" type="#_x0000_t202" style="position:absolute;margin-left:417.15pt;margin-top:17pt;width:468.35pt;height:105.35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" stroked="f">
                <v:textbox style="mso-fit-shape-to-text:t">
                  <w:txbxContent>
                    <w:p w14:paraId="73485BF0" w14:textId="77777777" w:rsidR="001576D1" w:rsidRDefault="001576D1" w:rsidP="001576D1">
                      <w:pPr>
                        <w:rPr>
                          <w:rFonts w:cstheme="minorHAnsi"/>
                        </w:rPr>
                      </w:pPr>
                      <w:r>
                        <w:t>The purpose of the System Compatibility Test Is to ensure the Q02 Redesign DUT performs as well or better than the current product Baseline model with a variety of associated components. The evaluation test bed consists testing with four different PLCs communicating to the DUT over a DeviceNet</w:t>
                      </w:r>
                      <w:r>
                        <w:rPr>
                          <w:rFonts w:cstheme="minorHAnsi"/>
                        </w:rPr>
                        <w:t>™</w:t>
                      </w:r>
                      <w:r>
                        <w:t>, ControlNet</w:t>
                      </w:r>
                      <w:r>
                        <w:rPr>
                          <w:rFonts w:cstheme="minorHAnsi"/>
                        </w:rPr>
                        <w:t xml:space="preserve">™, and EtherNet/IP™ compatible products.  Each system configuration consists of four Use Case Rack configurations.  The DUT is also tested with compatible serial devices.  And finally, a week-long endurance test is test </w:t>
                      </w:r>
                    </w:p>
                    <w:p w14:paraId="39FC087D" w14:textId="77777777" w:rsidR="001576D1" w:rsidRDefault="001576D1"/>
                  </w:txbxContent>
                </v:textbox>
                <w10:wrap type="square" anchorx="margin"/>
              </v:shape>
            </w:pict>
          </mc:Fallback>
        </mc:AlternateContent>
      </w:r>
    </w:p>
    <w:p w14:paraId="381EEC0F" w14:textId="77777777" w:rsidR="000B12DD" w:rsidRDefault="000B12DD" w:rsidP="007E2238"/>
    <w:p w14:paraId="1552D73D" w14:textId="77777777" w:rsidR="000B12DD" w:rsidRDefault="000B12DD" w:rsidP="007E2238"/>
    <w:p w14:paraId="26180632" w14:textId="77777777" w:rsidR="000B12DD" w:rsidRDefault="000B12DD" w:rsidP="007E2238"/>
    <w:p w14:paraId="02B26723" w14:textId="77777777" w:rsidR="000B12DD" w:rsidRDefault="000B12DD" w:rsidP="007E2238"/>
    <w:p w14:paraId="112B5B52" w14:textId="77777777" w:rsidR="000B12DD" w:rsidRDefault="000B12DD" w:rsidP="007E2238"/>
    <w:p w14:paraId="475B15B5" w14:textId="77777777" w:rsidR="000B12DD" w:rsidRDefault="000B12DD" w:rsidP="007E2238"/>
    <w:p w14:paraId="0C5CA516" w14:textId="77777777" w:rsidR="000B12DD" w:rsidRDefault="000B12DD" w:rsidP="007E2238"/>
    <w:p w14:paraId="5935F8C9" w14:textId="77777777" w:rsidR="000B12DD" w:rsidRDefault="000B12DD" w:rsidP="007E2238"/>
    <w:p w14:paraId="06960EEA" w14:textId="77777777" w:rsidR="000B12DD" w:rsidRDefault="000B12DD" w:rsidP="007E2238"/>
    <w:p w14:paraId="45C6DCF5" w14:textId="77777777" w:rsidR="000B12DD" w:rsidRDefault="000B12DD" w:rsidP="007E2238"/>
    <w:p w14:paraId="79177473" w14:textId="77777777" w:rsidR="000B12DD" w:rsidRDefault="000B12DD" w:rsidP="007E2238"/>
    <w:p w14:paraId="13DB4AA1" w14:textId="77777777" w:rsidR="000B12DD" w:rsidRDefault="000B12DD" w:rsidP="007E2238"/>
    <w:p w14:paraId="5ECAB6DD" w14:textId="77777777" w:rsidR="000B12DD" w:rsidRDefault="000B12DD" w:rsidP="007E2238"/>
    <w:p w14:paraId="21D614DA" w14:textId="77777777" w:rsidR="000B12DD" w:rsidRDefault="000B12DD" w:rsidP="007E2238"/>
    <w:p w14:paraId="2CEABD7F" w14:textId="77777777" w:rsidR="000B12DD" w:rsidRDefault="000B12DD" w:rsidP="007E2238"/>
    <w:p w14:paraId="447483DC" w14:textId="77777777" w:rsidR="000B12DD" w:rsidRDefault="000B12DD" w:rsidP="007E2238"/>
    <w:p w14:paraId="44F356C7" w14:textId="77777777" w:rsidR="000B12DD" w:rsidRDefault="000B12DD" w:rsidP="007E2238"/>
    <w:p w14:paraId="4654F18D" w14:textId="77777777" w:rsidR="000B12DD" w:rsidRDefault="000B12DD" w:rsidP="007E2238"/>
    <w:p w14:paraId="43C37F38" w14:textId="77777777" w:rsidR="000B12DD" w:rsidRDefault="000B12DD" w:rsidP="007E2238"/>
    <w:p w14:paraId="3DF46EBF" w14:textId="77777777" w:rsidR="000B12DD" w:rsidRDefault="000B12DD" w:rsidP="007E2238"/>
    <w:p w14:paraId="65496256" w14:textId="77777777" w:rsidR="000B12DD" w:rsidRDefault="000B12DD" w:rsidP="007E2238"/>
    <w:p w14:paraId="4B4E6BFC" w14:textId="77777777" w:rsidR="000B12DD" w:rsidRDefault="000B12DD" w:rsidP="007E2238"/>
    <w:p w14:paraId="1A918E39" w14:textId="77777777" w:rsidR="000B12DD" w:rsidRDefault="000B12DD" w:rsidP="007E2238"/>
    <w:p w14:paraId="5D09D4DB" w14:textId="77777777" w:rsidR="000B12DD" w:rsidRDefault="000B12DD" w:rsidP="007E2238"/>
    <w:p w14:paraId="5D37BF95" w14:textId="77777777" w:rsidR="000B12DD" w:rsidRDefault="000B12DD" w:rsidP="007E2238"/>
    <w:p w14:paraId="3EBD91CB" w14:textId="77777777" w:rsidR="000B12DD" w:rsidRDefault="000B12DD" w:rsidP="007E2238"/>
    <w:p w14:paraId="098EEA59" w14:textId="77777777" w:rsidR="000B12DD" w:rsidRDefault="000B12DD" w:rsidP="007E2238"/>
    <w:p w14:paraId="4AC10464" w14:textId="77777777" w:rsidR="000B12DD" w:rsidRDefault="000B12DD" w:rsidP="007E2238"/>
    <w:p w14:paraId="69D242AC" w14:textId="77777777" w:rsidR="000B12DD" w:rsidRDefault="000B12DD" w:rsidP="007E2238"/>
    <w:p w14:paraId="4254B23A" w14:textId="77777777" w:rsidR="000B12DD" w:rsidRDefault="000B12DD" w:rsidP="007E2238"/>
    <w:p w14:paraId="46462A92" w14:textId="77777777" w:rsidR="000B12DD" w:rsidRDefault="000B12DD" w:rsidP="007E2238"/>
    <w:p w14:paraId="0CDBF22B" w14:textId="77777777" w:rsidR="001576D1" w:rsidRDefault="001576D1" w:rsidP="007E2238"/>
    <w:p w14:paraId="6CE607E7" w14:textId="77777777" w:rsidR="001576D1" w:rsidRDefault="001576D1" w:rsidP="007E2238"/>
    <w:p w14:paraId="4FCA102B" w14:textId="77777777" w:rsidR="001576D1" w:rsidRDefault="001576D1" w:rsidP="007E2238"/>
    <w:p w14:paraId="15DB2727" w14:textId="77777777" w:rsidR="001576D1" w:rsidRDefault="001576D1" w:rsidP="007E2238"/>
    <w:p w14:paraId="1379BB5E" w14:textId="77777777" w:rsidR="001576D1" w:rsidRDefault="001576D1" w:rsidP="007E2238"/>
    <w:p w14:paraId="4015C177" w14:textId="77777777" w:rsidR="001576D1" w:rsidRDefault="001576D1" w:rsidP="007E2238"/>
    <w:p w14:paraId="1DABD48A" w14:textId="77777777" w:rsidR="001576D1" w:rsidRDefault="001576D1" w:rsidP="007E2238"/>
    <w:p w14:paraId="64057198" w14:textId="77777777" w:rsidR="001576D1" w:rsidRDefault="001576D1" w:rsidP="007E2238"/>
    <w:p w14:paraId="3FE3CEA7" w14:textId="77777777" w:rsidR="001576D1" w:rsidRDefault="001576D1" w:rsidP="007E2238"/>
    <w:p w14:paraId="217BAEDE" w14:textId="77777777" w:rsidR="001576D1" w:rsidRDefault="001576D1" w:rsidP="001576D1">
      <w:pPr>
        <w:rPr>
          <w:rFonts w:ascii="Arial" w:hAnsi="Arial" w:cs="Arial"/>
        </w:rPr>
      </w:pPr>
      <w:r>
        <w:lastRenderedPageBreak/>
        <w:t xml:space="preserve">The purpose of the System Compatibility Test Is to ensure the Q02 Redesign DUT performs as well or better than the current product Baseline model with a variety of associated components. Specific test criteria are provided in </w:t>
      </w:r>
      <w:r>
        <w:rPr>
          <w:rFonts w:ascii="Arial" w:hAnsi="Arial" w:cs="Arial"/>
        </w:rPr>
        <w:t>EP19001</w:t>
      </w:r>
      <w:r w:rsidRPr="0079449D">
        <w:rPr>
          <w:rFonts w:ascii="Arial" w:hAnsi="Arial" w:cs="Arial"/>
        </w:rPr>
        <w:t>-</w:t>
      </w:r>
      <w:r>
        <w:rPr>
          <w:rFonts w:ascii="Arial" w:hAnsi="Arial" w:cs="Arial"/>
        </w:rPr>
        <w:t>Q02</w:t>
      </w:r>
      <w:r w:rsidRPr="0079449D">
        <w:rPr>
          <w:rFonts w:ascii="Arial" w:hAnsi="Arial" w:cs="Arial"/>
        </w:rPr>
        <w:t>-QTP</w:t>
      </w:r>
      <w:r>
        <w:rPr>
          <w:rFonts w:ascii="Arial" w:hAnsi="Arial" w:cs="Arial"/>
        </w:rPr>
        <w:t xml:space="preserve"> 1.3.5 System (PLC/Network) Level Compatibility Testing.</w:t>
      </w:r>
    </w:p>
    <w:p w14:paraId="20F03818" w14:textId="77777777" w:rsidR="001576D1" w:rsidRDefault="001576D1" w:rsidP="001576D1">
      <w:pPr>
        <w:rPr>
          <w:rFonts w:cstheme="minorHAnsi"/>
        </w:rPr>
      </w:pPr>
      <w:r>
        <w:t xml:space="preserve">The evaluation test bed for each of the Testcases consist of combinations of with 16 System Configurations (SC) defined from four different PLCs communicating to the DUT over a </w:t>
      </w:r>
      <w:proofErr w:type="spellStart"/>
      <w:r>
        <w:t>DeviceNet</w:t>
      </w:r>
      <w:proofErr w:type="spellEnd"/>
      <w:r>
        <w:rPr>
          <w:rFonts w:cstheme="minorHAnsi"/>
        </w:rPr>
        <w:t>™</w:t>
      </w:r>
      <w:r>
        <w:t>, ControlNet</w:t>
      </w:r>
      <w:r>
        <w:rPr>
          <w:rFonts w:cstheme="minorHAnsi"/>
        </w:rPr>
        <w:t xml:space="preserve">™, and </w:t>
      </w:r>
      <w:proofErr w:type="spellStart"/>
      <w:r>
        <w:rPr>
          <w:rFonts w:cstheme="minorHAnsi"/>
        </w:rPr>
        <w:t>EtherNet</w:t>
      </w:r>
      <w:proofErr w:type="spellEnd"/>
      <w:r>
        <w:rPr>
          <w:rFonts w:cstheme="minorHAnsi"/>
        </w:rPr>
        <w:t xml:space="preserve">/IP™ compatible products.  system configuration consists of four Use Case Rack configurations (UC), each with a different configuration of DUT(s) and/or Auxiliary IO modules.  </w:t>
      </w:r>
    </w:p>
    <w:p w14:paraId="3AA4A219" w14:textId="77777777" w:rsidR="001576D1" w:rsidRDefault="001576D1" w:rsidP="001576D1">
      <w:pPr>
        <w:rPr>
          <w:rFonts w:cstheme="minorHAnsi"/>
        </w:rPr>
      </w:pPr>
      <w:r>
        <w:rPr>
          <w:rFonts w:cstheme="minorHAnsi"/>
        </w:rPr>
        <w:t xml:space="preserve">The DUT is also tested with two compatible serial devices.  The System Configuration and Use Cases are defined in </w:t>
      </w:r>
      <w:r>
        <w:rPr>
          <w:rFonts w:ascii="Arial" w:hAnsi="Arial" w:cs="Arial"/>
        </w:rPr>
        <w:t>EP19001</w:t>
      </w:r>
      <w:r w:rsidRPr="0079449D">
        <w:rPr>
          <w:rFonts w:ascii="Arial" w:hAnsi="Arial" w:cs="Arial"/>
        </w:rPr>
        <w:t>-</w:t>
      </w:r>
      <w:r>
        <w:rPr>
          <w:rFonts w:ascii="Arial" w:hAnsi="Arial" w:cs="Arial"/>
        </w:rPr>
        <w:t>Q02</w:t>
      </w:r>
      <w:r w:rsidRPr="0079449D">
        <w:rPr>
          <w:rFonts w:ascii="Arial" w:hAnsi="Arial" w:cs="Arial"/>
        </w:rPr>
        <w:t>-QTP</w:t>
      </w:r>
      <w:r>
        <w:rPr>
          <w:rFonts w:ascii="Arial" w:hAnsi="Arial" w:cs="Arial"/>
        </w:rPr>
        <w:t xml:space="preserve"> 3.11.1 System Testcase Definition.</w:t>
      </w:r>
    </w:p>
    <w:p w14:paraId="58EB6775" w14:textId="77777777" w:rsidR="001576D1" w:rsidRDefault="001576D1" w:rsidP="001576D1">
      <w:pPr>
        <w:rPr>
          <w:rFonts w:cstheme="minorHAnsi"/>
        </w:rPr>
      </w:pPr>
      <w:r>
        <w:rPr>
          <w:rFonts w:cstheme="minorHAnsi"/>
        </w:rPr>
        <w:t xml:space="preserve">And finally, a week-long endurance test is defined in </w:t>
      </w:r>
      <w:r>
        <w:rPr>
          <w:rFonts w:ascii="Arial" w:hAnsi="Arial" w:cs="Arial"/>
        </w:rPr>
        <w:t>EP19001</w:t>
      </w:r>
      <w:r w:rsidRPr="0079449D">
        <w:rPr>
          <w:rFonts w:ascii="Arial" w:hAnsi="Arial" w:cs="Arial"/>
        </w:rPr>
        <w:t>-</w:t>
      </w:r>
      <w:r>
        <w:rPr>
          <w:rFonts w:ascii="Arial" w:hAnsi="Arial" w:cs="Arial"/>
        </w:rPr>
        <w:t>Q02</w:t>
      </w:r>
      <w:r w:rsidRPr="0079449D">
        <w:rPr>
          <w:rFonts w:ascii="Arial" w:hAnsi="Arial" w:cs="Arial"/>
        </w:rPr>
        <w:t>-QTP</w:t>
      </w:r>
      <w:r>
        <w:rPr>
          <w:rFonts w:ascii="Arial" w:hAnsi="Arial" w:cs="Arial"/>
        </w:rPr>
        <w:t xml:space="preserve"> 3.11.2 System Testcase Definition</w:t>
      </w:r>
    </w:p>
    <w:p w14:paraId="59ECCD31" w14:textId="77777777" w:rsidR="001576D1" w:rsidRPr="007E2238" w:rsidRDefault="001576D1" w:rsidP="007E2238"/>
    <w:sectPr w:rsidR="001576D1" w:rsidRPr="007E2238" w:rsidSect="000B12D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296" w:right="1296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0C8FE" w14:textId="77777777" w:rsidR="0015326A" w:rsidRDefault="0015326A">
      <w:r>
        <w:separator/>
      </w:r>
    </w:p>
  </w:endnote>
  <w:endnote w:type="continuationSeparator" w:id="0">
    <w:p w14:paraId="7FCAE347" w14:textId="77777777" w:rsidR="0015326A" w:rsidRDefault="0015326A">
      <w:r>
        <w:continuationSeparator/>
      </w:r>
    </w:p>
  </w:endnote>
  <w:endnote w:type="continuationNotice" w:id="1">
    <w:p w14:paraId="7262B46F" w14:textId="77777777" w:rsidR="0015326A" w:rsidRDefault="0015326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40192" w14:textId="77777777" w:rsidR="000B12DD" w:rsidRDefault="000B12DD" w:rsidP="000B12DD">
    <w:pPr>
      <w:spacing w:before="77" w:after="0"/>
      <w:rPr>
        <w:caps/>
        <w:noProof/>
        <w:color w:val="000000" w:themeColor="text1"/>
      </w:rPr>
    </w:pPr>
    <w:r w:rsidRPr="00D860CB">
      <w:rPr>
        <w:rFonts w:ascii="Arial Black" w:hAnsi="Arial Black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56BFCF0" wp14:editId="6AD3365C">
              <wp:simplePos x="0" y="0"/>
              <wp:positionH relativeFrom="page">
                <wp:align>center</wp:align>
              </wp:positionH>
              <wp:positionV relativeFrom="paragraph">
                <wp:posOffset>-19743</wp:posOffset>
              </wp:positionV>
              <wp:extent cx="6257925" cy="9525"/>
              <wp:effectExtent l="0" t="0" r="28575" b="2857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57925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0DF23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-1.55pt" to="492.7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" strokecolor="#4a7ebb">
              <o:lock v:ext="edit" shapetype="f"/>
              <w10:wrap anchorx="page"/>
            </v:line>
          </w:pict>
        </mc:Fallback>
      </mc:AlternateContent>
    </w:r>
    <w:r>
      <w:rPr>
        <w:caps/>
        <w:color w:val="000000" w:themeColor="text1"/>
      </w:rPr>
      <w:t>ISSUE DATE:  12/17/2020</w:t>
    </w:r>
    <w:r w:rsidRPr="008E4498">
      <w:rPr>
        <w:caps/>
        <w:color w:val="000000" w:themeColor="text1"/>
      </w:rPr>
      <w:ptab w:relativeTo="margin" w:alignment="center" w:leader="none"/>
    </w:r>
    <w:r w:rsidRPr="008E4498">
      <w:rPr>
        <w:caps/>
        <w:color w:val="000000" w:themeColor="text1"/>
      </w:rPr>
      <w:t xml:space="preserve">Page </w:t>
    </w:r>
    <w:r w:rsidRPr="008E4498">
      <w:rPr>
        <w:b/>
        <w:bCs/>
        <w:caps/>
        <w:color w:val="000000" w:themeColor="text1"/>
      </w:rPr>
      <w:fldChar w:fldCharType="begin"/>
    </w:r>
    <w:r w:rsidRPr="008E4498">
      <w:rPr>
        <w:b/>
        <w:bCs/>
        <w:caps/>
        <w:color w:val="000000" w:themeColor="text1"/>
      </w:rPr>
      <w:instrText xml:space="preserve"> PAGE  \* Arabic  \* MERGEFORMAT </w:instrText>
    </w:r>
    <w:r w:rsidRPr="008E4498">
      <w:rPr>
        <w:b/>
        <w:bCs/>
        <w:caps/>
        <w:color w:val="000000" w:themeColor="text1"/>
      </w:rPr>
      <w:fldChar w:fldCharType="separate"/>
    </w:r>
    <w:r>
      <w:rPr>
        <w:b/>
        <w:bCs/>
        <w:caps/>
        <w:color w:val="000000" w:themeColor="text1"/>
      </w:rPr>
      <w:t>1</w:t>
    </w:r>
    <w:r w:rsidRPr="008E4498">
      <w:rPr>
        <w:b/>
        <w:bCs/>
        <w:caps/>
        <w:color w:val="000000" w:themeColor="text1"/>
      </w:rPr>
      <w:fldChar w:fldCharType="end"/>
    </w:r>
    <w:r w:rsidRPr="008E4498">
      <w:rPr>
        <w:caps/>
        <w:color w:val="000000" w:themeColor="text1"/>
      </w:rPr>
      <w:t xml:space="preserve"> of </w:t>
    </w:r>
    <w:r w:rsidRPr="008E4498">
      <w:rPr>
        <w:b/>
        <w:bCs/>
        <w:caps/>
        <w:color w:val="000000" w:themeColor="text1"/>
      </w:rPr>
      <w:fldChar w:fldCharType="begin"/>
    </w:r>
    <w:r w:rsidRPr="008E4498">
      <w:rPr>
        <w:b/>
        <w:bCs/>
        <w:caps/>
        <w:color w:val="000000" w:themeColor="text1"/>
      </w:rPr>
      <w:instrText xml:space="preserve"> NUMPAGES  \* Arabic  \* MERGEFORMAT </w:instrText>
    </w:r>
    <w:r w:rsidRPr="008E4498">
      <w:rPr>
        <w:b/>
        <w:bCs/>
        <w:caps/>
        <w:color w:val="000000" w:themeColor="text1"/>
      </w:rPr>
      <w:fldChar w:fldCharType="separate"/>
    </w:r>
    <w:r>
      <w:rPr>
        <w:b/>
        <w:bCs/>
        <w:caps/>
        <w:color w:val="000000" w:themeColor="text1"/>
      </w:rPr>
      <w:t>6</w:t>
    </w:r>
    <w:r w:rsidRPr="008E4498">
      <w:rPr>
        <w:b/>
        <w:bCs/>
        <w:caps/>
        <w:color w:val="000000" w:themeColor="text1"/>
      </w:rPr>
      <w:fldChar w:fldCharType="end"/>
    </w:r>
    <w:r w:rsidRPr="008E4498">
      <w:rPr>
        <w:caps/>
        <w:color w:val="000000" w:themeColor="text1"/>
      </w:rPr>
      <w:ptab w:relativeTo="margin" w:alignment="right" w:leader="none"/>
    </w:r>
    <w:r>
      <w:rPr>
        <w:caps/>
        <w:color w:val="000000" w:themeColor="text1"/>
      </w:rPr>
      <w:t>report:  WRC19001--SYSCOMP</w:t>
    </w:r>
  </w:p>
  <w:p w14:paraId="120D394D" w14:textId="77777777" w:rsidR="00D8251A" w:rsidRPr="00357251" w:rsidRDefault="00D8251A" w:rsidP="00340A92">
    <w:pPr>
      <w:pStyle w:val="Footer"/>
      <w:spacing w:after="0"/>
      <w:rPr>
        <w:sz w:val="2"/>
      </w:rPr>
    </w:pPr>
  </w:p>
  <w:p w14:paraId="205BEABC" w14:textId="77777777" w:rsidR="00D8251A" w:rsidRPr="00340A92" w:rsidRDefault="00D8251A" w:rsidP="00340A92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A8907" w14:textId="77777777" w:rsidR="000B12DD" w:rsidRDefault="000B12DD" w:rsidP="000B12DD">
    <w:pPr>
      <w:spacing w:before="77" w:after="0"/>
      <w:rPr>
        <w:caps/>
        <w:noProof/>
        <w:color w:val="000000" w:themeColor="text1"/>
      </w:rPr>
    </w:pPr>
    <w:r w:rsidRPr="00D860CB">
      <w:rPr>
        <w:rFonts w:ascii="Arial Black" w:hAnsi="Arial Black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AFF179" wp14:editId="7ECF7E74">
              <wp:simplePos x="0" y="0"/>
              <wp:positionH relativeFrom="page">
                <wp:align>center</wp:align>
              </wp:positionH>
              <wp:positionV relativeFrom="paragraph">
                <wp:posOffset>-19743</wp:posOffset>
              </wp:positionV>
              <wp:extent cx="6257925" cy="9525"/>
              <wp:effectExtent l="0" t="0" r="28575" b="28575"/>
              <wp:wrapNone/>
              <wp:docPr id="56" name="Straight Connector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57925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31EE4" id="Straight Connector 5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-1.55pt" to="492.7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" strokecolor="#4a7ebb">
              <o:lock v:ext="edit" shapetype="f"/>
              <w10:wrap anchorx="page"/>
            </v:line>
          </w:pict>
        </mc:Fallback>
      </mc:AlternateContent>
    </w:r>
    <w:r>
      <w:rPr>
        <w:caps/>
        <w:color w:val="000000" w:themeColor="text1"/>
      </w:rPr>
      <w:t>ISSUE DATE:  12/17/2020</w:t>
    </w:r>
    <w:r w:rsidRPr="008E4498">
      <w:rPr>
        <w:caps/>
        <w:color w:val="000000" w:themeColor="text1"/>
      </w:rPr>
      <w:ptab w:relativeTo="margin" w:alignment="center" w:leader="none"/>
    </w:r>
    <w:r w:rsidRPr="008E4498">
      <w:rPr>
        <w:caps/>
        <w:color w:val="000000" w:themeColor="text1"/>
      </w:rPr>
      <w:t xml:space="preserve">Page </w:t>
    </w:r>
    <w:r w:rsidRPr="008E4498">
      <w:rPr>
        <w:b/>
        <w:bCs/>
        <w:caps/>
        <w:color w:val="000000" w:themeColor="text1"/>
      </w:rPr>
      <w:fldChar w:fldCharType="begin"/>
    </w:r>
    <w:r w:rsidRPr="008E4498">
      <w:rPr>
        <w:b/>
        <w:bCs/>
        <w:caps/>
        <w:color w:val="000000" w:themeColor="text1"/>
      </w:rPr>
      <w:instrText xml:space="preserve"> PAGE  \* Arabic  \* MERGEFORMAT </w:instrText>
    </w:r>
    <w:r w:rsidRPr="008E4498">
      <w:rPr>
        <w:b/>
        <w:bCs/>
        <w:caps/>
        <w:color w:val="000000" w:themeColor="text1"/>
      </w:rPr>
      <w:fldChar w:fldCharType="separate"/>
    </w:r>
    <w:r>
      <w:rPr>
        <w:b/>
        <w:bCs/>
        <w:caps/>
        <w:color w:val="000000" w:themeColor="text1"/>
      </w:rPr>
      <w:t>1</w:t>
    </w:r>
    <w:r w:rsidRPr="008E4498">
      <w:rPr>
        <w:b/>
        <w:bCs/>
        <w:caps/>
        <w:color w:val="000000" w:themeColor="text1"/>
      </w:rPr>
      <w:fldChar w:fldCharType="end"/>
    </w:r>
    <w:r w:rsidRPr="008E4498">
      <w:rPr>
        <w:caps/>
        <w:color w:val="000000" w:themeColor="text1"/>
      </w:rPr>
      <w:t xml:space="preserve"> of </w:t>
    </w:r>
    <w:r w:rsidRPr="008E4498">
      <w:rPr>
        <w:b/>
        <w:bCs/>
        <w:caps/>
        <w:color w:val="000000" w:themeColor="text1"/>
      </w:rPr>
      <w:fldChar w:fldCharType="begin"/>
    </w:r>
    <w:r w:rsidRPr="008E4498">
      <w:rPr>
        <w:b/>
        <w:bCs/>
        <w:caps/>
        <w:color w:val="000000" w:themeColor="text1"/>
      </w:rPr>
      <w:instrText xml:space="preserve"> NUMPAGES  \* Arabic  \* MERGEFORMAT </w:instrText>
    </w:r>
    <w:r w:rsidRPr="008E4498">
      <w:rPr>
        <w:b/>
        <w:bCs/>
        <w:caps/>
        <w:color w:val="000000" w:themeColor="text1"/>
      </w:rPr>
      <w:fldChar w:fldCharType="separate"/>
    </w:r>
    <w:r>
      <w:rPr>
        <w:b/>
        <w:bCs/>
        <w:caps/>
        <w:color w:val="000000" w:themeColor="text1"/>
      </w:rPr>
      <w:t>6</w:t>
    </w:r>
    <w:r w:rsidRPr="008E4498">
      <w:rPr>
        <w:b/>
        <w:bCs/>
        <w:caps/>
        <w:color w:val="000000" w:themeColor="text1"/>
      </w:rPr>
      <w:fldChar w:fldCharType="end"/>
    </w:r>
    <w:r w:rsidRPr="008E4498">
      <w:rPr>
        <w:caps/>
        <w:color w:val="000000" w:themeColor="text1"/>
      </w:rPr>
      <w:ptab w:relativeTo="margin" w:alignment="right" w:leader="none"/>
    </w:r>
    <w:r>
      <w:rPr>
        <w:caps/>
        <w:color w:val="000000" w:themeColor="text1"/>
      </w:rPr>
      <w:t>report:  WRC19001--SYSCOMP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C4FEA" w14:textId="77777777" w:rsidR="0015326A" w:rsidRDefault="0015326A">
      <w:r>
        <w:separator/>
      </w:r>
    </w:p>
  </w:footnote>
  <w:footnote w:type="continuationSeparator" w:id="0">
    <w:p w14:paraId="178B7A79" w14:textId="77777777" w:rsidR="0015326A" w:rsidRDefault="0015326A">
      <w:r>
        <w:continuationSeparator/>
      </w:r>
    </w:p>
  </w:footnote>
  <w:footnote w:type="continuationNotice" w:id="1">
    <w:p w14:paraId="056994A7" w14:textId="77777777" w:rsidR="0015326A" w:rsidRDefault="0015326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883D1" w14:textId="77777777" w:rsidR="00E73B5D" w:rsidRDefault="00E73B5D" w:rsidP="00E73B5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8E4498">
      <w:rPr>
        <w:rFonts w:ascii="Arial Black" w:hAnsi="Arial Black" w:cs="Aharoni"/>
        <w:b/>
        <w:noProof/>
        <w:color w:val="17365D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5CB1888" wp14:editId="7B78D2B9">
              <wp:simplePos x="0" y="0"/>
              <wp:positionH relativeFrom="margin">
                <wp:align>right</wp:align>
              </wp:positionH>
              <wp:positionV relativeFrom="paragraph">
                <wp:posOffset>60015</wp:posOffset>
              </wp:positionV>
              <wp:extent cx="2360930" cy="1404620"/>
              <wp:effectExtent l="0" t="0" r="3810" b="0"/>
              <wp:wrapSquare wrapText="bothSides"/>
              <wp:docPr id="2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22AB20" w14:textId="77777777" w:rsidR="00E73B5D" w:rsidRDefault="00E73B5D" w:rsidP="00E73B5D">
                          <w:pPr>
                            <w:spacing w:after="0"/>
                            <w:jc w:val="right"/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</w:pPr>
                          <w:r w:rsidRPr="008E4498"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  <w:t>1734-ASC System</w:t>
                          </w:r>
                        </w:p>
                        <w:p w14:paraId="790BA0DF" w14:textId="77777777" w:rsidR="00E73B5D" w:rsidRPr="00D860CB" w:rsidRDefault="00E73B5D" w:rsidP="00E73B5D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right"/>
                            <w:rPr>
                              <w:rFonts w:ascii="Arial Black" w:hAnsi="Arial Black" w:cs="Aharoni"/>
                              <w:b/>
                              <w:color w:val="17365D"/>
                            </w:rPr>
                          </w:pPr>
                          <w:r w:rsidRPr="008E4498"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  <w:t>Compatibility Test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CB188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34.7pt;margin-top:4.75pt;width:185.9pt;height:110.6pt;z-index:25167667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" stroked="f">
              <v:textbox style="mso-fit-shape-to-text:t" inset=",0">
                <w:txbxContent>
                  <w:p w14:paraId="1C22AB20" w14:textId="77777777" w:rsidR="00E73B5D" w:rsidRDefault="00E73B5D" w:rsidP="00E73B5D">
                    <w:pPr>
                      <w:spacing w:after="0"/>
                      <w:jc w:val="right"/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</w:pPr>
                    <w:r w:rsidRPr="008E4498"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  <w:t>1734-ASC System</w:t>
                    </w:r>
                  </w:p>
                  <w:p w14:paraId="790BA0DF" w14:textId="77777777" w:rsidR="00E73B5D" w:rsidRPr="00D860CB" w:rsidRDefault="00E73B5D" w:rsidP="00E73B5D">
                    <w:pPr>
                      <w:autoSpaceDE w:val="0"/>
                      <w:autoSpaceDN w:val="0"/>
                      <w:adjustRightInd w:val="0"/>
                      <w:spacing w:after="0"/>
                      <w:jc w:val="right"/>
                      <w:rPr>
                        <w:rFonts w:ascii="Arial Black" w:hAnsi="Arial Black" w:cs="Aharoni"/>
                        <w:b/>
                        <w:color w:val="17365D"/>
                      </w:rPr>
                    </w:pPr>
                    <w:r w:rsidRPr="008E4498"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  <w:t>Compatibility Test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860CB">
      <w:rPr>
        <w:rFonts w:ascii="Arial Black" w:hAnsi="Arial Black" w:cs="Arial"/>
        <w:b/>
        <w:noProof/>
        <w:color w:val="17365D"/>
      </w:rPr>
      <w:drawing>
        <wp:anchor distT="0" distB="0" distL="114300" distR="114300" simplePos="0" relativeHeight="251675648" behindDoc="0" locked="0" layoutInCell="1" allowOverlap="1" wp14:anchorId="653901AF" wp14:editId="570287CA">
          <wp:simplePos x="0" y="0"/>
          <wp:positionH relativeFrom="margin">
            <wp:align>left</wp:align>
          </wp:positionH>
          <wp:positionV relativeFrom="paragraph">
            <wp:posOffset>54787</wp:posOffset>
          </wp:positionV>
          <wp:extent cx="616585" cy="478155"/>
          <wp:effectExtent l="0" t="0" r="0" b="0"/>
          <wp:wrapSquare wrapText="bothSides"/>
          <wp:docPr id="309" name="Picture 3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699" cy="4862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76D1">
      <w:rPr>
        <w:rFonts w:ascii="Arial Black" w:hAnsi="Arial Black" w:cs="Aharoni"/>
        <w:b/>
        <w:color w:val="17365D"/>
      </w:rPr>
      <w:t>`</w:t>
    </w:r>
  </w:p>
  <w:p w14:paraId="5CA5E096" w14:textId="77777777" w:rsidR="00E73B5D" w:rsidRDefault="00E73B5D" w:rsidP="00E73B5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D860CB">
      <w:rPr>
        <w:rFonts w:ascii="Arial Black" w:hAnsi="Arial Black" w:cs="Aharoni"/>
        <w:b/>
        <w:color w:val="17365D"/>
      </w:rPr>
      <w:t>R. Ales Consulting LLC</w:t>
    </w:r>
  </w:p>
  <w:p w14:paraId="62A5B767" w14:textId="77777777" w:rsidR="00E73B5D" w:rsidRPr="00D860CB" w:rsidRDefault="00E73B5D" w:rsidP="00E73B5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>
      <w:rPr>
        <w:rFonts w:ascii="Arial Black" w:hAnsi="Arial Black" w:cs="Aharoni"/>
        <w:b/>
        <w:color w:val="17365D"/>
      </w:rPr>
      <w:t>For Western Reserve Controls</w:t>
    </w:r>
  </w:p>
  <w:p w14:paraId="0A79CD41" w14:textId="77777777" w:rsidR="000B12DD" w:rsidRPr="00E73B5D" w:rsidRDefault="001576D1" w:rsidP="00E73B5D">
    <w:pPr>
      <w:pStyle w:val="Header"/>
    </w:pPr>
    <w:r w:rsidRPr="00D860CB">
      <w:rPr>
        <w:rFonts w:ascii="Arial Black" w:hAnsi="Arial Black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203BD5" wp14:editId="4AA41FFD">
              <wp:simplePos x="0" y="0"/>
              <wp:positionH relativeFrom="margin">
                <wp:align>right</wp:align>
              </wp:positionH>
              <wp:positionV relativeFrom="paragraph">
                <wp:posOffset>26867</wp:posOffset>
              </wp:positionV>
              <wp:extent cx="6008543" cy="23751"/>
              <wp:effectExtent l="0" t="0" r="30480" b="33655"/>
              <wp:wrapNone/>
              <wp:docPr id="304" name="Straight Connector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08543" cy="23751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58999" id="Straight Connector 30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21.9pt,2.1pt" to="89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" strokecolor="#4a7ebb">
              <o:lock v:ext="edit" shapetype="f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D356D" w14:textId="77777777" w:rsidR="000B12DD" w:rsidRPr="00D860CB" w:rsidRDefault="000B12DD" w:rsidP="000B12D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D860CB">
      <w:rPr>
        <w:rFonts w:ascii="Arial Black" w:hAnsi="Arial Black" w:cs="Arial"/>
        <w:b/>
        <w:noProof/>
        <w:color w:val="17365D"/>
      </w:rPr>
      <w:drawing>
        <wp:anchor distT="0" distB="0" distL="114300" distR="114300" simplePos="0" relativeHeight="251671552" behindDoc="0" locked="0" layoutInCell="1" allowOverlap="1" wp14:anchorId="43D969F2" wp14:editId="06C252F1">
          <wp:simplePos x="0" y="0"/>
          <wp:positionH relativeFrom="column">
            <wp:posOffset>-76835</wp:posOffset>
          </wp:positionH>
          <wp:positionV relativeFrom="paragraph">
            <wp:posOffset>48260</wp:posOffset>
          </wp:positionV>
          <wp:extent cx="840105" cy="657225"/>
          <wp:effectExtent l="0" t="0" r="0" b="9525"/>
          <wp:wrapSquare wrapText="bothSides"/>
          <wp:docPr id="66" name="Picture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010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60CB">
      <w:rPr>
        <w:rFonts w:ascii="Arial Black" w:hAnsi="Arial Black" w:cs="Aharoni"/>
        <w:b/>
        <w:color w:val="17365D"/>
      </w:rPr>
      <w:t>R. Ales Consulting LLC</w:t>
    </w:r>
  </w:p>
  <w:p w14:paraId="32778AF7" w14:textId="77777777" w:rsidR="000B12DD" w:rsidRPr="00D860CB" w:rsidRDefault="000B12DD" w:rsidP="000B12D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8E4498">
      <w:rPr>
        <w:rFonts w:ascii="Arial Black" w:hAnsi="Arial Black" w:cs="Aharoni"/>
        <w:b/>
        <w:noProof/>
        <w:color w:val="17365D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67F49BD9" wp14:editId="2E0BCBCB">
              <wp:simplePos x="0" y="0"/>
              <wp:positionH relativeFrom="margin">
                <wp:align>right</wp:align>
              </wp:positionH>
              <wp:positionV relativeFrom="paragraph">
                <wp:posOffset>10960</wp:posOffset>
              </wp:positionV>
              <wp:extent cx="2360930" cy="1404620"/>
              <wp:effectExtent l="0" t="0" r="3810" b="0"/>
              <wp:wrapSquare wrapText="bothSides"/>
              <wp:docPr id="6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402F51" w14:textId="77777777" w:rsidR="000B12DD" w:rsidRDefault="000B12DD" w:rsidP="000B12DD">
                          <w:pPr>
                            <w:spacing w:after="0"/>
                            <w:jc w:val="right"/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</w:pPr>
                          <w:r w:rsidRPr="008E4498"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  <w:t>1734-ASC System</w:t>
                          </w:r>
                        </w:p>
                        <w:p w14:paraId="4864197B" w14:textId="77777777" w:rsidR="000B12DD" w:rsidRPr="00D860CB" w:rsidRDefault="000B12DD" w:rsidP="000B12DD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right"/>
                            <w:rPr>
                              <w:rFonts w:ascii="Arial Black" w:hAnsi="Arial Black" w:cs="Aharoni"/>
                              <w:b/>
                              <w:color w:val="17365D"/>
                            </w:rPr>
                          </w:pPr>
                          <w:r w:rsidRPr="008E4498"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  <w:t>Compatibility Test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F49BD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34.7pt;margin-top:.85pt;width:185.9pt;height:110.6pt;z-index:25167257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" stroked="f">
              <v:textbox style="mso-fit-shape-to-text:t" inset=",0">
                <w:txbxContent>
                  <w:p w14:paraId="5B402F51" w14:textId="77777777" w:rsidR="000B12DD" w:rsidRDefault="000B12DD" w:rsidP="000B12DD">
                    <w:pPr>
                      <w:spacing w:after="0"/>
                      <w:jc w:val="right"/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</w:pPr>
                    <w:r w:rsidRPr="008E4498"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  <w:t>1734-ASC System</w:t>
                    </w:r>
                  </w:p>
                  <w:p w14:paraId="4864197B" w14:textId="77777777" w:rsidR="000B12DD" w:rsidRPr="00D860CB" w:rsidRDefault="000B12DD" w:rsidP="000B12DD">
                    <w:pPr>
                      <w:autoSpaceDE w:val="0"/>
                      <w:autoSpaceDN w:val="0"/>
                      <w:adjustRightInd w:val="0"/>
                      <w:spacing w:after="0"/>
                      <w:jc w:val="right"/>
                      <w:rPr>
                        <w:rFonts w:ascii="Arial Black" w:hAnsi="Arial Black" w:cs="Aharoni"/>
                        <w:b/>
                        <w:color w:val="17365D"/>
                      </w:rPr>
                    </w:pPr>
                    <w:r w:rsidRPr="008E4498"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  <w:t>Compatibility Test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860CB">
      <w:rPr>
        <w:rFonts w:ascii="Arial Black" w:hAnsi="Arial Black" w:cs="Aharoni"/>
        <w:b/>
        <w:color w:val="17365D"/>
      </w:rPr>
      <w:t xml:space="preserve">32010 Sedgefield Oval </w:t>
    </w:r>
  </w:p>
  <w:p w14:paraId="2F1AE80B" w14:textId="77777777" w:rsidR="000B12DD" w:rsidRPr="00D860CB" w:rsidRDefault="000B12DD" w:rsidP="000B12D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D860CB">
      <w:rPr>
        <w:rFonts w:ascii="Arial Black" w:hAnsi="Arial Black" w:cs="Aharoni"/>
        <w:b/>
        <w:color w:val="17365D"/>
      </w:rPr>
      <w:t>Solon OH 44139</w:t>
    </w:r>
    <w:r>
      <w:rPr>
        <w:rFonts w:ascii="Arial Black" w:hAnsi="Arial Black" w:cs="Aharoni"/>
        <w:b/>
        <w:color w:val="17365D"/>
      </w:rPr>
      <w:tab/>
    </w:r>
    <w:r>
      <w:rPr>
        <w:rFonts w:ascii="Arial Black" w:hAnsi="Arial Black" w:cs="Aharoni"/>
        <w:b/>
        <w:color w:val="17365D"/>
      </w:rPr>
      <w:tab/>
    </w:r>
  </w:p>
  <w:p w14:paraId="3644BE52" w14:textId="77777777" w:rsidR="000B12DD" w:rsidRDefault="000B12DD" w:rsidP="000B12D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D860CB">
      <w:rPr>
        <w:rFonts w:ascii="Arial Black" w:hAnsi="Arial Black" w:cs="Aharoni"/>
        <w:b/>
        <w:color w:val="17365D"/>
      </w:rPr>
      <w:t>(440) 799-5692</w:t>
    </w:r>
    <w:r>
      <w:rPr>
        <w:rFonts w:ascii="Arial Black" w:hAnsi="Arial Black" w:cs="Aharoni"/>
        <w:b/>
        <w:color w:val="17365D"/>
      </w:rPr>
      <w:t xml:space="preserve">                 </w:t>
    </w:r>
  </w:p>
  <w:p w14:paraId="06461ED8" w14:textId="77777777" w:rsidR="000B12DD" w:rsidRPr="001576D1" w:rsidRDefault="000B12DD" w:rsidP="000B12DD">
    <w:pPr>
      <w:autoSpaceDE w:val="0"/>
      <w:autoSpaceDN w:val="0"/>
      <w:adjustRightInd w:val="0"/>
      <w:spacing w:after="0"/>
      <w:rPr>
        <w:rFonts w:ascii="Arial" w:hAnsi="Arial" w:cs="Arial"/>
        <w:b/>
        <w:color w:val="17365D"/>
        <w:sz w:val="14"/>
        <w:szCs w:val="14"/>
      </w:rPr>
    </w:pPr>
    <w:r w:rsidRPr="001576D1">
      <w:rPr>
        <w:rFonts w:ascii="Arial Black" w:hAnsi="Arial Black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95FD2C" wp14:editId="361E2CF8">
              <wp:simplePos x="0" y="0"/>
              <wp:positionH relativeFrom="margin">
                <wp:align>right</wp:align>
              </wp:positionH>
              <wp:positionV relativeFrom="paragraph">
                <wp:posOffset>130200</wp:posOffset>
              </wp:positionV>
              <wp:extent cx="6044309" cy="0"/>
              <wp:effectExtent l="0" t="0" r="0" b="0"/>
              <wp:wrapNone/>
              <wp:docPr id="65" name="Straight Connector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44309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7FC14" id="Straight Connector 6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24.75pt,10.25pt" to="900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" strokecolor="#4a7ebb">
              <o:lock v:ext="edit" shapetype="f"/>
              <w10:wrap anchorx="margin"/>
            </v:line>
          </w:pict>
        </mc:Fallback>
      </mc:AlternateContent>
    </w:r>
    <w:r w:rsidRPr="001576D1">
      <w:rPr>
        <w:rFonts w:ascii="Arial" w:hAnsi="Arial" w:cs="Arial"/>
        <w:b/>
        <w:color w:val="17365D"/>
        <w:sz w:val="14"/>
        <w:szCs w:val="14"/>
      </w:rPr>
      <w:t>© 2020 R. Ales Consulting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DA8C6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E8596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247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C2A48"/>
    <w:multiLevelType w:val="hybridMultilevel"/>
    <w:tmpl w:val="A1E0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A44BA8"/>
    <w:multiLevelType w:val="multilevel"/>
    <w:tmpl w:val="DFF09F4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B37BF2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C543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A2FD5"/>
    <w:multiLevelType w:val="hybridMultilevel"/>
    <w:tmpl w:val="8BC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F2D567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16F69"/>
    <w:multiLevelType w:val="hybridMultilevel"/>
    <w:tmpl w:val="DAB04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643F9"/>
    <w:multiLevelType w:val="hybridMultilevel"/>
    <w:tmpl w:val="D37A7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D5B93"/>
    <w:multiLevelType w:val="hybridMultilevel"/>
    <w:tmpl w:val="BFA2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F4B52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81616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246062"/>
    <w:multiLevelType w:val="hybridMultilevel"/>
    <w:tmpl w:val="AF88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2868F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C9080F"/>
    <w:multiLevelType w:val="hybridMultilevel"/>
    <w:tmpl w:val="1B38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226D21"/>
    <w:multiLevelType w:val="hybridMultilevel"/>
    <w:tmpl w:val="341A301E"/>
    <w:lvl w:ilvl="0" w:tplc="4574CF3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E57769"/>
    <w:multiLevelType w:val="multilevel"/>
    <w:tmpl w:val="82C43A64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Restart w:val="1"/>
      <w:lvlText w:val="%1.%4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decimal"/>
      <w:lvlRestart w:val="2"/>
      <w:lvlText w:val="%1.%2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1B42705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AA71B2"/>
    <w:multiLevelType w:val="hybridMultilevel"/>
    <w:tmpl w:val="3288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1C2D1582"/>
    <w:multiLevelType w:val="multilevel"/>
    <w:tmpl w:val="2140EEC2"/>
    <w:lvl w:ilvl="0">
      <w:start w:val="1"/>
      <w:numFmt w:val="decimal"/>
      <w:suff w:val="space"/>
      <w:lvlText w:val="Step %1:"/>
      <w:lvlJc w:val="left"/>
      <w:pPr>
        <w:ind w:left="1368" w:hanging="648"/>
      </w:pPr>
      <w:rPr>
        <w:rFonts w:ascii="Calibri" w:hAnsi="Calibri" w:hint="default"/>
        <w:b/>
        <w:i w:val="0"/>
        <w:sz w:val="20"/>
      </w:rPr>
    </w:lvl>
    <w:lvl w:ilvl="1">
      <w:start w:val="1"/>
      <w:numFmt w:val="none"/>
      <w:suff w:val="space"/>
      <w:lvlText w:val="Pass if"/>
      <w:lvlJc w:val="left"/>
      <w:pPr>
        <w:ind w:left="1656" w:hanging="576"/>
      </w:pPr>
      <w:rPr>
        <w:rFonts w:ascii="Calibri" w:hAnsi="Calibri"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1E3765A3"/>
    <w:multiLevelType w:val="hybridMultilevel"/>
    <w:tmpl w:val="33500184"/>
    <w:lvl w:ilvl="0" w:tplc="095EB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FD13ADB"/>
    <w:multiLevelType w:val="hybridMultilevel"/>
    <w:tmpl w:val="E8B05106"/>
    <w:lvl w:ilvl="0" w:tplc="0250F9A6">
      <w:start w:val="1"/>
      <w:numFmt w:val="bullet"/>
      <w:lvlText w:val="-"/>
      <w:lvlJc w:val="left"/>
      <w:pPr>
        <w:ind w:left="1794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4" w15:restartNumberingAfterBreak="0">
    <w:nsid w:val="20BC0BD7"/>
    <w:multiLevelType w:val="hybridMultilevel"/>
    <w:tmpl w:val="8180A94C"/>
    <w:lvl w:ilvl="0" w:tplc="606A53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2E0B27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6670B0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E46F02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6D6229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FF4FDE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1F4B6B"/>
    <w:multiLevelType w:val="hybridMultilevel"/>
    <w:tmpl w:val="48A08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7A6C3FC">
      <w:start w:val="5"/>
      <w:numFmt w:val="bullet"/>
      <w:lvlText w:val="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556257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F2614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AE11D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FF288C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5B3830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7629AE"/>
    <w:multiLevelType w:val="hybridMultilevel"/>
    <w:tmpl w:val="621C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8C050D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FD69C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0A2C5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A12B34"/>
    <w:multiLevelType w:val="hybridMultilevel"/>
    <w:tmpl w:val="0636B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495374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7A75DC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567CE6"/>
    <w:multiLevelType w:val="hybridMultilevel"/>
    <w:tmpl w:val="621C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C47B1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D33BB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C1575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D714C8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F91E1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53440A8"/>
    <w:multiLevelType w:val="hybridMultilevel"/>
    <w:tmpl w:val="56F4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5D03C3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715CE0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CC5486"/>
    <w:multiLevelType w:val="hybridMultilevel"/>
    <w:tmpl w:val="A2CAA472"/>
    <w:lvl w:ilvl="0" w:tplc="E3D0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AD00656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AF7887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1521A0"/>
    <w:multiLevelType w:val="hybridMultilevel"/>
    <w:tmpl w:val="1B38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4411AB"/>
    <w:multiLevelType w:val="hybridMultilevel"/>
    <w:tmpl w:val="9168EE0A"/>
    <w:lvl w:ilvl="0" w:tplc="3AF66C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D8428DB"/>
    <w:multiLevelType w:val="hybridMultilevel"/>
    <w:tmpl w:val="E5DE2FCE"/>
    <w:lvl w:ilvl="0" w:tplc="EC783994">
      <w:start w:val="1996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eastAsia="Courier New" w:hAnsi="Symbol" w:cs="Courier New" w:hint="default"/>
      </w:rPr>
    </w:lvl>
    <w:lvl w:ilvl="1" w:tplc="9426F3AA"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58" w15:restartNumberingAfterBreak="0">
    <w:nsid w:val="3D9258A3"/>
    <w:multiLevelType w:val="hybridMultilevel"/>
    <w:tmpl w:val="6DDA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1040A09"/>
    <w:multiLevelType w:val="multilevel"/>
    <w:tmpl w:val="739EDC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413F610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2B71BD8"/>
    <w:multiLevelType w:val="hybridMultilevel"/>
    <w:tmpl w:val="F9B8B0C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433F19A5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691D3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DB2F98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113AA7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E56A23"/>
    <w:multiLevelType w:val="hybridMultilevel"/>
    <w:tmpl w:val="3860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ACA603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AF02FD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B7765F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C9E00A5"/>
    <w:multiLevelType w:val="hybridMultilevel"/>
    <w:tmpl w:val="CC96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D5C0B4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E75139A"/>
    <w:multiLevelType w:val="hybridMultilevel"/>
    <w:tmpl w:val="AF88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9037E2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F4E25E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0C11F2"/>
    <w:multiLevelType w:val="hybridMultilevel"/>
    <w:tmpl w:val="41D6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2775780"/>
    <w:multiLevelType w:val="hybridMultilevel"/>
    <w:tmpl w:val="DECC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2B528AC"/>
    <w:multiLevelType w:val="hybridMultilevel"/>
    <w:tmpl w:val="02B415C8"/>
    <w:lvl w:ilvl="0" w:tplc="F40CF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129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62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2F4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EAC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87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E5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C1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07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6C470F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69F6930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CF4318"/>
    <w:multiLevelType w:val="hybridMultilevel"/>
    <w:tmpl w:val="6D68B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9391CB5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9A020BC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9ED243F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AE2695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BD66184"/>
    <w:multiLevelType w:val="hybridMultilevel"/>
    <w:tmpl w:val="588E9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D9154DE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EDF6E0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2942232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DF45DB"/>
    <w:multiLevelType w:val="hybridMultilevel"/>
    <w:tmpl w:val="610A3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3BF5F3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5EE357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61500E9"/>
    <w:multiLevelType w:val="hybridMultilevel"/>
    <w:tmpl w:val="483E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A7E2356"/>
    <w:multiLevelType w:val="hybridMultilevel"/>
    <w:tmpl w:val="85E4F188"/>
    <w:lvl w:ilvl="0" w:tplc="A4B66884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AF57E92"/>
    <w:multiLevelType w:val="hybridMultilevel"/>
    <w:tmpl w:val="0608CD66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B4464D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D0F276F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D8D1235"/>
    <w:multiLevelType w:val="hybridMultilevel"/>
    <w:tmpl w:val="BA002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DF7744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E5C1AED"/>
    <w:multiLevelType w:val="hybridMultilevel"/>
    <w:tmpl w:val="621C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E852770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F695F42"/>
    <w:multiLevelType w:val="hybridMultilevel"/>
    <w:tmpl w:val="1EE24EF6"/>
    <w:lvl w:ilvl="0" w:tplc="CC08E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6F817571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3" w15:restartNumberingAfterBreak="0">
    <w:nsid w:val="700C534D"/>
    <w:multiLevelType w:val="hybridMultilevel"/>
    <w:tmpl w:val="BE02DF68"/>
    <w:lvl w:ilvl="0" w:tplc="77A6A2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70717C55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7217B36"/>
    <w:multiLevelType w:val="hybridMultilevel"/>
    <w:tmpl w:val="4FE4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AAF4CEE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8B4438"/>
    <w:multiLevelType w:val="hybridMultilevel"/>
    <w:tmpl w:val="CAAA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BA83381"/>
    <w:multiLevelType w:val="hybridMultilevel"/>
    <w:tmpl w:val="07165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BE56064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CDE34DC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DEA459A"/>
    <w:multiLevelType w:val="hybridMultilevel"/>
    <w:tmpl w:val="6DE21578"/>
    <w:lvl w:ilvl="0" w:tplc="6F4A0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7FD97F98"/>
    <w:multiLevelType w:val="hybridMultilevel"/>
    <w:tmpl w:val="70109084"/>
    <w:lvl w:ilvl="0" w:tplc="886AC0A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FE3751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98955">
    <w:abstractNumId w:val="102"/>
  </w:num>
  <w:num w:numId="2" w16cid:durableId="1862234242">
    <w:abstractNumId w:val="0"/>
  </w:num>
  <w:num w:numId="3" w16cid:durableId="1791849914">
    <w:abstractNumId w:val="93"/>
  </w:num>
  <w:num w:numId="4" w16cid:durableId="426582100">
    <w:abstractNumId w:val="59"/>
  </w:num>
  <w:num w:numId="5" w16cid:durableId="1248224603">
    <w:abstractNumId w:val="18"/>
  </w:num>
  <w:num w:numId="6" w16cid:durableId="1102262917">
    <w:abstractNumId w:val="75"/>
  </w:num>
  <w:num w:numId="7" w16cid:durableId="750857230">
    <w:abstractNumId w:val="4"/>
  </w:num>
  <w:num w:numId="8" w16cid:durableId="1573199993">
    <w:abstractNumId w:val="56"/>
  </w:num>
  <w:num w:numId="9" w16cid:durableId="16473421">
    <w:abstractNumId w:val="23"/>
  </w:num>
  <w:num w:numId="10" w16cid:durableId="1683316087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907268">
    <w:abstractNumId w:val="111"/>
  </w:num>
  <w:num w:numId="12" w16cid:durableId="1024013226">
    <w:abstractNumId w:val="101"/>
  </w:num>
  <w:num w:numId="13" w16cid:durableId="938760144">
    <w:abstractNumId w:val="61"/>
  </w:num>
  <w:num w:numId="14" w16cid:durableId="610093354">
    <w:abstractNumId w:val="103"/>
  </w:num>
  <w:num w:numId="15" w16cid:durableId="1036738218">
    <w:abstractNumId w:val="22"/>
  </w:num>
  <w:num w:numId="16" w16cid:durableId="1732188788">
    <w:abstractNumId w:val="24"/>
  </w:num>
  <w:num w:numId="17" w16cid:durableId="891039773">
    <w:abstractNumId w:val="17"/>
  </w:num>
  <w:num w:numId="18" w16cid:durableId="1841845234">
    <w:abstractNumId w:val="97"/>
  </w:num>
  <w:num w:numId="19" w16cid:durableId="1056006242">
    <w:abstractNumId w:val="112"/>
  </w:num>
  <w:num w:numId="20" w16cid:durableId="962619832">
    <w:abstractNumId w:val="21"/>
  </w:num>
  <w:num w:numId="21" w16cid:durableId="2461143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75952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9372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63563659">
    <w:abstractNumId w:val="41"/>
  </w:num>
  <w:num w:numId="25" w16cid:durableId="1735423629">
    <w:abstractNumId w:val="100"/>
  </w:num>
  <w:num w:numId="26" w16cid:durableId="1847944047">
    <w:abstractNumId w:val="71"/>
  </w:num>
  <w:num w:numId="27" w16cid:durableId="32314603">
    <w:abstractNumId w:val="45"/>
  </w:num>
  <w:num w:numId="28" w16cid:durableId="1413237516">
    <w:abstractNumId w:val="15"/>
  </w:num>
  <w:num w:numId="29" w16cid:durableId="339434498">
    <w:abstractNumId w:val="31"/>
  </w:num>
  <w:num w:numId="30" w16cid:durableId="1357803547">
    <w:abstractNumId w:val="53"/>
  </w:num>
  <w:num w:numId="31" w16cid:durableId="358355245">
    <w:abstractNumId w:val="95"/>
  </w:num>
  <w:num w:numId="32" w16cid:durableId="1138718825">
    <w:abstractNumId w:val="96"/>
  </w:num>
  <w:num w:numId="33" w16cid:durableId="1418868719">
    <w:abstractNumId w:val="69"/>
  </w:num>
  <w:num w:numId="34" w16cid:durableId="1608193835">
    <w:abstractNumId w:val="86"/>
  </w:num>
  <w:num w:numId="35" w16cid:durableId="542254376">
    <w:abstractNumId w:val="6"/>
  </w:num>
  <w:num w:numId="36" w16cid:durableId="1257440452">
    <w:abstractNumId w:val="82"/>
  </w:num>
  <w:num w:numId="37" w16cid:durableId="571425305">
    <w:abstractNumId w:val="65"/>
  </w:num>
  <w:num w:numId="38" w16cid:durableId="688915569">
    <w:abstractNumId w:val="33"/>
  </w:num>
  <w:num w:numId="39" w16cid:durableId="112673370">
    <w:abstractNumId w:val="38"/>
  </w:num>
  <w:num w:numId="40" w16cid:durableId="1897282239">
    <w:abstractNumId w:val="106"/>
  </w:num>
  <w:num w:numId="41" w16cid:durableId="1754738019">
    <w:abstractNumId w:val="107"/>
  </w:num>
  <w:num w:numId="42" w16cid:durableId="197402773">
    <w:abstractNumId w:val="70"/>
  </w:num>
  <w:num w:numId="43" w16cid:durableId="2089494297">
    <w:abstractNumId w:val="49"/>
  </w:num>
  <w:num w:numId="44" w16cid:durableId="26419412">
    <w:abstractNumId w:val="66"/>
  </w:num>
  <w:num w:numId="45" w16cid:durableId="1907837375">
    <w:abstractNumId w:val="92"/>
  </w:num>
  <w:num w:numId="46" w16cid:durableId="265767677">
    <w:abstractNumId w:val="105"/>
  </w:num>
  <w:num w:numId="47" w16cid:durableId="832526231">
    <w:abstractNumId w:val="94"/>
  </w:num>
  <w:num w:numId="48" w16cid:durableId="1871137606">
    <w:abstractNumId w:val="1"/>
  </w:num>
  <w:num w:numId="49" w16cid:durableId="932981059">
    <w:abstractNumId w:val="109"/>
  </w:num>
  <w:num w:numId="50" w16cid:durableId="1567912006">
    <w:abstractNumId w:val="47"/>
  </w:num>
  <w:num w:numId="51" w16cid:durableId="112210726">
    <w:abstractNumId w:val="29"/>
  </w:num>
  <w:num w:numId="52" w16cid:durableId="1887183406">
    <w:abstractNumId w:val="5"/>
  </w:num>
  <w:num w:numId="53" w16cid:durableId="722755687">
    <w:abstractNumId w:val="88"/>
  </w:num>
  <w:num w:numId="54" w16cid:durableId="885026750">
    <w:abstractNumId w:val="48"/>
  </w:num>
  <w:num w:numId="55" w16cid:durableId="1816752174">
    <w:abstractNumId w:val="60"/>
  </w:num>
  <w:num w:numId="56" w16cid:durableId="1632519337">
    <w:abstractNumId w:val="73"/>
  </w:num>
  <w:num w:numId="57" w16cid:durableId="1138302594">
    <w:abstractNumId w:val="63"/>
  </w:num>
  <w:num w:numId="58" w16cid:durableId="1447581114">
    <w:abstractNumId w:val="64"/>
  </w:num>
  <w:num w:numId="59" w16cid:durableId="1158424125">
    <w:abstractNumId w:val="113"/>
  </w:num>
  <w:num w:numId="60" w16cid:durableId="625890905">
    <w:abstractNumId w:val="79"/>
  </w:num>
  <w:num w:numId="61" w16cid:durableId="1125847954">
    <w:abstractNumId w:val="87"/>
  </w:num>
  <w:num w:numId="62" w16cid:durableId="1134828675">
    <w:abstractNumId w:val="81"/>
  </w:num>
  <w:num w:numId="63" w16cid:durableId="1227760275">
    <w:abstractNumId w:val="44"/>
  </w:num>
  <w:num w:numId="64" w16cid:durableId="1411461203">
    <w:abstractNumId w:val="51"/>
  </w:num>
  <w:num w:numId="65" w16cid:durableId="1649289428">
    <w:abstractNumId w:val="35"/>
  </w:num>
  <w:num w:numId="66" w16cid:durableId="1110778613">
    <w:abstractNumId w:val="84"/>
  </w:num>
  <w:num w:numId="67" w16cid:durableId="1491560143">
    <w:abstractNumId w:val="13"/>
  </w:num>
  <w:num w:numId="68" w16cid:durableId="326983048">
    <w:abstractNumId w:val="37"/>
  </w:num>
  <w:num w:numId="69" w16cid:durableId="1701201385">
    <w:abstractNumId w:val="2"/>
  </w:num>
  <w:num w:numId="70" w16cid:durableId="1070275671">
    <w:abstractNumId w:val="68"/>
  </w:num>
  <w:num w:numId="71" w16cid:durableId="2056813251">
    <w:abstractNumId w:val="91"/>
  </w:num>
  <w:num w:numId="72" w16cid:durableId="1322001920">
    <w:abstractNumId w:val="19"/>
  </w:num>
  <w:num w:numId="73" w16cid:durableId="1576431102">
    <w:abstractNumId w:val="62"/>
  </w:num>
  <w:num w:numId="74" w16cid:durableId="799423347">
    <w:abstractNumId w:val="34"/>
  </w:num>
  <w:num w:numId="75" w16cid:durableId="1852525053">
    <w:abstractNumId w:val="90"/>
  </w:num>
  <w:num w:numId="76" w16cid:durableId="1754350333">
    <w:abstractNumId w:val="74"/>
  </w:num>
  <w:num w:numId="77" w16cid:durableId="1794399086">
    <w:abstractNumId w:val="98"/>
  </w:num>
  <w:num w:numId="78" w16cid:durableId="1041707392">
    <w:abstractNumId w:val="78"/>
  </w:num>
  <w:num w:numId="79" w16cid:durableId="1108894328">
    <w:abstractNumId w:val="8"/>
  </w:num>
  <w:num w:numId="80" w16cid:durableId="1715425626">
    <w:abstractNumId w:val="83"/>
  </w:num>
  <w:num w:numId="81" w16cid:durableId="537621881">
    <w:abstractNumId w:val="25"/>
  </w:num>
  <w:num w:numId="82" w16cid:durableId="1866093703">
    <w:abstractNumId w:val="54"/>
  </w:num>
  <w:num w:numId="83" w16cid:durableId="2019311771">
    <w:abstractNumId w:val="50"/>
  </w:num>
  <w:num w:numId="84" w16cid:durableId="195049680">
    <w:abstractNumId w:val="104"/>
  </w:num>
  <w:num w:numId="85" w16cid:durableId="479348091">
    <w:abstractNumId w:val="46"/>
  </w:num>
  <w:num w:numId="86" w16cid:durableId="1234465619">
    <w:abstractNumId w:val="39"/>
  </w:num>
  <w:num w:numId="87" w16cid:durableId="1427188213">
    <w:abstractNumId w:val="26"/>
  </w:num>
  <w:num w:numId="88" w16cid:durableId="1165248596">
    <w:abstractNumId w:val="27"/>
  </w:num>
  <w:num w:numId="89" w16cid:durableId="2029259456">
    <w:abstractNumId w:val="67"/>
  </w:num>
  <w:num w:numId="90" w16cid:durableId="1567257877">
    <w:abstractNumId w:val="28"/>
  </w:num>
  <w:num w:numId="91" w16cid:durableId="2039815336">
    <w:abstractNumId w:val="12"/>
  </w:num>
  <w:num w:numId="92" w16cid:durableId="1103643772">
    <w:abstractNumId w:val="110"/>
  </w:num>
  <w:num w:numId="93" w16cid:durableId="1978491242">
    <w:abstractNumId w:val="42"/>
  </w:num>
  <w:num w:numId="94" w16cid:durableId="1656563750">
    <w:abstractNumId w:val="32"/>
  </w:num>
  <w:num w:numId="95" w16cid:durableId="499928495">
    <w:abstractNumId w:val="10"/>
  </w:num>
  <w:num w:numId="96" w16cid:durableId="970481906">
    <w:abstractNumId w:val="14"/>
  </w:num>
  <w:num w:numId="97" w16cid:durableId="510609301">
    <w:abstractNumId w:val="89"/>
  </w:num>
  <w:num w:numId="98" w16cid:durableId="889927004">
    <w:abstractNumId w:val="20"/>
  </w:num>
  <w:num w:numId="99" w16cid:durableId="1140418390">
    <w:abstractNumId w:val="72"/>
  </w:num>
  <w:num w:numId="100" w16cid:durableId="1552615621">
    <w:abstractNumId w:val="7"/>
  </w:num>
  <w:num w:numId="101" w16cid:durableId="703291173">
    <w:abstractNumId w:val="58"/>
  </w:num>
  <w:num w:numId="102" w16cid:durableId="1260943950">
    <w:abstractNumId w:val="11"/>
  </w:num>
  <w:num w:numId="103" w16cid:durableId="1275020630">
    <w:abstractNumId w:val="3"/>
  </w:num>
  <w:num w:numId="104" w16cid:durableId="884178509">
    <w:abstractNumId w:val="30"/>
  </w:num>
  <w:num w:numId="105" w16cid:durableId="1349869871">
    <w:abstractNumId w:val="40"/>
  </w:num>
  <w:num w:numId="106" w16cid:durableId="2053922348">
    <w:abstractNumId w:val="80"/>
  </w:num>
  <w:num w:numId="107" w16cid:durableId="1464956581">
    <w:abstractNumId w:val="9"/>
  </w:num>
  <w:num w:numId="108" w16cid:durableId="1119494672">
    <w:abstractNumId w:val="55"/>
  </w:num>
  <w:num w:numId="109" w16cid:durableId="1303533865">
    <w:abstractNumId w:val="16"/>
  </w:num>
  <w:num w:numId="110" w16cid:durableId="2096896133">
    <w:abstractNumId w:val="36"/>
  </w:num>
  <w:num w:numId="111" w16cid:durableId="734933520">
    <w:abstractNumId w:val="43"/>
  </w:num>
  <w:num w:numId="112" w16cid:durableId="2046446353">
    <w:abstractNumId w:val="99"/>
  </w:num>
  <w:num w:numId="113" w16cid:durableId="1311981396">
    <w:abstractNumId w:val="76"/>
  </w:num>
  <w:num w:numId="114" w16cid:durableId="1857380602">
    <w:abstractNumId w:val="77"/>
  </w:num>
  <w:num w:numId="115" w16cid:durableId="670255338">
    <w:abstractNumId w:val="108"/>
  </w:num>
  <w:num w:numId="116" w16cid:durableId="1275676968">
    <w:abstractNumId w:val="52"/>
  </w:num>
  <w:num w:numId="117" w16cid:durableId="1798790287">
    <w:abstractNumId w:val="57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2CF"/>
    <w:rsid w:val="000003AB"/>
    <w:rsid w:val="000019FE"/>
    <w:rsid w:val="000026C7"/>
    <w:rsid w:val="0000709E"/>
    <w:rsid w:val="0001073C"/>
    <w:rsid w:val="00011C02"/>
    <w:rsid w:val="00015D20"/>
    <w:rsid w:val="00017F2A"/>
    <w:rsid w:val="0002059C"/>
    <w:rsid w:val="00020A01"/>
    <w:rsid w:val="00021B63"/>
    <w:rsid w:val="0002781C"/>
    <w:rsid w:val="0003071B"/>
    <w:rsid w:val="00030F25"/>
    <w:rsid w:val="00031DF9"/>
    <w:rsid w:val="0003245A"/>
    <w:rsid w:val="00032B3F"/>
    <w:rsid w:val="00037A12"/>
    <w:rsid w:val="000403C3"/>
    <w:rsid w:val="000448D7"/>
    <w:rsid w:val="00044C46"/>
    <w:rsid w:val="00044F84"/>
    <w:rsid w:val="00046E44"/>
    <w:rsid w:val="000471DC"/>
    <w:rsid w:val="0005039E"/>
    <w:rsid w:val="00051430"/>
    <w:rsid w:val="000522D6"/>
    <w:rsid w:val="00057008"/>
    <w:rsid w:val="00057151"/>
    <w:rsid w:val="00060A91"/>
    <w:rsid w:val="00064551"/>
    <w:rsid w:val="00067608"/>
    <w:rsid w:val="00070994"/>
    <w:rsid w:val="00072A26"/>
    <w:rsid w:val="00073EB8"/>
    <w:rsid w:val="00074C20"/>
    <w:rsid w:val="000755AC"/>
    <w:rsid w:val="0007582E"/>
    <w:rsid w:val="000819CE"/>
    <w:rsid w:val="00082543"/>
    <w:rsid w:val="00082D11"/>
    <w:rsid w:val="00083B0A"/>
    <w:rsid w:val="00084D82"/>
    <w:rsid w:val="00085AE3"/>
    <w:rsid w:val="00086A28"/>
    <w:rsid w:val="00090886"/>
    <w:rsid w:val="00093711"/>
    <w:rsid w:val="0009394E"/>
    <w:rsid w:val="00097DF9"/>
    <w:rsid w:val="000A2953"/>
    <w:rsid w:val="000B12DD"/>
    <w:rsid w:val="000B1391"/>
    <w:rsid w:val="000B2673"/>
    <w:rsid w:val="000B6252"/>
    <w:rsid w:val="000B6A02"/>
    <w:rsid w:val="000B72D2"/>
    <w:rsid w:val="000B7943"/>
    <w:rsid w:val="000C1D2A"/>
    <w:rsid w:val="000C222D"/>
    <w:rsid w:val="000C25E2"/>
    <w:rsid w:val="000C42CD"/>
    <w:rsid w:val="000D0E13"/>
    <w:rsid w:val="000D4876"/>
    <w:rsid w:val="000E0E2E"/>
    <w:rsid w:val="000E32A6"/>
    <w:rsid w:val="000E4184"/>
    <w:rsid w:val="000E4266"/>
    <w:rsid w:val="000E4BEA"/>
    <w:rsid w:val="000E5D3D"/>
    <w:rsid w:val="000E6275"/>
    <w:rsid w:val="000E6929"/>
    <w:rsid w:val="000E6E65"/>
    <w:rsid w:val="000F2F9E"/>
    <w:rsid w:val="000F6319"/>
    <w:rsid w:val="00102C3F"/>
    <w:rsid w:val="001055C6"/>
    <w:rsid w:val="0010642C"/>
    <w:rsid w:val="001066B1"/>
    <w:rsid w:val="0010765C"/>
    <w:rsid w:val="00112D6F"/>
    <w:rsid w:val="0011375C"/>
    <w:rsid w:val="001152E2"/>
    <w:rsid w:val="00116859"/>
    <w:rsid w:val="00117CFB"/>
    <w:rsid w:val="00117F37"/>
    <w:rsid w:val="00121F55"/>
    <w:rsid w:val="00123809"/>
    <w:rsid w:val="001260D2"/>
    <w:rsid w:val="001319C2"/>
    <w:rsid w:val="00133A9C"/>
    <w:rsid w:val="00133EBB"/>
    <w:rsid w:val="00134BF5"/>
    <w:rsid w:val="00134F9D"/>
    <w:rsid w:val="00135EAA"/>
    <w:rsid w:val="00137296"/>
    <w:rsid w:val="00140A61"/>
    <w:rsid w:val="00143188"/>
    <w:rsid w:val="00143D7B"/>
    <w:rsid w:val="00143EE6"/>
    <w:rsid w:val="00144380"/>
    <w:rsid w:val="001446B2"/>
    <w:rsid w:val="00145699"/>
    <w:rsid w:val="0015326A"/>
    <w:rsid w:val="00153F29"/>
    <w:rsid w:val="00154410"/>
    <w:rsid w:val="00154C5E"/>
    <w:rsid w:val="001572CF"/>
    <w:rsid w:val="001576D1"/>
    <w:rsid w:val="00160E42"/>
    <w:rsid w:val="00161374"/>
    <w:rsid w:val="001619DC"/>
    <w:rsid w:val="00162096"/>
    <w:rsid w:val="00163F4D"/>
    <w:rsid w:val="00164998"/>
    <w:rsid w:val="00165013"/>
    <w:rsid w:val="00165E10"/>
    <w:rsid w:val="00171830"/>
    <w:rsid w:val="00171C7E"/>
    <w:rsid w:val="00174468"/>
    <w:rsid w:val="001752E0"/>
    <w:rsid w:val="00181994"/>
    <w:rsid w:val="00181FAF"/>
    <w:rsid w:val="00182192"/>
    <w:rsid w:val="001821DD"/>
    <w:rsid w:val="00184582"/>
    <w:rsid w:val="001849CF"/>
    <w:rsid w:val="0018570C"/>
    <w:rsid w:val="0018651F"/>
    <w:rsid w:val="001871C5"/>
    <w:rsid w:val="00187A3F"/>
    <w:rsid w:val="00187F5B"/>
    <w:rsid w:val="00191F8C"/>
    <w:rsid w:val="001920D5"/>
    <w:rsid w:val="0019238E"/>
    <w:rsid w:val="00192D30"/>
    <w:rsid w:val="00193473"/>
    <w:rsid w:val="001951C7"/>
    <w:rsid w:val="00195644"/>
    <w:rsid w:val="00197DF7"/>
    <w:rsid w:val="001A03C7"/>
    <w:rsid w:val="001A0A89"/>
    <w:rsid w:val="001A26F6"/>
    <w:rsid w:val="001A4A69"/>
    <w:rsid w:val="001A4C58"/>
    <w:rsid w:val="001A4F38"/>
    <w:rsid w:val="001A66B4"/>
    <w:rsid w:val="001A6FA1"/>
    <w:rsid w:val="001B1233"/>
    <w:rsid w:val="001B393C"/>
    <w:rsid w:val="001B42F2"/>
    <w:rsid w:val="001B479C"/>
    <w:rsid w:val="001B4DA3"/>
    <w:rsid w:val="001B5B0C"/>
    <w:rsid w:val="001B6B28"/>
    <w:rsid w:val="001B7616"/>
    <w:rsid w:val="001B78F6"/>
    <w:rsid w:val="001C0D73"/>
    <w:rsid w:val="001C1D4F"/>
    <w:rsid w:val="001C504C"/>
    <w:rsid w:val="001C546F"/>
    <w:rsid w:val="001C5A7E"/>
    <w:rsid w:val="001D1FE4"/>
    <w:rsid w:val="001D20D9"/>
    <w:rsid w:val="001D5155"/>
    <w:rsid w:val="001E1663"/>
    <w:rsid w:val="001E2F3B"/>
    <w:rsid w:val="001E4075"/>
    <w:rsid w:val="001E47EF"/>
    <w:rsid w:val="001E4A48"/>
    <w:rsid w:val="001E4C8F"/>
    <w:rsid w:val="001E57FE"/>
    <w:rsid w:val="001E5FFD"/>
    <w:rsid w:val="001E7B01"/>
    <w:rsid w:val="001F00F5"/>
    <w:rsid w:val="001F0E62"/>
    <w:rsid w:val="001F1BAF"/>
    <w:rsid w:val="001F23F1"/>
    <w:rsid w:val="001F3BC6"/>
    <w:rsid w:val="001F5A69"/>
    <w:rsid w:val="001F674B"/>
    <w:rsid w:val="00200196"/>
    <w:rsid w:val="00202A84"/>
    <w:rsid w:val="00204B58"/>
    <w:rsid w:val="00205242"/>
    <w:rsid w:val="002052CA"/>
    <w:rsid w:val="00205BD0"/>
    <w:rsid w:val="002069A4"/>
    <w:rsid w:val="00206A6B"/>
    <w:rsid w:val="002114C2"/>
    <w:rsid w:val="00214167"/>
    <w:rsid w:val="00214E82"/>
    <w:rsid w:val="002153DC"/>
    <w:rsid w:val="00215411"/>
    <w:rsid w:val="00221174"/>
    <w:rsid w:val="002212AF"/>
    <w:rsid w:val="002227F7"/>
    <w:rsid w:val="00222DD8"/>
    <w:rsid w:val="00223CD8"/>
    <w:rsid w:val="0022505A"/>
    <w:rsid w:val="0022514F"/>
    <w:rsid w:val="00225C92"/>
    <w:rsid w:val="002265B4"/>
    <w:rsid w:val="00230415"/>
    <w:rsid w:val="00230E55"/>
    <w:rsid w:val="00232509"/>
    <w:rsid w:val="00232D13"/>
    <w:rsid w:val="00234014"/>
    <w:rsid w:val="00235022"/>
    <w:rsid w:val="002364E8"/>
    <w:rsid w:val="00237371"/>
    <w:rsid w:val="002378A3"/>
    <w:rsid w:val="00240342"/>
    <w:rsid w:val="00240450"/>
    <w:rsid w:val="0024059D"/>
    <w:rsid w:val="0024160F"/>
    <w:rsid w:val="00243400"/>
    <w:rsid w:val="00244BDE"/>
    <w:rsid w:val="00246D13"/>
    <w:rsid w:val="0025123D"/>
    <w:rsid w:val="00251F6C"/>
    <w:rsid w:val="00253E9B"/>
    <w:rsid w:val="00254E04"/>
    <w:rsid w:val="0025684F"/>
    <w:rsid w:val="00256B8B"/>
    <w:rsid w:val="002578A8"/>
    <w:rsid w:val="00260ADC"/>
    <w:rsid w:val="00261F24"/>
    <w:rsid w:val="002629AD"/>
    <w:rsid w:val="00264562"/>
    <w:rsid w:val="00265E1E"/>
    <w:rsid w:val="00266FC2"/>
    <w:rsid w:val="00267A11"/>
    <w:rsid w:val="0027186D"/>
    <w:rsid w:val="00271AA9"/>
    <w:rsid w:val="00272758"/>
    <w:rsid w:val="00273005"/>
    <w:rsid w:val="00275616"/>
    <w:rsid w:val="00275CB7"/>
    <w:rsid w:val="00276674"/>
    <w:rsid w:val="00285E25"/>
    <w:rsid w:val="002866EC"/>
    <w:rsid w:val="00287A42"/>
    <w:rsid w:val="00287C25"/>
    <w:rsid w:val="00287EB6"/>
    <w:rsid w:val="00292A2D"/>
    <w:rsid w:val="00293E4D"/>
    <w:rsid w:val="002A0C6F"/>
    <w:rsid w:val="002A18D9"/>
    <w:rsid w:val="002A1BA8"/>
    <w:rsid w:val="002A3DF8"/>
    <w:rsid w:val="002A3E8A"/>
    <w:rsid w:val="002A6015"/>
    <w:rsid w:val="002A65D3"/>
    <w:rsid w:val="002A7AB3"/>
    <w:rsid w:val="002B4091"/>
    <w:rsid w:val="002B42C6"/>
    <w:rsid w:val="002B4C84"/>
    <w:rsid w:val="002B5034"/>
    <w:rsid w:val="002B524F"/>
    <w:rsid w:val="002B5258"/>
    <w:rsid w:val="002B5957"/>
    <w:rsid w:val="002B7F24"/>
    <w:rsid w:val="002C3852"/>
    <w:rsid w:val="002C72C5"/>
    <w:rsid w:val="002D0DCF"/>
    <w:rsid w:val="002D19D5"/>
    <w:rsid w:val="002D511B"/>
    <w:rsid w:val="002E1AD6"/>
    <w:rsid w:val="002E2F6D"/>
    <w:rsid w:val="002E3B2A"/>
    <w:rsid w:val="002E3EF2"/>
    <w:rsid w:val="002E4C52"/>
    <w:rsid w:val="002E7F3B"/>
    <w:rsid w:val="002F0082"/>
    <w:rsid w:val="002F2883"/>
    <w:rsid w:val="002F3162"/>
    <w:rsid w:val="002F34B7"/>
    <w:rsid w:val="002F361D"/>
    <w:rsid w:val="002F4F07"/>
    <w:rsid w:val="002F688D"/>
    <w:rsid w:val="002F6BC9"/>
    <w:rsid w:val="00300D7B"/>
    <w:rsid w:val="0030364C"/>
    <w:rsid w:val="003047FF"/>
    <w:rsid w:val="003050BD"/>
    <w:rsid w:val="003062EC"/>
    <w:rsid w:val="00310891"/>
    <w:rsid w:val="00316EE7"/>
    <w:rsid w:val="0031756D"/>
    <w:rsid w:val="0031799B"/>
    <w:rsid w:val="00317E53"/>
    <w:rsid w:val="0032197E"/>
    <w:rsid w:val="00325697"/>
    <w:rsid w:val="00325C3B"/>
    <w:rsid w:val="00326481"/>
    <w:rsid w:val="003274D0"/>
    <w:rsid w:val="00334037"/>
    <w:rsid w:val="003344C0"/>
    <w:rsid w:val="00335879"/>
    <w:rsid w:val="00335B6A"/>
    <w:rsid w:val="00337366"/>
    <w:rsid w:val="00340A92"/>
    <w:rsid w:val="003417A8"/>
    <w:rsid w:val="00344200"/>
    <w:rsid w:val="0034464F"/>
    <w:rsid w:val="00346D2C"/>
    <w:rsid w:val="00353498"/>
    <w:rsid w:val="003550A5"/>
    <w:rsid w:val="00355CBB"/>
    <w:rsid w:val="00356A79"/>
    <w:rsid w:val="00361024"/>
    <w:rsid w:val="003613D8"/>
    <w:rsid w:val="0036175B"/>
    <w:rsid w:val="0036232F"/>
    <w:rsid w:val="0036252F"/>
    <w:rsid w:val="00362A0A"/>
    <w:rsid w:val="00363057"/>
    <w:rsid w:val="0036327F"/>
    <w:rsid w:val="003641E4"/>
    <w:rsid w:val="003642A6"/>
    <w:rsid w:val="00364899"/>
    <w:rsid w:val="003662AF"/>
    <w:rsid w:val="00366C69"/>
    <w:rsid w:val="0036752B"/>
    <w:rsid w:val="0037034B"/>
    <w:rsid w:val="0037079E"/>
    <w:rsid w:val="00370BDC"/>
    <w:rsid w:val="0037202F"/>
    <w:rsid w:val="00373AAE"/>
    <w:rsid w:val="003744B6"/>
    <w:rsid w:val="00374A70"/>
    <w:rsid w:val="0037602A"/>
    <w:rsid w:val="0037633A"/>
    <w:rsid w:val="00376BA6"/>
    <w:rsid w:val="00377D76"/>
    <w:rsid w:val="003812B0"/>
    <w:rsid w:val="00381873"/>
    <w:rsid w:val="003823DE"/>
    <w:rsid w:val="0038292D"/>
    <w:rsid w:val="00383E6B"/>
    <w:rsid w:val="00385401"/>
    <w:rsid w:val="00385E3A"/>
    <w:rsid w:val="00387E80"/>
    <w:rsid w:val="0039062F"/>
    <w:rsid w:val="00391246"/>
    <w:rsid w:val="0039160C"/>
    <w:rsid w:val="00392B06"/>
    <w:rsid w:val="00393F16"/>
    <w:rsid w:val="003954D7"/>
    <w:rsid w:val="0039602B"/>
    <w:rsid w:val="003A1FAF"/>
    <w:rsid w:val="003A2B13"/>
    <w:rsid w:val="003A2C9C"/>
    <w:rsid w:val="003A47E3"/>
    <w:rsid w:val="003A4C4E"/>
    <w:rsid w:val="003A4F96"/>
    <w:rsid w:val="003A5B36"/>
    <w:rsid w:val="003A5C57"/>
    <w:rsid w:val="003B1C20"/>
    <w:rsid w:val="003B520F"/>
    <w:rsid w:val="003C0194"/>
    <w:rsid w:val="003C0B7D"/>
    <w:rsid w:val="003C5EE6"/>
    <w:rsid w:val="003C6662"/>
    <w:rsid w:val="003D04B0"/>
    <w:rsid w:val="003D063C"/>
    <w:rsid w:val="003D466F"/>
    <w:rsid w:val="003D4DBF"/>
    <w:rsid w:val="003D4E4C"/>
    <w:rsid w:val="003D59B1"/>
    <w:rsid w:val="003D690F"/>
    <w:rsid w:val="003D6F02"/>
    <w:rsid w:val="003D6F5C"/>
    <w:rsid w:val="003D71A8"/>
    <w:rsid w:val="003E2CA3"/>
    <w:rsid w:val="003E47D2"/>
    <w:rsid w:val="003E4D77"/>
    <w:rsid w:val="003E5932"/>
    <w:rsid w:val="003E71E8"/>
    <w:rsid w:val="003E7485"/>
    <w:rsid w:val="003F0925"/>
    <w:rsid w:val="0040131C"/>
    <w:rsid w:val="0040205C"/>
    <w:rsid w:val="00402901"/>
    <w:rsid w:val="00402E9A"/>
    <w:rsid w:val="00403F54"/>
    <w:rsid w:val="0040489B"/>
    <w:rsid w:val="00406B22"/>
    <w:rsid w:val="004070C8"/>
    <w:rsid w:val="004074DE"/>
    <w:rsid w:val="00411448"/>
    <w:rsid w:val="00412226"/>
    <w:rsid w:val="00415CCA"/>
    <w:rsid w:val="00416DF0"/>
    <w:rsid w:val="00417055"/>
    <w:rsid w:val="004172B3"/>
    <w:rsid w:val="004173B4"/>
    <w:rsid w:val="0042091B"/>
    <w:rsid w:val="00421892"/>
    <w:rsid w:val="0042291C"/>
    <w:rsid w:val="0042500F"/>
    <w:rsid w:val="00426B5A"/>
    <w:rsid w:val="0042745C"/>
    <w:rsid w:val="00431D0C"/>
    <w:rsid w:val="0043225D"/>
    <w:rsid w:val="00434B36"/>
    <w:rsid w:val="00435398"/>
    <w:rsid w:val="00440163"/>
    <w:rsid w:val="0044171D"/>
    <w:rsid w:val="00441AAC"/>
    <w:rsid w:val="00446A88"/>
    <w:rsid w:val="00451966"/>
    <w:rsid w:val="00452513"/>
    <w:rsid w:val="0045425E"/>
    <w:rsid w:val="00462415"/>
    <w:rsid w:val="004634AA"/>
    <w:rsid w:val="00465F29"/>
    <w:rsid w:val="00467713"/>
    <w:rsid w:val="00471767"/>
    <w:rsid w:val="00471856"/>
    <w:rsid w:val="00471C12"/>
    <w:rsid w:val="00472027"/>
    <w:rsid w:val="00473CA0"/>
    <w:rsid w:val="00475BF9"/>
    <w:rsid w:val="004769F1"/>
    <w:rsid w:val="00480013"/>
    <w:rsid w:val="004829C4"/>
    <w:rsid w:val="00483AE1"/>
    <w:rsid w:val="004841E9"/>
    <w:rsid w:val="00487473"/>
    <w:rsid w:val="00487C5F"/>
    <w:rsid w:val="00490427"/>
    <w:rsid w:val="00490C6D"/>
    <w:rsid w:val="004931AD"/>
    <w:rsid w:val="00493EE6"/>
    <w:rsid w:val="00493F8A"/>
    <w:rsid w:val="00495016"/>
    <w:rsid w:val="00495B90"/>
    <w:rsid w:val="0049686A"/>
    <w:rsid w:val="00497195"/>
    <w:rsid w:val="00497913"/>
    <w:rsid w:val="004979D0"/>
    <w:rsid w:val="004A003D"/>
    <w:rsid w:val="004A1E38"/>
    <w:rsid w:val="004A43F9"/>
    <w:rsid w:val="004A48A1"/>
    <w:rsid w:val="004A6D07"/>
    <w:rsid w:val="004B2500"/>
    <w:rsid w:val="004B5B5F"/>
    <w:rsid w:val="004B68ED"/>
    <w:rsid w:val="004B79B1"/>
    <w:rsid w:val="004C497D"/>
    <w:rsid w:val="004C5A6A"/>
    <w:rsid w:val="004C6B12"/>
    <w:rsid w:val="004C7294"/>
    <w:rsid w:val="004D1953"/>
    <w:rsid w:val="004D1ECA"/>
    <w:rsid w:val="004D20EA"/>
    <w:rsid w:val="004D2440"/>
    <w:rsid w:val="004D63E5"/>
    <w:rsid w:val="004D6B1A"/>
    <w:rsid w:val="004D7D69"/>
    <w:rsid w:val="004E12DF"/>
    <w:rsid w:val="004E12EA"/>
    <w:rsid w:val="004E1837"/>
    <w:rsid w:val="004E2507"/>
    <w:rsid w:val="004E27F6"/>
    <w:rsid w:val="004E4064"/>
    <w:rsid w:val="004E41A7"/>
    <w:rsid w:val="004E4EE7"/>
    <w:rsid w:val="004E5588"/>
    <w:rsid w:val="004E58D4"/>
    <w:rsid w:val="004E5C20"/>
    <w:rsid w:val="004E5F96"/>
    <w:rsid w:val="004E6F7C"/>
    <w:rsid w:val="004E7198"/>
    <w:rsid w:val="004F3F4C"/>
    <w:rsid w:val="004F532B"/>
    <w:rsid w:val="00500F21"/>
    <w:rsid w:val="00504479"/>
    <w:rsid w:val="00506269"/>
    <w:rsid w:val="00506B49"/>
    <w:rsid w:val="00507FCA"/>
    <w:rsid w:val="00510E5E"/>
    <w:rsid w:val="00511E52"/>
    <w:rsid w:val="00514859"/>
    <w:rsid w:val="00523ED5"/>
    <w:rsid w:val="00530569"/>
    <w:rsid w:val="00530A8C"/>
    <w:rsid w:val="00531718"/>
    <w:rsid w:val="0053205F"/>
    <w:rsid w:val="005323BA"/>
    <w:rsid w:val="00532952"/>
    <w:rsid w:val="0053516A"/>
    <w:rsid w:val="0053600A"/>
    <w:rsid w:val="00536B32"/>
    <w:rsid w:val="00542340"/>
    <w:rsid w:val="00542AEF"/>
    <w:rsid w:val="00545AAA"/>
    <w:rsid w:val="00552AC3"/>
    <w:rsid w:val="00552DFE"/>
    <w:rsid w:val="00557EF3"/>
    <w:rsid w:val="00561CD8"/>
    <w:rsid w:val="005649EB"/>
    <w:rsid w:val="0056506B"/>
    <w:rsid w:val="005652A3"/>
    <w:rsid w:val="00565929"/>
    <w:rsid w:val="00566242"/>
    <w:rsid w:val="00566D8F"/>
    <w:rsid w:val="00571952"/>
    <w:rsid w:val="00571FE3"/>
    <w:rsid w:val="00574350"/>
    <w:rsid w:val="00574527"/>
    <w:rsid w:val="005756AB"/>
    <w:rsid w:val="00581189"/>
    <w:rsid w:val="0058202E"/>
    <w:rsid w:val="005829AB"/>
    <w:rsid w:val="00584222"/>
    <w:rsid w:val="005871B0"/>
    <w:rsid w:val="00587B1D"/>
    <w:rsid w:val="00592B23"/>
    <w:rsid w:val="00594DC7"/>
    <w:rsid w:val="00595F53"/>
    <w:rsid w:val="00596333"/>
    <w:rsid w:val="005977BF"/>
    <w:rsid w:val="00597A63"/>
    <w:rsid w:val="005A730D"/>
    <w:rsid w:val="005A7720"/>
    <w:rsid w:val="005B2BEA"/>
    <w:rsid w:val="005B3405"/>
    <w:rsid w:val="005B4B2A"/>
    <w:rsid w:val="005B7836"/>
    <w:rsid w:val="005B79CE"/>
    <w:rsid w:val="005C0B8A"/>
    <w:rsid w:val="005C0EAC"/>
    <w:rsid w:val="005C2683"/>
    <w:rsid w:val="005C36B8"/>
    <w:rsid w:val="005C67F5"/>
    <w:rsid w:val="005C7B32"/>
    <w:rsid w:val="005C7BE6"/>
    <w:rsid w:val="005D0443"/>
    <w:rsid w:val="005D2DF3"/>
    <w:rsid w:val="005D6974"/>
    <w:rsid w:val="005D7F7B"/>
    <w:rsid w:val="005E0FC4"/>
    <w:rsid w:val="005E51E7"/>
    <w:rsid w:val="005E5EEA"/>
    <w:rsid w:val="005E6975"/>
    <w:rsid w:val="005F13DD"/>
    <w:rsid w:val="005F14CB"/>
    <w:rsid w:val="00603A38"/>
    <w:rsid w:val="006042DB"/>
    <w:rsid w:val="00604EBD"/>
    <w:rsid w:val="00604F4C"/>
    <w:rsid w:val="00606B17"/>
    <w:rsid w:val="006070BD"/>
    <w:rsid w:val="00612AF9"/>
    <w:rsid w:val="006175BF"/>
    <w:rsid w:val="0062289D"/>
    <w:rsid w:val="0062336A"/>
    <w:rsid w:val="00623AFC"/>
    <w:rsid w:val="00624D63"/>
    <w:rsid w:val="006269A6"/>
    <w:rsid w:val="00626B10"/>
    <w:rsid w:val="006274EA"/>
    <w:rsid w:val="0063257A"/>
    <w:rsid w:val="0063311F"/>
    <w:rsid w:val="006338E2"/>
    <w:rsid w:val="00635DF5"/>
    <w:rsid w:val="00636F97"/>
    <w:rsid w:val="0063774E"/>
    <w:rsid w:val="0064084F"/>
    <w:rsid w:val="00641235"/>
    <w:rsid w:val="00641CD0"/>
    <w:rsid w:val="00643244"/>
    <w:rsid w:val="0064357F"/>
    <w:rsid w:val="00643708"/>
    <w:rsid w:val="0064431A"/>
    <w:rsid w:val="0064454E"/>
    <w:rsid w:val="00646220"/>
    <w:rsid w:val="006464CF"/>
    <w:rsid w:val="006508CB"/>
    <w:rsid w:val="006529A5"/>
    <w:rsid w:val="0065389A"/>
    <w:rsid w:val="006628AF"/>
    <w:rsid w:val="00665518"/>
    <w:rsid w:val="006670BD"/>
    <w:rsid w:val="006715FC"/>
    <w:rsid w:val="006738A0"/>
    <w:rsid w:val="006749F3"/>
    <w:rsid w:val="006762D0"/>
    <w:rsid w:val="00677477"/>
    <w:rsid w:val="00681509"/>
    <w:rsid w:val="006827B2"/>
    <w:rsid w:val="00682CA6"/>
    <w:rsid w:val="006835EE"/>
    <w:rsid w:val="00683FB8"/>
    <w:rsid w:val="00684074"/>
    <w:rsid w:val="00684F65"/>
    <w:rsid w:val="00685504"/>
    <w:rsid w:val="00686646"/>
    <w:rsid w:val="006922E3"/>
    <w:rsid w:val="00692588"/>
    <w:rsid w:val="00692A5E"/>
    <w:rsid w:val="00694048"/>
    <w:rsid w:val="006949A6"/>
    <w:rsid w:val="006958F7"/>
    <w:rsid w:val="00695DBC"/>
    <w:rsid w:val="00697F8E"/>
    <w:rsid w:val="006A0716"/>
    <w:rsid w:val="006A3745"/>
    <w:rsid w:val="006A4C2A"/>
    <w:rsid w:val="006A7820"/>
    <w:rsid w:val="006A7FCF"/>
    <w:rsid w:val="006B0318"/>
    <w:rsid w:val="006B3AB7"/>
    <w:rsid w:val="006B5663"/>
    <w:rsid w:val="006C0003"/>
    <w:rsid w:val="006C3CE9"/>
    <w:rsid w:val="006C5D60"/>
    <w:rsid w:val="006C6E01"/>
    <w:rsid w:val="006C6F0D"/>
    <w:rsid w:val="006C72FA"/>
    <w:rsid w:val="006C79D1"/>
    <w:rsid w:val="006C7A79"/>
    <w:rsid w:val="006C7A99"/>
    <w:rsid w:val="006D1386"/>
    <w:rsid w:val="006D2012"/>
    <w:rsid w:val="006D2FED"/>
    <w:rsid w:val="006D3229"/>
    <w:rsid w:val="006D6C3B"/>
    <w:rsid w:val="006D6C62"/>
    <w:rsid w:val="006E04B1"/>
    <w:rsid w:val="006E47B8"/>
    <w:rsid w:val="006E579D"/>
    <w:rsid w:val="006E5951"/>
    <w:rsid w:val="006F31BD"/>
    <w:rsid w:val="006F343E"/>
    <w:rsid w:val="006F396C"/>
    <w:rsid w:val="006F5120"/>
    <w:rsid w:val="006F5EA7"/>
    <w:rsid w:val="006F6A48"/>
    <w:rsid w:val="006F7252"/>
    <w:rsid w:val="006F7F9E"/>
    <w:rsid w:val="00700D29"/>
    <w:rsid w:val="00702737"/>
    <w:rsid w:val="00703F1E"/>
    <w:rsid w:val="00704D91"/>
    <w:rsid w:val="0070534A"/>
    <w:rsid w:val="00705FB8"/>
    <w:rsid w:val="007068AD"/>
    <w:rsid w:val="0071098E"/>
    <w:rsid w:val="00710BD5"/>
    <w:rsid w:val="00711AB5"/>
    <w:rsid w:val="007129EB"/>
    <w:rsid w:val="00717300"/>
    <w:rsid w:val="00721F8A"/>
    <w:rsid w:val="007226B2"/>
    <w:rsid w:val="00722E5F"/>
    <w:rsid w:val="00723BB2"/>
    <w:rsid w:val="00724A39"/>
    <w:rsid w:val="0072555F"/>
    <w:rsid w:val="00725DE2"/>
    <w:rsid w:val="007269DE"/>
    <w:rsid w:val="00727B74"/>
    <w:rsid w:val="00727E0E"/>
    <w:rsid w:val="007350E5"/>
    <w:rsid w:val="0073586F"/>
    <w:rsid w:val="00735E1C"/>
    <w:rsid w:val="00737FA2"/>
    <w:rsid w:val="007407A7"/>
    <w:rsid w:val="00742DF5"/>
    <w:rsid w:val="00742DF6"/>
    <w:rsid w:val="00743122"/>
    <w:rsid w:val="00743AFA"/>
    <w:rsid w:val="00745365"/>
    <w:rsid w:val="00746CDF"/>
    <w:rsid w:val="007474D0"/>
    <w:rsid w:val="007500BC"/>
    <w:rsid w:val="00751E1F"/>
    <w:rsid w:val="00752C30"/>
    <w:rsid w:val="00753F33"/>
    <w:rsid w:val="00755A7E"/>
    <w:rsid w:val="007575F0"/>
    <w:rsid w:val="00761123"/>
    <w:rsid w:val="00762040"/>
    <w:rsid w:val="00764C81"/>
    <w:rsid w:val="007659B9"/>
    <w:rsid w:val="0076699B"/>
    <w:rsid w:val="007670E8"/>
    <w:rsid w:val="0077012B"/>
    <w:rsid w:val="00771DDE"/>
    <w:rsid w:val="00773BE5"/>
    <w:rsid w:val="007742ED"/>
    <w:rsid w:val="00781855"/>
    <w:rsid w:val="00782985"/>
    <w:rsid w:val="00782C2F"/>
    <w:rsid w:val="007845BA"/>
    <w:rsid w:val="00784E75"/>
    <w:rsid w:val="00787830"/>
    <w:rsid w:val="00790848"/>
    <w:rsid w:val="00790A72"/>
    <w:rsid w:val="00791208"/>
    <w:rsid w:val="0079449D"/>
    <w:rsid w:val="0079656A"/>
    <w:rsid w:val="007966AC"/>
    <w:rsid w:val="007A1224"/>
    <w:rsid w:val="007A2A38"/>
    <w:rsid w:val="007A5B82"/>
    <w:rsid w:val="007B1193"/>
    <w:rsid w:val="007B2418"/>
    <w:rsid w:val="007B24C8"/>
    <w:rsid w:val="007B49E1"/>
    <w:rsid w:val="007B7280"/>
    <w:rsid w:val="007B7905"/>
    <w:rsid w:val="007C1B16"/>
    <w:rsid w:val="007C1D00"/>
    <w:rsid w:val="007C2D7C"/>
    <w:rsid w:val="007C46FD"/>
    <w:rsid w:val="007C4C99"/>
    <w:rsid w:val="007C5602"/>
    <w:rsid w:val="007C5627"/>
    <w:rsid w:val="007C58AA"/>
    <w:rsid w:val="007C7E7B"/>
    <w:rsid w:val="007D2C6E"/>
    <w:rsid w:val="007D2D71"/>
    <w:rsid w:val="007D3345"/>
    <w:rsid w:val="007D348E"/>
    <w:rsid w:val="007D3654"/>
    <w:rsid w:val="007D6BA8"/>
    <w:rsid w:val="007E2238"/>
    <w:rsid w:val="007E3227"/>
    <w:rsid w:val="007E391C"/>
    <w:rsid w:val="007E4049"/>
    <w:rsid w:val="007E4336"/>
    <w:rsid w:val="007E4D56"/>
    <w:rsid w:val="007E5A58"/>
    <w:rsid w:val="007F0188"/>
    <w:rsid w:val="007F02E0"/>
    <w:rsid w:val="007F0BE3"/>
    <w:rsid w:val="007F1E08"/>
    <w:rsid w:val="007F6E86"/>
    <w:rsid w:val="007F7B1E"/>
    <w:rsid w:val="00801F30"/>
    <w:rsid w:val="00802B94"/>
    <w:rsid w:val="00802C74"/>
    <w:rsid w:val="00806D37"/>
    <w:rsid w:val="00811601"/>
    <w:rsid w:val="00811656"/>
    <w:rsid w:val="00811B0C"/>
    <w:rsid w:val="00811D2F"/>
    <w:rsid w:val="00812D97"/>
    <w:rsid w:val="0081462E"/>
    <w:rsid w:val="00816F72"/>
    <w:rsid w:val="008172C5"/>
    <w:rsid w:val="0082048A"/>
    <w:rsid w:val="008207CF"/>
    <w:rsid w:val="0082233A"/>
    <w:rsid w:val="008228E0"/>
    <w:rsid w:val="00824665"/>
    <w:rsid w:val="00824E80"/>
    <w:rsid w:val="00825AA3"/>
    <w:rsid w:val="0083107D"/>
    <w:rsid w:val="00831776"/>
    <w:rsid w:val="00833D57"/>
    <w:rsid w:val="00834800"/>
    <w:rsid w:val="00834A4E"/>
    <w:rsid w:val="00834CE3"/>
    <w:rsid w:val="008350A8"/>
    <w:rsid w:val="008369E5"/>
    <w:rsid w:val="008373AB"/>
    <w:rsid w:val="0084197C"/>
    <w:rsid w:val="00847075"/>
    <w:rsid w:val="00847D54"/>
    <w:rsid w:val="0085121C"/>
    <w:rsid w:val="0085337F"/>
    <w:rsid w:val="00853D75"/>
    <w:rsid w:val="00854FFB"/>
    <w:rsid w:val="00856886"/>
    <w:rsid w:val="00856F72"/>
    <w:rsid w:val="008579FC"/>
    <w:rsid w:val="008600B7"/>
    <w:rsid w:val="00860203"/>
    <w:rsid w:val="00860F3E"/>
    <w:rsid w:val="008616AC"/>
    <w:rsid w:val="00861BC4"/>
    <w:rsid w:val="00861E93"/>
    <w:rsid w:val="00862829"/>
    <w:rsid w:val="00865C05"/>
    <w:rsid w:val="00871C51"/>
    <w:rsid w:val="00871ED8"/>
    <w:rsid w:val="008737E9"/>
    <w:rsid w:val="00874B0C"/>
    <w:rsid w:val="00875733"/>
    <w:rsid w:val="0087573C"/>
    <w:rsid w:val="00877D42"/>
    <w:rsid w:val="008805F6"/>
    <w:rsid w:val="00883906"/>
    <w:rsid w:val="008851AE"/>
    <w:rsid w:val="00891A2E"/>
    <w:rsid w:val="008928B5"/>
    <w:rsid w:val="00892BEC"/>
    <w:rsid w:val="00893304"/>
    <w:rsid w:val="00894FAE"/>
    <w:rsid w:val="00896CE1"/>
    <w:rsid w:val="0089788A"/>
    <w:rsid w:val="008A3173"/>
    <w:rsid w:val="008A3455"/>
    <w:rsid w:val="008A59C8"/>
    <w:rsid w:val="008A7D3E"/>
    <w:rsid w:val="008B1132"/>
    <w:rsid w:val="008B1D7C"/>
    <w:rsid w:val="008B3049"/>
    <w:rsid w:val="008B3F30"/>
    <w:rsid w:val="008B6E35"/>
    <w:rsid w:val="008B7562"/>
    <w:rsid w:val="008B791A"/>
    <w:rsid w:val="008C421C"/>
    <w:rsid w:val="008C4420"/>
    <w:rsid w:val="008C445F"/>
    <w:rsid w:val="008C4674"/>
    <w:rsid w:val="008C494D"/>
    <w:rsid w:val="008C4AB4"/>
    <w:rsid w:val="008C4DD8"/>
    <w:rsid w:val="008C7634"/>
    <w:rsid w:val="008D178C"/>
    <w:rsid w:val="008D1A27"/>
    <w:rsid w:val="008D41FA"/>
    <w:rsid w:val="008D4C6E"/>
    <w:rsid w:val="008D594E"/>
    <w:rsid w:val="008D5EE2"/>
    <w:rsid w:val="008E0E0C"/>
    <w:rsid w:val="008E241F"/>
    <w:rsid w:val="008E3F04"/>
    <w:rsid w:val="008E7BAB"/>
    <w:rsid w:val="008F15B9"/>
    <w:rsid w:val="008F1F5D"/>
    <w:rsid w:val="008F1F7F"/>
    <w:rsid w:val="008F35F8"/>
    <w:rsid w:val="008F3F67"/>
    <w:rsid w:val="008F440D"/>
    <w:rsid w:val="008F601E"/>
    <w:rsid w:val="008F6651"/>
    <w:rsid w:val="008F69E2"/>
    <w:rsid w:val="008F70A2"/>
    <w:rsid w:val="00901FAD"/>
    <w:rsid w:val="0090230B"/>
    <w:rsid w:val="009035B7"/>
    <w:rsid w:val="00904E68"/>
    <w:rsid w:val="00905568"/>
    <w:rsid w:val="00906059"/>
    <w:rsid w:val="00906DFD"/>
    <w:rsid w:val="00907A22"/>
    <w:rsid w:val="009102FA"/>
    <w:rsid w:val="0091219D"/>
    <w:rsid w:val="00914D5B"/>
    <w:rsid w:val="00916308"/>
    <w:rsid w:val="00916944"/>
    <w:rsid w:val="009177F2"/>
    <w:rsid w:val="00917F6E"/>
    <w:rsid w:val="00920C52"/>
    <w:rsid w:val="00920F8E"/>
    <w:rsid w:val="009219BF"/>
    <w:rsid w:val="009236B1"/>
    <w:rsid w:val="00923C1F"/>
    <w:rsid w:val="00925392"/>
    <w:rsid w:val="009256AC"/>
    <w:rsid w:val="0092582A"/>
    <w:rsid w:val="0093056C"/>
    <w:rsid w:val="00930CBD"/>
    <w:rsid w:val="0093123D"/>
    <w:rsid w:val="0093400F"/>
    <w:rsid w:val="00936BD3"/>
    <w:rsid w:val="00937AE9"/>
    <w:rsid w:val="0094339A"/>
    <w:rsid w:val="00943836"/>
    <w:rsid w:val="009450DC"/>
    <w:rsid w:val="00945A65"/>
    <w:rsid w:val="00945C30"/>
    <w:rsid w:val="00946D4B"/>
    <w:rsid w:val="009502BC"/>
    <w:rsid w:val="009522FD"/>
    <w:rsid w:val="009533E6"/>
    <w:rsid w:val="009537C9"/>
    <w:rsid w:val="00955F2C"/>
    <w:rsid w:val="0096029E"/>
    <w:rsid w:val="00961A20"/>
    <w:rsid w:val="00962CF5"/>
    <w:rsid w:val="009631A1"/>
    <w:rsid w:val="00963A38"/>
    <w:rsid w:val="00963A87"/>
    <w:rsid w:val="009643B0"/>
    <w:rsid w:val="00964CC2"/>
    <w:rsid w:val="00970BD2"/>
    <w:rsid w:val="00971198"/>
    <w:rsid w:val="009715AC"/>
    <w:rsid w:val="00972CA6"/>
    <w:rsid w:val="00973945"/>
    <w:rsid w:val="00974323"/>
    <w:rsid w:val="00976CC7"/>
    <w:rsid w:val="00976D5B"/>
    <w:rsid w:val="00983356"/>
    <w:rsid w:val="0099072F"/>
    <w:rsid w:val="0099250D"/>
    <w:rsid w:val="00992B21"/>
    <w:rsid w:val="00992FBD"/>
    <w:rsid w:val="009955D4"/>
    <w:rsid w:val="0099785B"/>
    <w:rsid w:val="009A0B24"/>
    <w:rsid w:val="009A0CA0"/>
    <w:rsid w:val="009A2E53"/>
    <w:rsid w:val="009A3084"/>
    <w:rsid w:val="009A35F5"/>
    <w:rsid w:val="009A42A5"/>
    <w:rsid w:val="009A5E64"/>
    <w:rsid w:val="009B183C"/>
    <w:rsid w:val="009B2822"/>
    <w:rsid w:val="009B4AB2"/>
    <w:rsid w:val="009B51F8"/>
    <w:rsid w:val="009C1A9F"/>
    <w:rsid w:val="009C27AA"/>
    <w:rsid w:val="009C34DD"/>
    <w:rsid w:val="009C3D4D"/>
    <w:rsid w:val="009C40DE"/>
    <w:rsid w:val="009C4B6E"/>
    <w:rsid w:val="009C58A7"/>
    <w:rsid w:val="009C5B25"/>
    <w:rsid w:val="009C69F1"/>
    <w:rsid w:val="009C7B7E"/>
    <w:rsid w:val="009D1E1D"/>
    <w:rsid w:val="009D27C1"/>
    <w:rsid w:val="009D2D09"/>
    <w:rsid w:val="009D2EAB"/>
    <w:rsid w:val="009D438D"/>
    <w:rsid w:val="009D7086"/>
    <w:rsid w:val="009E03C8"/>
    <w:rsid w:val="009E343C"/>
    <w:rsid w:val="009E4488"/>
    <w:rsid w:val="009F086D"/>
    <w:rsid w:val="009F1D56"/>
    <w:rsid w:val="009F2844"/>
    <w:rsid w:val="009F3317"/>
    <w:rsid w:val="009F3892"/>
    <w:rsid w:val="009F3E2D"/>
    <w:rsid w:val="009F58F2"/>
    <w:rsid w:val="009F5FAF"/>
    <w:rsid w:val="009F6003"/>
    <w:rsid w:val="009F7A76"/>
    <w:rsid w:val="00A003B3"/>
    <w:rsid w:val="00A01127"/>
    <w:rsid w:val="00A03AAA"/>
    <w:rsid w:val="00A046EA"/>
    <w:rsid w:val="00A04D64"/>
    <w:rsid w:val="00A07568"/>
    <w:rsid w:val="00A10249"/>
    <w:rsid w:val="00A11DDB"/>
    <w:rsid w:val="00A138CA"/>
    <w:rsid w:val="00A16020"/>
    <w:rsid w:val="00A16E30"/>
    <w:rsid w:val="00A17B0A"/>
    <w:rsid w:val="00A201AE"/>
    <w:rsid w:val="00A207B4"/>
    <w:rsid w:val="00A210AB"/>
    <w:rsid w:val="00A21CF7"/>
    <w:rsid w:val="00A22C98"/>
    <w:rsid w:val="00A245B0"/>
    <w:rsid w:val="00A256F2"/>
    <w:rsid w:val="00A266B5"/>
    <w:rsid w:val="00A27299"/>
    <w:rsid w:val="00A272D1"/>
    <w:rsid w:val="00A318EC"/>
    <w:rsid w:val="00A322EB"/>
    <w:rsid w:val="00A32636"/>
    <w:rsid w:val="00A32998"/>
    <w:rsid w:val="00A34B6D"/>
    <w:rsid w:val="00A3520E"/>
    <w:rsid w:val="00A405E4"/>
    <w:rsid w:val="00A46F92"/>
    <w:rsid w:val="00A47F15"/>
    <w:rsid w:val="00A5162D"/>
    <w:rsid w:val="00A51E0E"/>
    <w:rsid w:val="00A52306"/>
    <w:rsid w:val="00A53B61"/>
    <w:rsid w:val="00A54337"/>
    <w:rsid w:val="00A5547B"/>
    <w:rsid w:val="00A5630B"/>
    <w:rsid w:val="00A60764"/>
    <w:rsid w:val="00A61580"/>
    <w:rsid w:val="00A619BD"/>
    <w:rsid w:val="00A648EC"/>
    <w:rsid w:val="00A703B8"/>
    <w:rsid w:val="00A70EC6"/>
    <w:rsid w:val="00A723AB"/>
    <w:rsid w:val="00A72C8B"/>
    <w:rsid w:val="00A72E50"/>
    <w:rsid w:val="00A74486"/>
    <w:rsid w:val="00A75D75"/>
    <w:rsid w:val="00A761CB"/>
    <w:rsid w:val="00A77D12"/>
    <w:rsid w:val="00A8091A"/>
    <w:rsid w:val="00A810CF"/>
    <w:rsid w:val="00A85F02"/>
    <w:rsid w:val="00A860F3"/>
    <w:rsid w:val="00A92347"/>
    <w:rsid w:val="00A936C9"/>
    <w:rsid w:val="00A9759E"/>
    <w:rsid w:val="00AA0DCA"/>
    <w:rsid w:val="00AA1A3B"/>
    <w:rsid w:val="00AA5A03"/>
    <w:rsid w:val="00AA6987"/>
    <w:rsid w:val="00AA7478"/>
    <w:rsid w:val="00AB05B0"/>
    <w:rsid w:val="00AB0DD0"/>
    <w:rsid w:val="00AB2C74"/>
    <w:rsid w:val="00AB4027"/>
    <w:rsid w:val="00AB4E80"/>
    <w:rsid w:val="00AB770A"/>
    <w:rsid w:val="00AB7C37"/>
    <w:rsid w:val="00AC001B"/>
    <w:rsid w:val="00AC3B97"/>
    <w:rsid w:val="00AC46EA"/>
    <w:rsid w:val="00AC5903"/>
    <w:rsid w:val="00AC6699"/>
    <w:rsid w:val="00AD085F"/>
    <w:rsid w:val="00AD0954"/>
    <w:rsid w:val="00AD233F"/>
    <w:rsid w:val="00AE0C2D"/>
    <w:rsid w:val="00AE2877"/>
    <w:rsid w:val="00AE6466"/>
    <w:rsid w:val="00AE676B"/>
    <w:rsid w:val="00AF27E9"/>
    <w:rsid w:val="00AF2C94"/>
    <w:rsid w:val="00AF3255"/>
    <w:rsid w:val="00AF4924"/>
    <w:rsid w:val="00AF70B0"/>
    <w:rsid w:val="00AF7930"/>
    <w:rsid w:val="00B0043C"/>
    <w:rsid w:val="00B0067F"/>
    <w:rsid w:val="00B00A1E"/>
    <w:rsid w:val="00B01797"/>
    <w:rsid w:val="00B04BE8"/>
    <w:rsid w:val="00B0552B"/>
    <w:rsid w:val="00B06BDA"/>
    <w:rsid w:val="00B106F3"/>
    <w:rsid w:val="00B1372C"/>
    <w:rsid w:val="00B15348"/>
    <w:rsid w:val="00B1537D"/>
    <w:rsid w:val="00B162E0"/>
    <w:rsid w:val="00B171C9"/>
    <w:rsid w:val="00B211D3"/>
    <w:rsid w:val="00B23D72"/>
    <w:rsid w:val="00B244B7"/>
    <w:rsid w:val="00B24A06"/>
    <w:rsid w:val="00B256C8"/>
    <w:rsid w:val="00B2626C"/>
    <w:rsid w:val="00B30F56"/>
    <w:rsid w:val="00B30FA3"/>
    <w:rsid w:val="00B31A16"/>
    <w:rsid w:val="00B32036"/>
    <w:rsid w:val="00B32C9A"/>
    <w:rsid w:val="00B3480B"/>
    <w:rsid w:val="00B34E94"/>
    <w:rsid w:val="00B351DB"/>
    <w:rsid w:val="00B3742F"/>
    <w:rsid w:val="00B41602"/>
    <w:rsid w:val="00B430B7"/>
    <w:rsid w:val="00B43294"/>
    <w:rsid w:val="00B44152"/>
    <w:rsid w:val="00B465AB"/>
    <w:rsid w:val="00B4663B"/>
    <w:rsid w:val="00B51E5A"/>
    <w:rsid w:val="00B52FEE"/>
    <w:rsid w:val="00B60675"/>
    <w:rsid w:val="00B63B27"/>
    <w:rsid w:val="00B6418F"/>
    <w:rsid w:val="00B6430D"/>
    <w:rsid w:val="00B6597A"/>
    <w:rsid w:val="00B67F49"/>
    <w:rsid w:val="00B702B9"/>
    <w:rsid w:val="00B70613"/>
    <w:rsid w:val="00B712C6"/>
    <w:rsid w:val="00B730A0"/>
    <w:rsid w:val="00B74124"/>
    <w:rsid w:val="00B76441"/>
    <w:rsid w:val="00B76AE9"/>
    <w:rsid w:val="00B815B1"/>
    <w:rsid w:val="00B82A8D"/>
    <w:rsid w:val="00B84AF2"/>
    <w:rsid w:val="00B84DD0"/>
    <w:rsid w:val="00B86B34"/>
    <w:rsid w:val="00B87164"/>
    <w:rsid w:val="00B874ED"/>
    <w:rsid w:val="00B87FD9"/>
    <w:rsid w:val="00B90704"/>
    <w:rsid w:val="00B92948"/>
    <w:rsid w:val="00B9624C"/>
    <w:rsid w:val="00B96333"/>
    <w:rsid w:val="00BA13DE"/>
    <w:rsid w:val="00BA2D48"/>
    <w:rsid w:val="00BA3706"/>
    <w:rsid w:val="00BA5738"/>
    <w:rsid w:val="00BA6D66"/>
    <w:rsid w:val="00BB377F"/>
    <w:rsid w:val="00BB4952"/>
    <w:rsid w:val="00BC09AF"/>
    <w:rsid w:val="00BC0EC2"/>
    <w:rsid w:val="00BC1030"/>
    <w:rsid w:val="00BC1233"/>
    <w:rsid w:val="00BC5D3B"/>
    <w:rsid w:val="00BC733A"/>
    <w:rsid w:val="00BD33A2"/>
    <w:rsid w:val="00BD4894"/>
    <w:rsid w:val="00BD5505"/>
    <w:rsid w:val="00BD658C"/>
    <w:rsid w:val="00BD6A70"/>
    <w:rsid w:val="00BD7A66"/>
    <w:rsid w:val="00BE27D1"/>
    <w:rsid w:val="00BE3B29"/>
    <w:rsid w:val="00BE6AD2"/>
    <w:rsid w:val="00BE6E88"/>
    <w:rsid w:val="00BE7B66"/>
    <w:rsid w:val="00BF07BA"/>
    <w:rsid w:val="00BF0B7B"/>
    <w:rsid w:val="00BF198B"/>
    <w:rsid w:val="00BF3474"/>
    <w:rsid w:val="00BF3A0F"/>
    <w:rsid w:val="00BF7B40"/>
    <w:rsid w:val="00C003E5"/>
    <w:rsid w:val="00C0123B"/>
    <w:rsid w:val="00C018B3"/>
    <w:rsid w:val="00C030DA"/>
    <w:rsid w:val="00C03D9F"/>
    <w:rsid w:val="00C04CB3"/>
    <w:rsid w:val="00C052BA"/>
    <w:rsid w:val="00C0584A"/>
    <w:rsid w:val="00C1212E"/>
    <w:rsid w:val="00C12FFF"/>
    <w:rsid w:val="00C136D2"/>
    <w:rsid w:val="00C148FA"/>
    <w:rsid w:val="00C17DBB"/>
    <w:rsid w:val="00C20D36"/>
    <w:rsid w:val="00C2156C"/>
    <w:rsid w:val="00C21A02"/>
    <w:rsid w:val="00C228B7"/>
    <w:rsid w:val="00C23169"/>
    <w:rsid w:val="00C23B1F"/>
    <w:rsid w:val="00C250AD"/>
    <w:rsid w:val="00C2795D"/>
    <w:rsid w:val="00C316A6"/>
    <w:rsid w:val="00C33042"/>
    <w:rsid w:val="00C356F4"/>
    <w:rsid w:val="00C357E5"/>
    <w:rsid w:val="00C370A6"/>
    <w:rsid w:val="00C41574"/>
    <w:rsid w:val="00C50750"/>
    <w:rsid w:val="00C510FD"/>
    <w:rsid w:val="00C52A01"/>
    <w:rsid w:val="00C54880"/>
    <w:rsid w:val="00C60D7D"/>
    <w:rsid w:val="00C611C4"/>
    <w:rsid w:val="00C61FE6"/>
    <w:rsid w:val="00C64601"/>
    <w:rsid w:val="00C65903"/>
    <w:rsid w:val="00C67517"/>
    <w:rsid w:val="00C67AB9"/>
    <w:rsid w:val="00C71E95"/>
    <w:rsid w:val="00C73940"/>
    <w:rsid w:val="00C74D15"/>
    <w:rsid w:val="00C75D3B"/>
    <w:rsid w:val="00C81144"/>
    <w:rsid w:val="00C81974"/>
    <w:rsid w:val="00C83EAA"/>
    <w:rsid w:val="00C8439D"/>
    <w:rsid w:val="00C84F58"/>
    <w:rsid w:val="00C85DAC"/>
    <w:rsid w:val="00C861A5"/>
    <w:rsid w:val="00C86817"/>
    <w:rsid w:val="00C87B2E"/>
    <w:rsid w:val="00C87ED8"/>
    <w:rsid w:val="00C90340"/>
    <w:rsid w:val="00C90DAD"/>
    <w:rsid w:val="00C9394D"/>
    <w:rsid w:val="00C94365"/>
    <w:rsid w:val="00C951FA"/>
    <w:rsid w:val="00C952A1"/>
    <w:rsid w:val="00C973A1"/>
    <w:rsid w:val="00C973D8"/>
    <w:rsid w:val="00C97617"/>
    <w:rsid w:val="00CA0132"/>
    <w:rsid w:val="00CA1715"/>
    <w:rsid w:val="00CA1903"/>
    <w:rsid w:val="00CA201C"/>
    <w:rsid w:val="00CA5AD4"/>
    <w:rsid w:val="00CB028D"/>
    <w:rsid w:val="00CB1B38"/>
    <w:rsid w:val="00CB29D1"/>
    <w:rsid w:val="00CB609D"/>
    <w:rsid w:val="00CB6181"/>
    <w:rsid w:val="00CC0D66"/>
    <w:rsid w:val="00CC28A3"/>
    <w:rsid w:val="00CC6292"/>
    <w:rsid w:val="00CD011F"/>
    <w:rsid w:val="00CD07EA"/>
    <w:rsid w:val="00CD14C5"/>
    <w:rsid w:val="00CD2214"/>
    <w:rsid w:val="00CD3B4C"/>
    <w:rsid w:val="00CD3D0E"/>
    <w:rsid w:val="00CD56CC"/>
    <w:rsid w:val="00CD60F4"/>
    <w:rsid w:val="00CD62D4"/>
    <w:rsid w:val="00CD7582"/>
    <w:rsid w:val="00CD7599"/>
    <w:rsid w:val="00CE1167"/>
    <w:rsid w:val="00CE1A34"/>
    <w:rsid w:val="00CE3194"/>
    <w:rsid w:val="00CE3323"/>
    <w:rsid w:val="00CE43A6"/>
    <w:rsid w:val="00CE5073"/>
    <w:rsid w:val="00CE6BE7"/>
    <w:rsid w:val="00CE72B4"/>
    <w:rsid w:val="00CE7E90"/>
    <w:rsid w:val="00CF12BC"/>
    <w:rsid w:val="00CF2349"/>
    <w:rsid w:val="00CF3E85"/>
    <w:rsid w:val="00CF50A5"/>
    <w:rsid w:val="00CF544D"/>
    <w:rsid w:val="00CF60A7"/>
    <w:rsid w:val="00D002AA"/>
    <w:rsid w:val="00D0308B"/>
    <w:rsid w:val="00D0369A"/>
    <w:rsid w:val="00D03C4A"/>
    <w:rsid w:val="00D044DA"/>
    <w:rsid w:val="00D05264"/>
    <w:rsid w:val="00D05AC8"/>
    <w:rsid w:val="00D06836"/>
    <w:rsid w:val="00D10AA0"/>
    <w:rsid w:val="00D14B00"/>
    <w:rsid w:val="00D16A50"/>
    <w:rsid w:val="00D16D71"/>
    <w:rsid w:val="00D177D2"/>
    <w:rsid w:val="00D21662"/>
    <w:rsid w:val="00D2609B"/>
    <w:rsid w:val="00D265C7"/>
    <w:rsid w:val="00D2788C"/>
    <w:rsid w:val="00D31983"/>
    <w:rsid w:val="00D326CC"/>
    <w:rsid w:val="00D3284B"/>
    <w:rsid w:val="00D32C56"/>
    <w:rsid w:val="00D36A3F"/>
    <w:rsid w:val="00D36B45"/>
    <w:rsid w:val="00D37364"/>
    <w:rsid w:val="00D378D3"/>
    <w:rsid w:val="00D4080F"/>
    <w:rsid w:val="00D41E8D"/>
    <w:rsid w:val="00D42445"/>
    <w:rsid w:val="00D42CD5"/>
    <w:rsid w:val="00D43D2B"/>
    <w:rsid w:val="00D44151"/>
    <w:rsid w:val="00D51660"/>
    <w:rsid w:val="00D543FB"/>
    <w:rsid w:val="00D54A14"/>
    <w:rsid w:val="00D55238"/>
    <w:rsid w:val="00D55EDD"/>
    <w:rsid w:val="00D57165"/>
    <w:rsid w:val="00D6112A"/>
    <w:rsid w:val="00D6561E"/>
    <w:rsid w:val="00D66EBD"/>
    <w:rsid w:val="00D70491"/>
    <w:rsid w:val="00D71879"/>
    <w:rsid w:val="00D7611F"/>
    <w:rsid w:val="00D80003"/>
    <w:rsid w:val="00D80A75"/>
    <w:rsid w:val="00D81FEC"/>
    <w:rsid w:val="00D820AF"/>
    <w:rsid w:val="00D8251A"/>
    <w:rsid w:val="00D84257"/>
    <w:rsid w:val="00D851A8"/>
    <w:rsid w:val="00D857BF"/>
    <w:rsid w:val="00D87130"/>
    <w:rsid w:val="00D920EE"/>
    <w:rsid w:val="00D9345D"/>
    <w:rsid w:val="00D95084"/>
    <w:rsid w:val="00D96EFA"/>
    <w:rsid w:val="00DA298C"/>
    <w:rsid w:val="00DA3DD1"/>
    <w:rsid w:val="00DA4C8E"/>
    <w:rsid w:val="00DA4CE0"/>
    <w:rsid w:val="00DA65F9"/>
    <w:rsid w:val="00DB0D35"/>
    <w:rsid w:val="00DB5900"/>
    <w:rsid w:val="00DC105B"/>
    <w:rsid w:val="00DC1ABA"/>
    <w:rsid w:val="00DC1F47"/>
    <w:rsid w:val="00DC2452"/>
    <w:rsid w:val="00DC2FC0"/>
    <w:rsid w:val="00DC3D8F"/>
    <w:rsid w:val="00DC5054"/>
    <w:rsid w:val="00DC61BC"/>
    <w:rsid w:val="00DC7946"/>
    <w:rsid w:val="00DD0F8C"/>
    <w:rsid w:val="00DD426E"/>
    <w:rsid w:val="00DD5999"/>
    <w:rsid w:val="00DD7E86"/>
    <w:rsid w:val="00DE34E8"/>
    <w:rsid w:val="00DE46C4"/>
    <w:rsid w:val="00DE5780"/>
    <w:rsid w:val="00DE59B2"/>
    <w:rsid w:val="00DE6074"/>
    <w:rsid w:val="00DE7BDB"/>
    <w:rsid w:val="00DF0241"/>
    <w:rsid w:val="00DF28A5"/>
    <w:rsid w:val="00DF2A2A"/>
    <w:rsid w:val="00DF32CF"/>
    <w:rsid w:val="00DF4197"/>
    <w:rsid w:val="00DF429D"/>
    <w:rsid w:val="00DF4F80"/>
    <w:rsid w:val="00DF5094"/>
    <w:rsid w:val="00DF5380"/>
    <w:rsid w:val="00DF7BE6"/>
    <w:rsid w:val="00E00A24"/>
    <w:rsid w:val="00E00C18"/>
    <w:rsid w:val="00E03EB7"/>
    <w:rsid w:val="00E04823"/>
    <w:rsid w:val="00E05080"/>
    <w:rsid w:val="00E05C11"/>
    <w:rsid w:val="00E07566"/>
    <w:rsid w:val="00E075B7"/>
    <w:rsid w:val="00E116D9"/>
    <w:rsid w:val="00E129AC"/>
    <w:rsid w:val="00E145F7"/>
    <w:rsid w:val="00E14A5B"/>
    <w:rsid w:val="00E201B9"/>
    <w:rsid w:val="00E21AC3"/>
    <w:rsid w:val="00E243BD"/>
    <w:rsid w:val="00E30C7E"/>
    <w:rsid w:val="00E30D68"/>
    <w:rsid w:val="00E322E8"/>
    <w:rsid w:val="00E32751"/>
    <w:rsid w:val="00E3567C"/>
    <w:rsid w:val="00E3577D"/>
    <w:rsid w:val="00E36C61"/>
    <w:rsid w:val="00E417ED"/>
    <w:rsid w:val="00E43515"/>
    <w:rsid w:val="00E43F63"/>
    <w:rsid w:val="00E46475"/>
    <w:rsid w:val="00E46688"/>
    <w:rsid w:val="00E50D82"/>
    <w:rsid w:val="00E5285A"/>
    <w:rsid w:val="00E5515C"/>
    <w:rsid w:val="00E55973"/>
    <w:rsid w:val="00E55CD7"/>
    <w:rsid w:val="00E56128"/>
    <w:rsid w:val="00E57546"/>
    <w:rsid w:val="00E61414"/>
    <w:rsid w:val="00E64ECB"/>
    <w:rsid w:val="00E657FE"/>
    <w:rsid w:val="00E65B1D"/>
    <w:rsid w:val="00E660FD"/>
    <w:rsid w:val="00E70341"/>
    <w:rsid w:val="00E73A82"/>
    <w:rsid w:val="00E73B5D"/>
    <w:rsid w:val="00E747FB"/>
    <w:rsid w:val="00E74EED"/>
    <w:rsid w:val="00E764E5"/>
    <w:rsid w:val="00E80E10"/>
    <w:rsid w:val="00E82148"/>
    <w:rsid w:val="00E824BC"/>
    <w:rsid w:val="00E82AF9"/>
    <w:rsid w:val="00E865BD"/>
    <w:rsid w:val="00E91A2A"/>
    <w:rsid w:val="00E92C66"/>
    <w:rsid w:val="00E96075"/>
    <w:rsid w:val="00E97020"/>
    <w:rsid w:val="00EA3E71"/>
    <w:rsid w:val="00EA3FA2"/>
    <w:rsid w:val="00EA643D"/>
    <w:rsid w:val="00EA741E"/>
    <w:rsid w:val="00EB032D"/>
    <w:rsid w:val="00EB1CA6"/>
    <w:rsid w:val="00EB28DA"/>
    <w:rsid w:val="00EB2E61"/>
    <w:rsid w:val="00EB4184"/>
    <w:rsid w:val="00EB4AED"/>
    <w:rsid w:val="00EB5E1A"/>
    <w:rsid w:val="00EB7AA2"/>
    <w:rsid w:val="00EC1296"/>
    <w:rsid w:val="00EC1BA9"/>
    <w:rsid w:val="00EC215A"/>
    <w:rsid w:val="00EC312E"/>
    <w:rsid w:val="00EC7BA9"/>
    <w:rsid w:val="00ED5283"/>
    <w:rsid w:val="00ED6633"/>
    <w:rsid w:val="00ED6E90"/>
    <w:rsid w:val="00ED779E"/>
    <w:rsid w:val="00ED7DDE"/>
    <w:rsid w:val="00EE1173"/>
    <w:rsid w:val="00EE45B1"/>
    <w:rsid w:val="00EE4D92"/>
    <w:rsid w:val="00EE59F3"/>
    <w:rsid w:val="00EE6A22"/>
    <w:rsid w:val="00EF0139"/>
    <w:rsid w:val="00EF0195"/>
    <w:rsid w:val="00EF0C01"/>
    <w:rsid w:val="00EF0FBE"/>
    <w:rsid w:val="00EF1758"/>
    <w:rsid w:val="00EF38E4"/>
    <w:rsid w:val="00EF4FF4"/>
    <w:rsid w:val="00EF57B8"/>
    <w:rsid w:val="00EF604D"/>
    <w:rsid w:val="00EF65FF"/>
    <w:rsid w:val="00F003AA"/>
    <w:rsid w:val="00F00D3D"/>
    <w:rsid w:val="00F0313F"/>
    <w:rsid w:val="00F056DA"/>
    <w:rsid w:val="00F062BD"/>
    <w:rsid w:val="00F06D95"/>
    <w:rsid w:val="00F07251"/>
    <w:rsid w:val="00F077AF"/>
    <w:rsid w:val="00F10214"/>
    <w:rsid w:val="00F106C2"/>
    <w:rsid w:val="00F10D31"/>
    <w:rsid w:val="00F1323B"/>
    <w:rsid w:val="00F13267"/>
    <w:rsid w:val="00F13346"/>
    <w:rsid w:val="00F13A47"/>
    <w:rsid w:val="00F1405E"/>
    <w:rsid w:val="00F16350"/>
    <w:rsid w:val="00F1795F"/>
    <w:rsid w:val="00F21E9B"/>
    <w:rsid w:val="00F2688A"/>
    <w:rsid w:val="00F27F37"/>
    <w:rsid w:val="00F300E6"/>
    <w:rsid w:val="00F320C7"/>
    <w:rsid w:val="00F376B8"/>
    <w:rsid w:val="00F41EA1"/>
    <w:rsid w:val="00F42C10"/>
    <w:rsid w:val="00F42EA0"/>
    <w:rsid w:val="00F437D9"/>
    <w:rsid w:val="00F5171D"/>
    <w:rsid w:val="00F55547"/>
    <w:rsid w:val="00F55E99"/>
    <w:rsid w:val="00F5623C"/>
    <w:rsid w:val="00F57846"/>
    <w:rsid w:val="00F6201A"/>
    <w:rsid w:val="00F620F5"/>
    <w:rsid w:val="00F62667"/>
    <w:rsid w:val="00F65E13"/>
    <w:rsid w:val="00F66DD3"/>
    <w:rsid w:val="00F71D1F"/>
    <w:rsid w:val="00F724D0"/>
    <w:rsid w:val="00F753E9"/>
    <w:rsid w:val="00F75C4C"/>
    <w:rsid w:val="00F75DD1"/>
    <w:rsid w:val="00F760F8"/>
    <w:rsid w:val="00F76379"/>
    <w:rsid w:val="00F77802"/>
    <w:rsid w:val="00F8125B"/>
    <w:rsid w:val="00F81579"/>
    <w:rsid w:val="00F82309"/>
    <w:rsid w:val="00F8253B"/>
    <w:rsid w:val="00F828E4"/>
    <w:rsid w:val="00F83CC7"/>
    <w:rsid w:val="00F83FA4"/>
    <w:rsid w:val="00F845BA"/>
    <w:rsid w:val="00F915C4"/>
    <w:rsid w:val="00F91698"/>
    <w:rsid w:val="00F92311"/>
    <w:rsid w:val="00F92AE5"/>
    <w:rsid w:val="00F971A9"/>
    <w:rsid w:val="00FA1647"/>
    <w:rsid w:val="00FA2C16"/>
    <w:rsid w:val="00FA3745"/>
    <w:rsid w:val="00FA56BC"/>
    <w:rsid w:val="00FA5FCB"/>
    <w:rsid w:val="00FA7788"/>
    <w:rsid w:val="00FB321C"/>
    <w:rsid w:val="00FB3477"/>
    <w:rsid w:val="00FB4F76"/>
    <w:rsid w:val="00FB5D87"/>
    <w:rsid w:val="00FB6B6A"/>
    <w:rsid w:val="00FC30CA"/>
    <w:rsid w:val="00FC3EA0"/>
    <w:rsid w:val="00FC3F2B"/>
    <w:rsid w:val="00FC575D"/>
    <w:rsid w:val="00FC69E5"/>
    <w:rsid w:val="00FC6A71"/>
    <w:rsid w:val="00FC73BE"/>
    <w:rsid w:val="00FC753B"/>
    <w:rsid w:val="00FD044D"/>
    <w:rsid w:val="00FD25E2"/>
    <w:rsid w:val="00FD2B8C"/>
    <w:rsid w:val="00FD5A60"/>
    <w:rsid w:val="00FD6EC7"/>
    <w:rsid w:val="00FD6EFC"/>
    <w:rsid w:val="00FE0BF6"/>
    <w:rsid w:val="00FE6039"/>
    <w:rsid w:val="00FE634E"/>
    <w:rsid w:val="00FE686D"/>
    <w:rsid w:val="00FE6CC0"/>
    <w:rsid w:val="00FE76FC"/>
    <w:rsid w:val="00FF0987"/>
    <w:rsid w:val="00FF2FDD"/>
    <w:rsid w:val="00FF32A2"/>
    <w:rsid w:val="00FF334A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586CAD"/>
  <w15:docId w15:val="{F91893F1-E896-4EFA-B8DC-CCB00372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F6C"/>
    <w:pPr>
      <w:spacing w:after="120"/>
    </w:pPr>
    <w:rPr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407A7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12FFF"/>
    <w:pPr>
      <w:widowControl w:val="0"/>
      <w:numPr>
        <w:ilvl w:val="1"/>
        <w:numId w:val="7"/>
      </w:numPr>
      <w:suppressAutoHyphens/>
      <w:spacing w:before="120"/>
      <w:outlineLvl w:val="1"/>
    </w:pPr>
    <w:rPr>
      <w:rFonts w:ascii="Times New Roman" w:hAnsi="Times New Roman"/>
      <w:b/>
      <w:sz w:val="22"/>
      <w:szCs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CE6BE7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autoRedefine/>
    <w:uiPriority w:val="9"/>
    <w:qFormat/>
    <w:rsid w:val="001871C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163F4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rsid w:val="0034464F"/>
    <w:pPr>
      <w:numPr>
        <w:ilvl w:val="5"/>
        <w:numId w:val="4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rsid w:val="0034464F"/>
    <w:pPr>
      <w:numPr>
        <w:ilvl w:val="6"/>
        <w:numId w:val="4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rsid w:val="0034464F"/>
    <w:pPr>
      <w:numPr>
        <w:ilvl w:val="7"/>
        <w:numId w:val="4"/>
      </w:num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"/>
    <w:rsid w:val="0034464F"/>
    <w:pPr>
      <w:numPr>
        <w:ilvl w:val="8"/>
        <w:numId w:val="4"/>
      </w:num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7500BC"/>
    <w:pPr>
      <w:numPr>
        <w:numId w:val="1"/>
      </w:numPr>
    </w:pPr>
  </w:style>
  <w:style w:type="table" w:styleId="TableGrid">
    <w:name w:val="Table Grid"/>
    <w:basedOn w:val="TableNormal"/>
    <w:rsid w:val="00134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autoRedefine/>
    <w:qFormat/>
    <w:rsid w:val="005977BF"/>
    <w:pPr>
      <w:tabs>
        <w:tab w:val="center" w:pos="4320"/>
        <w:tab w:val="right" w:pos="8640"/>
      </w:tabs>
      <w:spacing w:before="240"/>
    </w:pPr>
    <w:rPr>
      <w:sz w:val="28"/>
      <w:szCs w:val="28"/>
    </w:rPr>
  </w:style>
  <w:style w:type="paragraph" w:styleId="Footer">
    <w:name w:val="footer"/>
    <w:basedOn w:val="Normal"/>
    <w:rsid w:val="00A615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3B0"/>
  </w:style>
  <w:style w:type="paragraph" w:styleId="BalloonText">
    <w:name w:val="Balloon Text"/>
    <w:basedOn w:val="Normal"/>
    <w:link w:val="BalloonTextChar"/>
    <w:rsid w:val="00387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87E8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C6292"/>
    <w:rPr>
      <w:color w:val="0000FF"/>
      <w:u w:val="single"/>
    </w:rPr>
  </w:style>
  <w:style w:type="character" w:customStyle="1" w:styleId="HeaderChar">
    <w:name w:val="Header Char"/>
    <w:link w:val="Header"/>
    <w:rsid w:val="005977BF"/>
    <w:rPr>
      <w:sz w:val="28"/>
      <w:szCs w:val="28"/>
    </w:rPr>
  </w:style>
  <w:style w:type="paragraph" w:styleId="Caption">
    <w:name w:val="caption"/>
    <w:basedOn w:val="Normal"/>
    <w:next w:val="Normal"/>
    <w:qFormat/>
    <w:rsid w:val="00CC6292"/>
    <w:pPr>
      <w:jc w:val="center"/>
    </w:pPr>
    <w:rPr>
      <w:rFonts w:ascii="Arial" w:hAnsi="Arial" w:cs="Arial"/>
      <w:color w:val="000080"/>
      <w:szCs w:val="20"/>
    </w:rPr>
  </w:style>
  <w:style w:type="character" w:customStyle="1" w:styleId="Heading1Char">
    <w:name w:val="Heading 1 Char"/>
    <w:link w:val="Heading1"/>
    <w:uiPriority w:val="9"/>
    <w:rsid w:val="007407A7"/>
    <w:rPr>
      <w:rFonts w:ascii="Times New Roman" w:hAnsi="Times New Roman"/>
      <w:b/>
      <w:smallCaps/>
      <w:sz w:val="22"/>
      <w:szCs w:val="24"/>
    </w:rPr>
  </w:style>
  <w:style w:type="character" w:customStyle="1" w:styleId="Heading2Char">
    <w:name w:val="Heading 2 Char"/>
    <w:link w:val="Heading2"/>
    <w:uiPriority w:val="9"/>
    <w:rsid w:val="00C12FFF"/>
    <w:rPr>
      <w:rFonts w:ascii="Times New Roman" w:hAnsi="Times New Roman"/>
      <w:b/>
      <w:sz w:val="22"/>
      <w:szCs w:val="24"/>
    </w:rPr>
  </w:style>
  <w:style w:type="paragraph" w:customStyle="1" w:styleId="EvalScreen">
    <w:name w:val="Eval Screen"/>
    <w:basedOn w:val="Normal"/>
    <w:uiPriority w:val="99"/>
    <w:rsid w:val="000E5D3D"/>
    <w:pPr>
      <w:spacing w:before="120"/>
    </w:pPr>
    <w:rPr>
      <w:rFonts w:ascii="Courier New" w:eastAsia="Arial" w:hAnsi="Courier New" w:cs="Arial"/>
      <w:color w:val="000000"/>
    </w:rPr>
  </w:style>
  <w:style w:type="character" w:customStyle="1" w:styleId="Heading3Char">
    <w:name w:val="Heading 3 Char"/>
    <w:link w:val="Heading3"/>
    <w:uiPriority w:val="9"/>
    <w:rsid w:val="00ED5283"/>
    <w:rPr>
      <w:rFonts w:ascii="Times New Roman" w:hAnsi="Times New Roman"/>
      <w:b/>
      <w:sz w:val="22"/>
      <w:szCs w:val="24"/>
    </w:rPr>
  </w:style>
  <w:style w:type="character" w:customStyle="1" w:styleId="Heading4Char">
    <w:name w:val="Heading 4 Char"/>
    <w:link w:val="Heading4"/>
    <w:uiPriority w:val="9"/>
    <w:rsid w:val="001871C5"/>
    <w:rPr>
      <w:rFonts w:ascii="Times New Roman" w:hAnsi="Times New Roman"/>
      <w:b/>
      <w:sz w:val="22"/>
      <w:szCs w:val="24"/>
    </w:rPr>
  </w:style>
  <w:style w:type="character" w:customStyle="1" w:styleId="Heading5Char">
    <w:name w:val="Heading 5 Char"/>
    <w:link w:val="Heading5"/>
    <w:uiPriority w:val="9"/>
    <w:rsid w:val="00163F4D"/>
    <w:rPr>
      <w:rFonts w:ascii="Times New Roman" w:hAnsi="Times New Roman"/>
      <w:b/>
      <w:sz w:val="22"/>
      <w:szCs w:val="24"/>
    </w:rPr>
  </w:style>
  <w:style w:type="character" w:customStyle="1" w:styleId="Heading6Char">
    <w:name w:val="Heading 6 Char"/>
    <w:link w:val="Heading6"/>
    <w:uiPriority w:val="9"/>
    <w:rsid w:val="0034464F"/>
    <w:rPr>
      <w:rFonts w:ascii="Cambria" w:hAnsi="Cambria"/>
      <w:b/>
      <w:bCs/>
      <w:i/>
      <w:iCs/>
      <w:color w:val="7F7F7F"/>
      <w:szCs w:val="22"/>
    </w:rPr>
  </w:style>
  <w:style w:type="character" w:customStyle="1" w:styleId="Heading7Char">
    <w:name w:val="Heading 7 Char"/>
    <w:link w:val="Heading7"/>
    <w:uiPriority w:val="9"/>
    <w:rsid w:val="0034464F"/>
    <w:rPr>
      <w:rFonts w:ascii="Cambria" w:hAnsi="Cambria"/>
      <w:i/>
      <w:iCs/>
      <w:szCs w:val="22"/>
    </w:rPr>
  </w:style>
  <w:style w:type="character" w:customStyle="1" w:styleId="Heading8Char">
    <w:name w:val="Heading 8 Char"/>
    <w:link w:val="Heading8"/>
    <w:uiPriority w:val="9"/>
    <w:rsid w:val="0034464F"/>
    <w:rPr>
      <w:rFonts w:ascii="Cambria" w:hAnsi="Cambria"/>
    </w:rPr>
  </w:style>
  <w:style w:type="character" w:customStyle="1" w:styleId="Heading9Char">
    <w:name w:val="Heading 9 Char"/>
    <w:link w:val="Heading9"/>
    <w:uiPriority w:val="9"/>
    <w:rsid w:val="0034464F"/>
    <w:rPr>
      <w:rFonts w:ascii="Cambria" w:hAnsi="Cambria"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4464F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34464F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4F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qFormat/>
    <w:rsid w:val="0034464F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4464F"/>
    <w:rPr>
      <w:b/>
      <w:bCs/>
    </w:rPr>
  </w:style>
  <w:style w:type="character" w:styleId="Emphasis">
    <w:name w:val="Emphasis"/>
    <w:uiPriority w:val="20"/>
    <w:qFormat/>
    <w:rsid w:val="0034464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autoRedefine/>
    <w:uiPriority w:val="1"/>
    <w:qFormat/>
    <w:rsid w:val="00A210AB"/>
    <w:pPr>
      <w:spacing w:after="0"/>
      <w:ind w:left="72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446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64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3446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4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34464F"/>
    <w:rPr>
      <w:b/>
      <w:bCs/>
      <w:i/>
      <w:iCs/>
    </w:rPr>
  </w:style>
  <w:style w:type="character" w:styleId="SubtleEmphasis">
    <w:name w:val="Subtle Emphasis"/>
    <w:uiPriority w:val="19"/>
    <w:qFormat/>
    <w:rsid w:val="0034464F"/>
    <w:rPr>
      <w:i/>
      <w:iCs/>
    </w:rPr>
  </w:style>
  <w:style w:type="character" w:styleId="IntenseEmphasis">
    <w:name w:val="Intense Emphasis"/>
    <w:uiPriority w:val="21"/>
    <w:qFormat/>
    <w:rsid w:val="0034464F"/>
    <w:rPr>
      <w:b/>
      <w:bCs/>
    </w:rPr>
  </w:style>
  <w:style w:type="character" w:styleId="SubtleReference">
    <w:name w:val="Subtle Reference"/>
    <w:uiPriority w:val="31"/>
    <w:qFormat/>
    <w:rsid w:val="0034464F"/>
    <w:rPr>
      <w:smallCaps/>
    </w:rPr>
  </w:style>
  <w:style w:type="character" w:styleId="IntenseReference">
    <w:name w:val="Intense Reference"/>
    <w:uiPriority w:val="32"/>
    <w:qFormat/>
    <w:rsid w:val="0034464F"/>
    <w:rPr>
      <w:smallCaps/>
      <w:spacing w:val="5"/>
      <w:u w:val="single"/>
    </w:rPr>
  </w:style>
  <w:style w:type="character" w:styleId="BookTitle">
    <w:name w:val="Book Title"/>
    <w:uiPriority w:val="33"/>
    <w:qFormat/>
    <w:rsid w:val="0034464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34464F"/>
    <w:pPr>
      <w:outlineLvl w:val="9"/>
    </w:pPr>
    <w:rPr>
      <w:lang w:bidi="en-US"/>
    </w:rPr>
  </w:style>
  <w:style w:type="character" w:customStyle="1" w:styleId="NoSpacingChar">
    <w:name w:val="No Spacing Char"/>
    <w:link w:val="NoSpacing"/>
    <w:uiPriority w:val="1"/>
    <w:rsid w:val="00A210AB"/>
    <w:rPr>
      <w:rFonts w:ascii="Times New Roman" w:hAnsi="Times New Roman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E59B2"/>
    <w:pPr>
      <w:spacing w:before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3D4E4C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3D4E4C"/>
    <w:pPr>
      <w:spacing w:after="0"/>
      <w:ind w:left="400"/>
    </w:pPr>
    <w:rPr>
      <w:rFonts w:asciiTheme="minorHAnsi" w:hAnsiTheme="minorHAnsi"/>
      <w:i/>
      <w:iCs/>
      <w:szCs w:val="20"/>
    </w:rPr>
  </w:style>
  <w:style w:type="character" w:customStyle="1" w:styleId="headline-info">
    <w:name w:val="headline-info"/>
    <w:rsid w:val="00A17B0A"/>
  </w:style>
  <w:style w:type="character" w:customStyle="1" w:styleId="table-text">
    <w:name w:val="table-text"/>
    <w:rsid w:val="00A17B0A"/>
  </w:style>
  <w:style w:type="paragraph" w:styleId="TableofFigures">
    <w:name w:val="table of figures"/>
    <w:basedOn w:val="Normal"/>
    <w:next w:val="Normal"/>
    <w:rsid w:val="00923C1F"/>
    <w:pPr>
      <w:spacing w:after="0"/>
    </w:pPr>
    <w:rPr>
      <w:rFonts w:ascii="Arial" w:hAnsi="Arial"/>
      <w:szCs w:val="24"/>
    </w:rPr>
  </w:style>
  <w:style w:type="paragraph" w:styleId="ListBullet2">
    <w:name w:val="List Bullet 2"/>
    <w:basedOn w:val="Normal"/>
    <w:rsid w:val="00923C1F"/>
    <w:pPr>
      <w:numPr>
        <w:numId w:val="2"/>
      </w:numPr>
      <w:spacing w:after="0"/>
    </w:pPr>
    <w:rPr>
      <w:rFonts w:ascii="Arial" w:hAnsi="Arial"/>
      <w:szCs w:val="24"/>
    </w:rPr>
  </w:style>
  <w:style w:type="paragraph" w:customStyle="1" w:styleId="R-Normal">
    <w:name w:val="R-Normal"/>
    <w:basedOn w:val="Normal"/>
    <w:rsid w:val="00923C1F"/>
    <w:pPr>
      <w:spacing w:after="0"/>
    </w:pPr>
    <w:rPr>
      <w:rFonts w:ascii="Arial" w:hAnsi="Arial"/>
      <w:szCs w:val="20"/>
    </w:rPr>
  </w:style>
  <w:style w:type="paragraph" w:customStyle="1" w:styleId="R-SectionHeader">
    <w:name w:val="R-Section Header"/>
    <w:basedOn w:val="Normal"/>
    <w:next w:val="Normal"/>
    <w:rsid w:val="00923C1F"/>
    <w:pPr>
      <w:spacing w:after="0"/>
    </w:pPr>
    <w:rPr>
      <w:rFonts w:ascii="Arial" w:hAnsi="Arial"/>
      <w:b/>
      <w:sz w:val="24"/>
      <w:szCs w:val="20"/>
    </w:rPr>
  </w:style>
  <w:style w:type="paragraph" w:customStyle="1" w:styleId="TableText">
    <w:name w:val="Table Text"/>
    <w:basedOn w:val="Normal"/>
    <w:rsid w:val="00D54A14"/>
    <w:pPr>
      <w:spacing w:after="0" w:line="220" w:lineRule="exact"/>
    </w:pPr>
    <w:rPr>
      <w:rFonts w:ascii="Arial" w:hAnsi="Arial"/>
      <w:sz w:val="18"/>
      <w:szCs w:val="24"/>
    </w:rPr>
  </w:style>
  <w:style w:type="paragraph" w:styleId="BodyTextIndent">
    <w:name w:val="Body Text Indent"/>
    <w:basedOn w:val="Normal"/>
    <w:link w:val="BodyTextIndentChar"/>
    <w:rsid w:val="00D05AC8"/>
    <w:pPr>
      <w:spacing w:after="0"/>
      <w:ind w:left="2880" w:hanging="2340"/>
      <w:jc w:val="both"/>
    </w:pPr>
    <w:rPr>
      <w:rFonts w:ascii="Arial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05AC8"/>
    <w:rPr>
      <w:rFonts w:ascii="Arial" w:hAnsi="Arial"/>
      <w:sz w:val="24"/>
    </w:rPr>
  </w:style>
  <w:style w:type="numbering" w:customStyle="1" w:styleId="Headings">
    <w:name w:val="Headings"/>
    <w:uiPriority w:val="99"/>
    <w:rsid w:val="0011375C"/>
    <w:pPr>
      <w:numPr>
        <w:numId w:val="5"/>
      </w:numPr>
    </w:pPr>
  </w:style>
  <w:style w:type="paragraph" w:customStyle="1" w:styleId="Bullets">
    <w:name w:val="Bullets"/>
    <w:basedOn w:val="ListParagraph"/>
    <w:link w:val="BulletsChar"/>
    <w:qFormat/>
    <w:rsid w:val="006D3229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rsid w:val="006C3CE9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6C3CE9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6C3CE9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6C3CE9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6C3CE9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6C3CE9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customStyle="1" w:styleId="Header2">
    <w:name w:val="Header 2"/>
    <w:basedOn w:val="Header"/>
    <w:link w:val="Header2Char"/>
    <w:qFormat/>
    <w:rsid w:val="00B1372C"/>
    <w:rPr>
      <w:sz w:val="24"/>
    </w:rPr>
  </w:style>
  <w:style w:type="character" w:customStyle="1" w:styleId="Header2Char">
    <w:name w:val="Header 2 Char"/>
    <w:link w:val="Header2"/>
    <w:rsid w:val="00B1372C"/>
    <w:rPr>
      <w:sz w:val="24"/>
      <w:szCs w:val="28"/>
    </w:rPr>
  </w:style>
  <w:style w:type="character" w:styleId="CommentReference">
    <w:name w:val="annotation reference"/>
    <w:basedOn w:val="DefaultParagraphFont"/>
    <w:rsid w:val="003D4D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3D4DB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3D4DBF"/>
  </w:style>
  <w:style w:type="table" w:customStyle="1" w:styleId="TableGrid1">
    <w:name w:val="Table Grid1"/>
    <w:basedOn w:val="TableNormal"/>
    <w:next w:val="TableGrid"/>
    <w:rsid w:val="004B2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1">
    <w:name w:val="Headings1"/>
    <w:uiPriority w:val="99"/>
    <w:rsid w:val="00DE34E8"/>
  </w:style>
  <w:style w:type="table" w:customStyle="1" w:styleId="TableGrid3">
    <w:name w:val="Table Grid3"/>
    <w:basedOn w:val="TableNormal"/>
    <w:next w:val="TableGrid"/>
    <w:rsid w:val="00340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PDesc">
    <w:name w:val="TP Desc"/>
    <w:basedOn w:val="Normal"/>
    <w:link w:val="TPDescChar"/>
    <w:qFormat/>
    <w:rsid w:val="00BD7A66"/>
    <w:pPr>
      <w:ind w:left="720"/>
    </w:pPr>
    <w:rPr>
      <w:rFonts w:ascii="Times New Roman" w:hAnsi="Times New Roman"/>
      <w:szCs w:val="24"/>
    </w:rPr>
  </w:style>
  <w:style w:type="character" w:customStyle="1" w:styleId="TPDescChar">
    <w:name w:val="TP Desc Char"/>
    <w:basedOn w:val="DefaultParagraphFont"/>
    <w:link w:val="TPDesc"/>
    <w:rsid w:val="00BD7A66"/>
    <w:rPr>
      <w:rFonts w:ascii="Times New Roman" w:hAnsi="Times New Roman"/>
      <w:szCs w:val="24"/>
    </w:rPr>
  </w:style>
  <w:style w:type="table" w:customStyle="1" w:styleId="TableGrid0">
    <w:name w:val="TableGrid"/>
    <w:rsid w:val="00D6112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dex1">
    <w:name w:val="index 1"/>
    <w:basedOn w:val="Normal"/>
    <w:next w:val="Normal"/>
    <w:qFormat/>
    <w:rsid w:val="00EC215A"/>
    <w:pPr>
      <w:widowControl w:val="0"/>
      <w:suppressAutoHyphens/>
      <w:spacing w:after="0"/>
    </w:pPr>
    <w:rPr>
      <w:rFonts w:ascii="Times New Roman" w:hAnsi="Times New Roman"/>
      <w:color w:val="00000A"/>
      <w:sz w:val="24"/>
      <w:szCs w:val="20"/>
      <w:lang w:eastAsia="ar-SA"/>
    </w:rPr>
  </w:style>
  <w:style w:type="paragraph" w:customStyle="1" w:styleId="normalnoindent">
    <w:name w:val="normal no indent"/>
    <w:basedOn w:val="Normal"/>
    <w:rsid w:val="00C6751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spacing w:after="0"/>
      <w:jc w:val="center"/>
    </w:pPr>
    <w:rPr>
      <w:rFonts w:ascii="Times New Roman" w:hAnsi="Times New Roman"/>
      <w:color w:val="00000A"/>
      <w:sz w:val="24"/>
      <w:szCs w:val="20"/>
      <w:lang w:eastAsia="ar-SA"/>
    </w:rPr>
  </w:style>
  <w:style w:type="table" w:styleId="PlainTable2">
    <w:name w:val="Plain Table 2"/>
    <w:basedOn w:val="TableNormal"/>
    <w:uiPriority w:val="42"/>
    <w:rsid w:val="00C675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2">
    <w:name w:val="Table Grid2"/>
    <w:basedOn w:val="TableNormal"/>
    <w:next w:val="TableGrid"/>
    <w:qFormat/>
    <w:rsid w:val="007D2C6E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A5B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A5B36"/>
    <w:rPr>
      <w:b/>
      <w:bCs/>
    </w:rPr>
  </w:style>
  <w:style w:type="paragraph" w:styleId="Revision">
    <w:name w:val="Revision"/>
    <w:hidden/>
    <w:uiPriority w:val="99"/>
    <w:semiHidden/>
    <w:rsid w:val="001E5FFD"/>
    <w:rPr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36C61"/>
    <w:rPr>
      <w:color w:val="605E5C"/>
      <w:shd w:val="clear" w:color="auto" w:fill="E1DFDD"/>
    </w:rPr>
  </w:style>
  <w:style w:type="paragraph" w:customStyle="1" w:styleId="TBD">
    <w:name w:val="TBD"/>
    <w:basedOn w:val="Normal"/>
    <w:qFormat/>
    <w:rsid w:val="00E36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0"/>
    </w:pPr>
    <w:rPr>
      <w:color w:val="FF0000"/>
    </w:rPr>
  </w:style>
  <w:style w:type="character" w:styleId="FollowedHyperlink">
    <w:name w:val="FollowedHyperlink"/>
    <w:basedOn w:val="DefaultParagraphFont"/>
    <w:semiHidden/>
    <w:unhideWhenUsed/>
    <w:rsid w:val="00E36C6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6BE7"/>
    <w:pPr>
      <w:spacing w:before="100" w:beforeAutospacing="1" w:after="100" w:afterAutospacing="1"/>
    </w:pPr>
    <w:rPr>
      <w:rFonts w:eastAsiaTheme="minorEastAsia" w:cs="Calibri"/>
      <w:sz w:val="22"/>
    </w:rPr>
  </w:style>
  <w:style w:type="paragraph" w:styleId="FootnoteText">
    <w:name w:val="footnote text"/>
    <w:basedOn w:val="Normal"/>
    <w:link w:val="FootnoteTextChar"/>
    <w:semiHidden/>
    <w:unhideWhenUsed/>
    <w:rsid w:val="00CD07E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D07EA"/>
  </w:style>
  <w:style w:type="character" w:styleId="FootnoteReference">
    <w:name w:val="footnote reference"/>
    <w:basedOn w:val="DefaultParagraphFont"/>
    <w:semiHidden/>
    <w:unhideWhenUsed/>
    <w:rsid w:val="00CD07EA"/>
    <w:rPr>
      <w:vertAlign w:val="superscript"/>
    </w:rPr>
  </w:style>
  <w:style w:type="character" w:customStyle="1" w:styleId="BulletsChar">
    <w:name w:val="Bullets Char"/>
    <w:link w:val="Bullets"/>
    <w:rsid w:val="001576D1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1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8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1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90607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471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226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732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057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225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0216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107\OneDrive\Rick%20Stuff\R%20Ales%20Consulting\_Toolbox\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D69960A66C04AB2ECF36969E9BF9D" ma:contentTypeVersion="12" ma:contentTypeDescription="Create a new document." ma:contentTypeScope="" ma:versionID="21b5c7e33775b0f5c502a6b9731eb126">
  <xsd:schema xmlns:xsd="http://www.w3.org/2001/XMLSchema" xmlns:xs="http://www.w3.org/2001/XMLSchema" xmlns:p="http://schemas.microsoft.com/office/2006/metadata/properties" xmlns:ns3="01d8bf1d-ade7-4fee-8baf-c4d0f3892f1b" xmlns:ns4="2ff58502-87a3-453d-abc9-44e7d4323597" targetNamespace="http://schemas.microsoft.com/office/2006/metadata/properties" ma:root="true" ma:fieldsID="5a37f9b37329a8a7e4e3925b73fe939a" ns3:_="" ns4:_="">
    <xsd:import namespace="01d8bf1d-ade7-4fee-8baf-c4d0f3892f1b"/>
    <xsd:import namespace="2ff58502-87a3-453d-abc9-44e7d4323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8bf1d-ade7-4fee-8baf-c4d0f3892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58502-87a3-453d-abc9-44e7d4323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1E409C-0A0D-48B7-B47E-94D2666E9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d8bf1d-ade7-4fee-8baf-c4d0f3892f1b"/>
    <ds:schemaRef ds:uri="2ff58502-87a3-453d-abc9-44e7d4323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3D9E1-A86C-4A63-8F32-1A9973857B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93900-A765-4DA1-8CF6-E01682FFAA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9C143B-E28F-46EB-A1CC-59A878114C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</Template>
  <TotalTime>0</TotalTime>
  <Pages>3</Pages>
  <Words>138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EP19001-Q01-QTP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EP19001-Q01-QTP</dc:title>
  <dc:subject/>
  <dc:creator>rick ales</dc:creator>
  <cp:keywords/>
  <dc:description/>
  <cp:lastModifiedBy>Rick Ales Consulting</cp:lastModifiedBy>
  <cp:revision>2</cp:revision>
  <cp:lastPrinted>2020-08-14T20:11:00Z</cp:lastPrinted>
  <dcterms:created xsi:type="dcterms:W3CDTF">2025-03-17T16:14:00Z</dcterms:created>
  <dcterms:modified xsi:type="dcterms:W3CDTF">2025-03-17T16:14:00Z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0x010100CCCD69960A66C04AB2ECF36969E9BF9D</vt:lpwstr>
  </property>
</Properties>
</file>
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7C308F" w14:textId="77777777" w:rsidR="000502A8" w:rsidRPr="00A80086" w:rsidRDefault="000502A8" w:rsidP="000502A8">
      <w:pPr>
        <w:pStyle w:val="ReportBody"/>
        <w:ind w:left="0"/>
        <w:jc w:val="center"/>
        <w:rPr>
          <w:rFonts w:ascii="Arial" w:hAnsi="Arial" w:cs="Arial"/>
          <w:sz w:val="22"/>
          <w:szCs w:val="22"/>
        </w:rPr>
      </w:pPr>
      <w:bookmarkStart w:id="0" w:name="_Ref303324067"/>
      <w:bookmarkEnd w:id="0"/>
      <w:r w:rsidRPr="00A80086">
        <w:rPr>
          <w:rFonts w:ascii="Arial" w:hAnsi="Arial" w:cs="Arial"/>
          <w:sz w:val="22"/>
          <w:szCs w:val="22"/>
        </w:rPr>
        <w:t>QUALIFICATION TEST PROCEDURE</w:t>
      </w:r>
    </w:p>
    <w:p w14:paraId="715FA02F" w14:textId="77777777" w:rsidR="000502A8" w:rsidRPr="00A80086" w:rsidRDefault="000502A8" w:rsidP="000502A8">
      <w:pPr>
        <w:pStyle w:val="ReportBody"/>
        <w:ind w:left="0"/>
        <w:jc w:val="center"/>
        <w:rPr>
          <w:rFonts w:ascii="Arial" w:hAnsi="Arial" w:cs="Arial"/>
          <w:sz w:val="22"/>
          <w:szCs w:val="22"/>
        </w:rPr>
      </w:pPr>
    </w:p>
    <w:p w14:paraId="7C911ACB" w14:textId="77777777" w:rsidR="000502A8" w:rsidRPr="00A80086" w:rsidRDefault="000502A8" w:rsidP="000502A8">
      <w:pPr>
        <w:pStyle w:val="ReportBody"/>
        <w:ind w:left="0"/>
        <w:jc w:val="center"/>
        <w:rPr>
          <w:rFonts w:ascii="Arial" w:hAnsi="Arial" w:cs="Arial"/>
          <w:sz w:val="22"/>
          <w:szCs w:val="22"/>
        </w:rPr>
      </w:pPr>
      <w:r w:rsidRPr="00A80086">
        <w:rPr>
          <w:rFonts w:ascii="Arial" w:hAnsi="Arial" w:cs="Arial"/>
          <w:sz w:val="22"/>
          <w:szCs w:val="22"/>
        </w:rPr>
        <w:t>FOR THE</w:t>
      </w:r>
    </w:p>
    <w:p w14:paraId="67BFA14B" w14:textId="77777777" w:rsidR="007B6B88" w:rsidRPr="00A80086" w:rsidRDefault="007B6B88" w:rsidP="00204AE8">
      <w:pPr>
        <w:pStyle w:val="ReportBody"/>
        <w:ind w:left="0"/>
        <w:jc w:val="center"/>
        <w:rPr>
          <w:rFonts w:ascii="Arial" w:hAnsi="Arial" w:cs="Arial"/>
          <w:sz w:val="22"/>
          <w:szCs w:val="22"/>
        </w:rPr>
      </w:pPr>
    </w:p>
    <w:p w14:paraId="54C76AB9" w14:textId="55C57710" w:rsidR="00550A76" w:rsidRPr="00A80086" w:rsidRDefault="00550A76" w:rsidP="007132E5">
      <w:pPr>
        <w:jc w:val="center"/>
        <w:rPr>
          <w:rFonts w:cs="Arial"/>
          <w:szCs w:val="22"/>
        </w:rPr>
      </w:pPr>
      <w:r w:rsidRPr="00A80086">
        <w:rPr>
          <w:rFonts w:cs="Arial"/>
          <w:szCs w:val="22"/>
        </w:rPr>
        <w:t>MULTI-OIL LEVEL INDICATOR</w:t>
      </w:r>
    </w:p>
    <w:p w14:paraId="3426D131" w14:textId="17C30590" w:rsidR="0064065C" w:rsidRPr="00A80086" w:rsidRDefault="00550A76" w:rsidP="007132E5">
      <w:pPr>
        <w:jc w:val="center"/>
        <w:rPr>
          <w:rFonts w:cs="Arial"/>
          <w:caps/>
          <w:szCs w:val="22"/>
        </w:rPr>
      </w:pPr>
      <w:r w:rsidRPr="00A80086">
        <w:rPr>
          <w:rFonts w:cs="Arial"/>
          <w:szCs w:val="22"/>
        </w:rPr>
        <w:t>AUTOMATION OF THE OLS TEST BENCH</w:t>
      </w:r>
    </w:p>
    <w:p w14:paraId="7885BC99" w14:textId="77777777" w:rsidR="007B6B88" w:rsidRPr="00A80086" w:rsidRDefault="007B6B88" w:rsidP="00204AE8">
      <w:pPr>
        <w:pStyle w:val="ReportBody"/>
        <w:ind w:left="0"/>
        <w:jc w:val="center"/>
        <w:rPr>
          <w:rFonts w:ascii="Arial" w:hAnsi="Arial" w:cs="Arial"/>
          <w:sz w:val="22"/>
          <w:szCs w:val="22"/>
        </w:rPr>
      </w:pPr>
    </w:p>
    <w:p w14:paraId="3DA13789" w14:textId="77777777" w:rsidR="007B6B88" w:rsidRPr="00A80086" w:rsidRDefault="007B6B88" w:rsidP="00204AE8">
      <w:pPr>
        <w:pStyle w:val="ReportBody"/>
        <w:ind w:left="0"/>
        <w:jc w:val="center"/>
        <w:rPr>
          <w:rFonts w:ascii="Arial" w:hAnsi="Arial" w:cs="Arial"/>
          <w:sz w:val="22"/>
          <w:szCs w:val="22"/>
        </w:rPr>
      </w:pPr>
    </w:p>
    <w:p w14:paraId="6CDC69A5" w14:textId="77777777" w:rsidR="007B6B88" w:rsidRPr="00A80086" w:rsidRDefault="007B6B88" w:rsidP="00204AE8">
      <w:pPr>
        <w:pStyle w:val="ReportBody"/>
        <w:ind w:left="0"/>
        <w:jc w:val="center"/>
        <w:rPr>
          <w:rFonts w:ascii="Arial" w:hAnsi="Arial" w:cs="Arial"/>
          <w:sz w:val="22"/>
          <w:szCs w:val="22"/>
        </w:rPr>
      </w:pPr>
      <w:r w:rsidRPr="00A80086">
        <w:rPr>
          <w:rFonts w:ascii="Arial" w:hAnsi="Arial" w:cs="Arial"/>
          <w:sz w:val="22"/>
          <w:szCs w:val="22"/>
        </w:rPr>
        <w:t>ALLEN AIRCRAFT PRODUCTS, INC.</w:t>
      </w:r>
    </w:p>
    <w:p w14:paraId="5ECDC7D7" w14:textId="77777777" w:rsidR="007B6B88" w:rsidRPr="00A80086" w:rsidRDefault="007B6B88" w:rsidP="00204AE8">
      <w:pPr>
        <w:pStyle w:val="ReportBody"/>
        <w:ind w:left="0"/>
        <w:jc w:val="center"/>
        <w:rPr>
          <w:rFonts w:ascii="Arial" w:hAnsi="Arial" w:cs="Arial"/>
          <w:sz w:val="22"/>
          <w:szCs w:val="22"/>
        </w:rPr>
      </w:pPr>
    </w:p>
    <w:p w14:paraId="17786856" w14:textId="6A7AEB37" w:rsidR="007B6B88" w:rsidRPr="00A80086" w:rsidRDefault="007B6B88" w:rsidP="00204AE8">
      <w:pPr>
        <w:pStyle w:val="ReportBody"/>
        <w:ind w:left="0"/>
        <w:jc w:val="center"/>
        <w:rPr>
          <w:rFonts w:ascii="Arial" w:hAnsi="Arial" w:cs="Arial"/>
          <w:sz w:val="22"/>
          <w:szCs w:val="22"/>
        </w:rPr>
      </w:pPr>
      <w:r w:rsidRPr="00A80086">
        <w:rPr>
          <w:rFonts w:ascii="Arial" w:hAnsi="Arial" w:cs="Arial"/>
          <w:sz w:val="22"/>
          <w:szCs w:val="22"/>
        </w:rPr>
        <w:t xml:space="preserve">REPORT </w:t>
      </w:r>
      <w:r w:rsidR="00182B6A" w:rsidRPr="00A80086">
        <w:rPr>
          <w:rFonts w:ascii="Arial" w:hAnsi="Arial" w:cs="Arial"/>
          <w:sz w:val="22"/>
          <w:szCs w:val="22"/>
        </w:rPr>
        <w:t>#</w:t>
      </w:r>
      <w:r w:rsidR="00A80086" w:rsidRPr="00A80086">
        <w:rPr>
          <w:rFonts w:ascii="Arial" w:hAnsi="Arial" w:cs="Arial"/>
          <w:sz w:val="22"/>
          <w:szCs w:val="22"/>
        </w:rPr>
        <w:t>250318</w:t>
      </w:r>
    </w:p>
    <w:p w14:paraId="01476DEF" w14:textId="77777777" w:rsidR="007B6B88" w:rsidRPr="003038C9" w:rsidRDefault="007B6B88" w:rsidP="00204AE8">
      <w:pPr>
        <w:pStyle w:val="ReportBody"/>
        <w:ind w:left="0"/>
        <w:jc w:val="center"/>
        <w:rPr>
          <w:rFonts w:ascii="Arial" w:hAnsi="Arial" w:cs="Arial"/>
          <w:sz w:val="22"/>
          <w:szCs w:val="22"/>
        </w:rPr>
      </w:pPr>
    </w:p>
    <w:p w14:paraId="2C511044" w14:textId="77777777" w:rsidR="007B6B88" w:rsidRPr="003038C9" w:rsidRDefault="007B6B88" w:rsidP="00204AE8">
      <w:pPr>
        <w:pStyle w:val="ReportBody"/>
        <w:ind w:left="0"/>
        <w:jc w:val="center"/>
        <w:rPr>
          <w:rFonts w:ascii="Arial" w:hAnsi="Arial" w:cs="Arial"/>
          <w:sz w:val="22"/>
          <w:szCs w:val="22"/>
        </w:rPr>
      </w:pPr>
    </w:p>
    <w:p w14:paraId="3CE9BB26" w14:textId="77777777" w:rsidR="007B6B88" w:rsidRPr="003038C9" w:rsidRDefault="00EF1DFD" w:rsidP="00204AE8">
      <w:pPr>
        <w:pStyle w:val="ReportBody"/>
        <w:ind w:left="0"/>
        <w:jc w:val="center"/>
        <w:rPr>
          <w:rFonts w:ascii="Arial" w:hAnsi="Arial" w:cs="Arial"/>
          <w:sz w:val="22"/>
          <w:szCs w:val="22"/>
        </w:rPr>
      </w:pPr>
      <w:r w:rsidRPr="003038C9">
        <w:rPr>
          <w:rFonts w:ascii="Arial" w:hAnsi="Arial" w:cs="Arial"/>
          <w:sz w:val="22"/>
          <w:szCs w:val="22"/>
        </w:rPr>
        <w:t xml:space="preserve"> </w:t>
      </w:r>
    </w:p>
    <w:p w14:paraId="6DBD79DB" w14:textId="77777777" w:rsidR="007B6B88" w:rsidRPr="003038C9" w:rsidRDefault="007B6B88" w:rsidP="00204AE8">
      <w:pPr>
        <w:pStyle w:val="ReportBody"/>
        <w:ind w:left="0"/>
        <w:jc w:val="center"/>
        <w:rPr>
          <w:rFonts w:ascii="Arial" w:hAnsi="Arial" w:cs="Arial"/>
          <w:sz w:val="22"/>
          <w:szCs w:val="22"/>
        </w:rPr>
      </w:pPr>
    </w:p>
    <w:p w14:paraId="6C17F8E9" w14:textId="77777777" w:rsidR="007B6B88" w:rsidRPr="003038C9" w:rsidRDefault="007B6B88" w:rsidP="00204AE8">
      <w:pPr>
        <w:pStyle w:val="ReportBody"/>
        <w:ind w:left="0"/>
        <w:jc w:val="center"/>
        <w:rPr>
          <w:rFonts w:ascii="Arial" w:hAnsi="Arial" w:cs="Arial"/>
          <w:sz w:val="22"/>
          <w:szCs w:val="22"/>
        </w:rPr>
      </w:pPr>
    </w:p>
    <w:p w14:paraId="6EB4F954" w14:textId="77777777" w:rsidR="007B6B88" w:rsidRPr="003038C9" w:rsidRDefault="007B6B88" w:rsidP="00204AE8">
      <w:pPr>
        <w:pStyle w:val="ReportBody"/>
        <w:ind w:left="0"/>
        <w:jc w:val="center"/>
        <w:rPr>
          <w:rFonts w:ascii="Arial" w:hAnsi="Arial" w:cs="Arial"/>
          <w:sz w:val="22"/>
          <w:szCs w:val="22"/>
        </w:rPr>
      </w:pPr>
    </w:p>
    <w:p w14:paraId="2FCE00EE" w14:textId="77777777" w:rsidR="007B6B88" w:rsidRPr="003038C9" w:rsidRDefault="007B6B88" w:rsidP="00204AE8">
      <w:pPr>
        <w:pStyle w:val="ReportBody"/>
        <w:ind w:left="0"/>
        <w:jc w:val="center"/>
        <w:rPr>
          <w:rFonts w:ascii="Arial" w:hAnsi="Arial" w:cs="Arial"/>
          <w:sz w:val="22"/>
          <w:szCs w:val="22"/>
        </w:rPr>
      </w:pPr>
    </w:p>
    <w:p w14:paraId="0D067638" w14:textId="77777777" w:rsidR="007B6B88" w:rsidRPr="003038C9" w:rsidRDefault="007B6B88" w:rsidP="00204AE8">
      <w:pPr>
        <w:pStyle w:val="ReportBody"/>
        <w:ind w:left="0"/>
        <w:jc w:val="center"/>
        <w:rPr>
          <w:rFonts w:ascii="Arial" w:hAnsi="Arial" w:cs="Arial"/>
          <w:sz w:val="22"/>
          <w:szCs w:val="22"/>
        </w:rPr>
      </w:pPr>
    </w:p>
    <w:p w14:paraId="4BF1E7F5" w14:textId="702A69ED" w:rsidR="006A4D46" w:rsidRPr="003038C9" w:rsidRDefault="007B6B88" w:rsidP="00A80086">
      <w:pPr>
        <w:pStyle w:val="ReportBody"/>
        <w:tabs>
          <w:tab w:val="left" w:pos="3330"/>
          <w:tab w:val="left" w:pos="5760"/>
          <w:tab w:val="left" w:pos="7470"/>
        </w:tabs>
        <w:ind w:left="720" w:firstLine="720"/>
        <w:jc w:val="left"/>
        <w:rPr>
          <w:rFonts w:ascii="Arial" w:hAnsi="Arial" w:cs="Arial"/>
          <w:sz w:val="22"/>
          <w:szCs w:val="22"/>
          <w:u w:val="single"/>
        </w:rPr>
      </w:pPr>
      <w:r w:rsidRPr="003038C9">
        <w:rPr>
          <w:rFonts w:ascii="Arial" w:hAnsi="Arial" w:cs="Arial"/>
          <w:sz w:val="22"/>
          <w:szCs w:val="22"/>
        </w:rPr>
        <w:t>PREPARED BY</w:t>
      </w:r>
      <w:r w:rsidR="00AD08B1" w:rsidRPr="003038C9">
        <w:rPr>
          <w:rFonts w:ascii="Arial" w:hAnsi="Arial" w:cs="Arial"/>
          <w:sz w:val="22"/>
          <w:szCs w:val="22"/>
        </w:rPr>
        <w:t xml:space="preserve">: </w:t>
      </w:r>
      <w:r w:rsidR="008A5981" w:rsidRPr="003038C9">
        <w:rPr>
          <w:rFonts w:ascii="Arial" w:hAnsi="Arial" w:cs="Arial"/>
          <w:sz w:val="22"/>
          <w:szCs w:val="22"/>
        </w:rPr>
        <w:t xml:space="preserve"> </w:t>
      </w:r>
      <w:r w:rsidR="008A5981" w:rsidRPr="003038C9">
        <w:rPr>
          <w:rFonts w:ascii="Arial" w:hAnsi="Arial" w:cs="Arial"/>
          <w:sz w:val="22"/>
          <w:szCs w:val="22"/>
          <w:u w:val="single"/>
        </w:rPr>
        <w:tab/>
      </w:r>
      <w:r w:rsidR="00A80086">
        <w:rPr>
          <w:rFonts w:ascii="Arial" w:hAnsi="Arial" w:cs="Arial"/>
          <w:sz w:val="22"/>
          <w:szCs w:val="22"/>
          <w:u w:val="single"/>
        </w:rPr>
        <w:tab/>
      </w:r>
      <w:r w:rsidR="00A80086">
        <w:rPr>
          <w:rFonts w:ascii="Arial" w:hAnsi="Arial" w:cs="Arial"/>
          <w:sz w:val="22"/>
          <w:szCs w:val="22"/>
          <w:u w:val="single"/>
        </w:rPr>
        <w:tab/>
      </w:r>
      <w:r w:rsidR="006A4D46" w:rsidRPr="003038C9">
        <w:rPr>
          <w:rFonts w:ascii="Arial" w:hAnsi="Arial" w:cs="Arial"/>
          <w:sz w:val="22"/>
          <w:szCs w:val="22"/>
          <w:u w:val="single"/>
        </w:rPr>
        <w:t xml:space="preserve"> </w:t>
      </w:r>
    </w:p>
    <w:p w14:paraId="1A5C82E4" w14:textId="5E6C5D4F" w:rsidR="006A4D46" w:rsidRPr="00A80086" w:rsidRDefault="006A4D46" w:rsidP="00A80086">
      <w:pPr>
        <w:pStyle w:val="ReportBody"/>
        <w:tabs>
          <w:tab w:val="left" w:pos="3150"/>
          <w:tab w:val="left" w:pos="5760"/>
          <w:tab w:val="left" w:pos="7470"/>
        </w:tabs>
        <w:ind w:left="0"/>
        <w:jc w:val="left"/>
        <w:rPr>
          <w:rFonts w:ascii="Arial" w:hAnsi="Arial" w:cs="Arial"/>
          <w:sz w:val="22"/>
          <w:szCs w:val="22"/>
        </w:rPr>
      </w:pPr>
      <w:r w:rsidRPr="003038C9">
        <w:rPr>
          <w:rFonts w:ascii="Arial" w:hAnsi="Arial" w:cs="Arial"/>
          <w:sz w:val="22"/>
          <w:szCs w:val="22"/>
        </w:rPr>
        <w:t xml:space="preserve">                                                    </w:t>
      </w:r>
      <w:r w:rsidRPr="003038C9">
        <w:rPr>
          <w:rFonts w:ascii="Arial" w:hAnsi="Arial" w:cs="Arial"/>
          <w:sz w:val="22"/>
          <w:szCs w:val="22"/>
        </w:rPr>
        <w:tab/>
      </w:r>
      <w:r w:rsidR="00A80086" w:rsidRPr="00A80086">
        <w:rPr>
          <w:rFonts w:ascii="Arial" w:hAnsi="Arial" w:cs="Arial"/>
          <w:sz w:val="22"/>
          <w:szCs w:val="22"/>
        </w:rPr>
        <w:t xml:space="preserve">Rick Ales, Consultant, R. Ales Consulting LLC  </w:t>
      </w:r>
    </w:p>
    <w:p w14:paraId="6A1612FB" w14:textId="77777777" w:rsidR="006A4D46" w:rsidRPr="003038C9" w:rsidRDefault="006A4D46" w:rsidP="006A4D46">
      <w:pPr>
        <w:pStyle w:val="ReportBody"/>
        <w:ind w:left="0"/>
        <w:jc w:val="left"/>
        <w:rPr>
          <w:rFonts w:ascii="Arial" w:hAnsi="Arial" w:cs="Arial"/>
          <w:sz w:val="22"/>
          <w:szCs w:val="22"/>
        </w:rPr>
      </w:pPr>
    </w:p>
    <w:p w14:paraId="6BE32330" w14:textId="77777777" w:rsidR="006A4D46" w:rsidRPr="003038C9" w:rsidRDefault="006A4D46" w:rsidP="006A4D46">
      <w:pPr>
        <w:pStyle w:val="ReportBody"/>
        <w:ind w:left="0"/>
        <w:jc w:val="left"/>
        <w:rPr>
          <w:rFonts w:ascii="Arial" w:hAnsi="Arial" w:cs="Arial"/>
          <w:sz w:val="22"/>
          <w:szCs w:val="22"/>
        </w:rPr>
      </w:pPr>
    </w:p>
    <w:p w14:paraId="03C9D9E2" w14:textId="77777777" w:rsidR="006A4D46" w:rsidRPr="003038C9" w:rsidRDefault="006A4D46" w:rsidP="006A4D46">
      <w:pPr>
        <w:pStyle w:val="ReportBody"/>
        <w:ind w:left="0"/>
        <w:jc w:val="left"/>
        <w:rPr>
          <w:rFonts w:ascii="Arial" w:hAnsi="Arial" w:cs="Arial"/>
          <w:sz w:val="22"/>
          <w:szCs w:val="22"/>
        </w:rPr>
      </w:pPr>
    </w:p>
    <w:p w14:paraId="1CB5CAC9" w14:textId="77777777" w:rsidR="006A4D46" w:rsidRPr="003038C9" w:rsidRDefault="006A4D46" w:rsidP="006A4D46">
      <w:pPr>
        <w:pStyle w:val="ReportBody"/>
        <w:ind w:left="0"/>
        <w:jc w:val="left"/>
        <w:rPr>
          <w:rFonts w:ascii="Arial" w:hAnsi="Arial" w:cs="Arial"/>
          <w:sz w:val="22"/>
          <w:szCs w:val="22"/>
        </w:rPr>
      </w:pPr>
    </w:p>
    <w:p w14:paraId="0531480E" w14:textId="77B5FD54" w:rsidR="006A4D46" w:rsidRPr="003038C9" w:rsidRDefault="006A4D46" w:rsidP="00A80086">
      <w:pPr>
        <w:pStyle w:val="ReportBody"/>
        <w:tabs>
          <w:tab w:val="left" w:pos="3330"/>
          <w:tab w:val="left" w:pos="5760"/>
          <w:tab w:val="left" w:pos="7470"/>
        </w:tabs>
        <w:ind w:left="0" w:firstLine="1458"/>
        <w:jc w:val="left"/>
        <w:rPr>
          <w:rFonts w:ascii="Arial" w:hAnsi="Arial" w:cs="Arial"/>
          <w:sz w:val="22"/>
          <w:szCs w:val="22"/>
        </w:rPr>
      </w:pPr>
      <w:r w:rsidRPr="003038C9">
        <w:rPr>
          <w:rFonts w:ascii="Arial" w:hAnsi="Arial" w:cs="Arial"/>
          <w:sz w:val="22"/>
          <w:szCs w:val="22"/>
        </w:rPr>
        <w:t xml:space="preserve">APPROVED BY:  </w:t>
      </w:r>
      <w:r w:rsidRPr="003038C9">
        <w:rPr>
          <w:rFonts w:ascii="Arial" w:hAnsi="Arial" w:cs="Arial"/>
          <w:sz w:val="22"/>
          <w:szCs w:val="22"/>
          <w:u w:val="single"/>
        </w:rPr>
        <w:tab/>
      </w:r>
      <w:r w:rsidRPr="003038C9">
        <w:rPr>
          <w:rFonts w:ascii="Arial" w:hAnsi="Arial" w:cs="Arial"/>
          <w:sz w:val="22"/>
          <w:szCs w:val="22"/>
          <w:u w:val="single"/>
        </w:rPr>
        <w:tab/>
      </w:r>
      <w:r w:rsidRPr="003038C9">
        <w:rPr>
          <w:rFonts w:ascii="Arial" w:hAnsi="Arial" w:cs="Arial"/>
          <w:sz w:val="22"/>
          <w:szCs w:val="22"/>
          <w:u w:val="single"/>
        </w:rPr>
        <w:tab/>
        <w:t xml:space="preserve">                                                                  </w:t>
      </w:r>
      <w:r w:rsidRPr="003038C9">
        <w:rPr>
          <w:rFonts w:ascii="Arial" w:hAnsi="Arial" w:cs="Arial"/>
          <w:sz w:val="22"/>
          <w:szCs w:val="22"/>
        </w:rPr>
        <w:t xml:space="preserve">                                               </w:t>
      </w:r>
    </w:p>
    <w:p w14:paraId="4EA5FC0E" w14:textId="463ECD3B" w:rsidR="006A4D46" w:rsidRPr="003038C9" w:rsidRDefault="006A4D46" w:rsidP="00202E4C">
      <w:pPr>
        <w:pStyle w:val="ReportBody"/>
        <w:tabs>
          <w:tab w:val="left" w:pos="3150"/>
        </w:tabs>
        <w:ind w:left="0"/>
        <w:jc w:val="left"/>
        <w:rPr>
          <w:rFonts w:ascii="Arial" w:hAnsi="Arial" w:cs="Arial"/>
          <w:sz w:val="22"/>
          <w:szCs w:val="22"/>
        </w:rPr>
      </w:pPr>
      <w:r w:rsidRPr="003038C9">
        <w:rPr>
          <w:rFonts w:ascii="Arial" w:hAnsi="Arial" w:cs="Arial"/>
          <w:sz w:val="22"/>
          <w:szCs w:val="22"/>
        </w:rPr>
        <w:t xml:space="preserve">                           </w:t>
      </w:r>
      <w:r w:rsidRPr="003038C9">
        <w:rPr>
          <w:rFonts w:ascii="Arial" w:hAnsi="Arial" w:cs="Arial"/>
          <w:sz w:val="22"/>
          <w:szCs w:val="22"/>
        </w:rPr>
        <w:tab/>
      </w:r>
      <w:r w:rsidR="00A80086">
        <w:rPr>
          <w:rFonts w:ascii="Arial" w:hAnsi="Arial" w:cs="Arial"/>
          <w:sz w:val="22"/>
          <w:szCs w:val="22"/>
        </w:rPr>
        <w:t>George J. Bush, Chief Engineer</w:t>
      </w:r>
    </w:p>
    <w:p w14:paraId="50C37D0D" w14:textId="77777777" w:rsidR="007B6B88" w:rsidRPr="003038C9" w:rsidRDefault="007B6B88" w:rsidP="00204AE8">
      <w:pPr>
        <w:pStyle w:val="ReportBody"/>
        <w:ind w:left="0"/>
        <w:jc w:val="left"/>
        <w:rPr>
          <w:rFonts w:ascii="Arial" w:hAnsi="Arial" w:cs="Arial"/>
          <w:sz w:val="22"/>
          <w:szCs w:val="22"/>
        </w:rPr>
      </w:pPr>
    </w:p>
    <w:p w14:paraId="76A13F00" w14:textId="77777777" w:rsidR="007B6B88" w:rsidRPr="003038C9" w:rsidRDefault="007B6B88" w:rsidP="00204AE8">
      <w:pPr>
        <w:pStyle w:val="ReportBody"/>
        <w:ind w:left="0"/>
        <w:jc w:val="left"/>
        <w:rPr>
          <w:rFonts w:ascii="Arial" w:hAnsi="Arial" w:cs="Arial"/>
          <w:sz w:val="22"/>
          <w:szCs w:val="22"/>
        </w:rPr>
      </w:pPr>
    </w:p>
    <w:p w14:paraId="22FAD6B1" w14:textId="77777777" w:rsidR="007B6B88" w:rsidRPr="003038C9" w:rsidRDefault="007B6B88" w:rsidP="00204AE8">
      <w:pPr>
        <w:pStyle w:val="ReportBody"/>
        <w:ind w:left="0"/>
        <w:jc w:val="left"/>
        <w:rPr>
          <w:rFonts w:ascii="Arial" w:hAnsi="Arial" w:cs="Arial"/>
          <w:sz w:val="22"/>
          <w:szCs w:val="22"/>
        </w:rPr>
      </w:pPr>
    </w:p>
    <w:p w14:paraId="0C0B092A" w14:textId="77777777" w:rsidR="007B6B88" w:rsidRPr="003038C9" w:rsidRDefault="007B6B88" w:rsidP="00204AE8">
      <w:pPr>
        <w:pStyle w:val="ReportBody"/>
        <w:ind w:left="0"/>
        <w:jc w:val="left"/>
        <w:rPr>
          <w:rFonts w:ascii="Arial" w:hAnsi="Arial" w:cs="Arial"/>
          <w:sz w:val="22"/>
          <w:szCs w:val="22"/>
        </w:rPr>
      </w:pPr>
    </w:p>
    <w:p w14:paraId="1E6B40F7" w14:textId="77777777" w:rsidR="007B6B88" w:rsidRPr="003038C9" w:rsidRDefault="007B6B88" w:rsidP="00204AE8">
      <w:pPr>
        <w:pStyle w:val="ReportBody"/>
        <w:ind w:left="0"/>
        <w:jc w:val="left"/>
        <w:rPr>
          <w:rFonts w:ascii="Arial" w:hAnsi="Arial" w:cs="Arial"/>
          <w:sz w:val="22"/>
          <w:szCs w:val="22"/>
        </w:rPr>
      </w:pPr>
    </w:p>
    <w:p w14:paraId="13A7F9C2" w14:textId="77777777" w:rsidR="007B6B88" w:rsidRPr="003038C9" w:rsidRDefault="007B6B88" w:rsidP="00204AE8">
      <w:pPr>
        <w:pStyle w:val="ReportBody"/>
        <w:ind w:left="0"/>
        <w:jc w:val="center"/>
        <w:rPr>
          <w:rFonts w:ascii="Arial" w:hAnsi="Arial" w:cs="Arial"/>
          <w:sz w:val="22"/>
          <w:szCs w:val="22"/>
        </w:rPr>
      </w:pPr>
      <w:r w:rsidRPr="003038C9">
        <w:rPr>
          <w:rFonts w:ascii="Arial" w:hAnsi="Arial" w:cs="Arial"/>
          <w:sz w:val="22"/>
          <w:szCs w:val="22"/>
        </w:rPr>
        <w:t>ALLEN AIRCRAFT PRODUCTS, INC.</w:t>
      </w:r>
    </w:p>
    <w:p w14:paraId="2E253988" w14:textId="77777777" w:rsidR="007B6B88" w:rsidRPr="003038C9" w:rsidRDefault="007B6B88" w:rsidP="00204AE8">
      <w:pPr>
        <w:pStyle w:val="ReportBody"/>
        <w:ind w:left="0"/>
        <w:jc w:val="center"/>
        <w:rPr>
          <w:rFonts w:ascii="Arial" w:hAnsi="Arial" w:cs="Arial"/>
          <w:sz w:val="22"/>
          <w:szCs w:val="22"/>
        </w:rPr>
      </w:pPr>
    </w:p>
    <w:p w14:paraId="651CD6C5" w14:textId="126EB974" w:rsidR="00550A76" w:rsidRPr="003038C9" w:rsidRDefault="007B6B88" w:rsidP="001A2994">
      <w:pPr>
        <w:pStyle w:val="ReportBody"/>
        <w:ind w:left="0"/>
        <w:jc w:val="center"/>
        <w:rPr>
          <w:rFonts w:ascii="Arial" w:hAnsi="Arial" w:cs="Arial"/>
          <w:sz w:val="22"/>
          <w:szCs w:val="22"/>
        </w:rPr>
        <w:sectPr w:rsidR="00550A76" w:rsidRPr="003038C9" w:rsidSect="00204AE8">
          <w:headerReference w:type="even" r:id="rId8"/>
          <w:headerReference w:type="default" r:id="rId9"/>
          <w:footerReference w:type="even" r:id="rId10"/>
          <w:footerReference w:type="default" r:id="rId11"/>
          <w:headerReference w:type="first" r:id="rId12"/>
          <w:footerReference w:type="first" r:id="rId13"/>
          <w:pgSz w:w="12240" w:h="15840" w:code="1"/>
          <w:pgMar w:top="2160" w:right="1440" w:bottom="720" w:left="1440" w:header="720" w:footer="0" w:gutter="0"/>
          <w:cols w:space="720"/>
          <w:vAlign w:val="center"/>
        </w:sectPr>
      </w:pPr>
      <w:r w:rsidRPr="003038C9">
        <w:rPr>
          <w:rFonts w:ascii="Arial" w:hAnsi="Arial" w:cs="Arial"/>
          <w:sz w:val="22"/>
          <w:szCs w:val="22"/>
        </w:rPr>
        <w:t>RAVENNA, OHI</w:t>
      </w:r>
    </w:p>
    <w:p w14:paraId="508013F1" w14:textId="1DA4D406" w:rsidR="00C4226E" w:rsidRDefault="00C4226E" w:rsidP="000664BF">
      <w:pPr>
        <w:rPr>
          <w:rFonts w:cs="Arial"/>
          <w:szCs w:val="22"/>
        </w:rPr>
      </w:pPr>
      <w:bookmarkStart w:id="1" w:name="_Hlk191715830"/>
      <w:r>
        <w:rPr>
          <w:rFonts w:cs="Arial"/>
          <w:szCs w:val="22"/>
        </w:rPr>
        <w:lastRenderedPageBreak/>
        <w:t>Revision History</w:t>
      </w:r>
    </w:p>
    <w:tbl>
      <w:tblPr>
        <w:tblStyle w:val="TableGrid"/>
        <w:tblW w:w="0" w:type="auto"/>
        <w:tblLook w:val="04A0" w:firstRow="1" w:lastRow="0" w:firstColumn="1" w:lastColumn="0" w:noHBand="0" w:noVBand="1"/>
      </w:tblPr>
      <w:tblGrid>
        <w:gridCol w:w="1075"/>
        <w:gridCol w:w="4680"/>
        <w:gridCol w:w="2250"/>
        <w:gridCol w:w="1345"/>
      </w:tblGrid>
      <w:tr w:rsidR="00C4226E" w14:paraId="3D079651" w14:textId="77777777" w:rsidTr="00C4226E">
        <w:tc>
          <w:tcPr>
            <w:tcW w:w="1075" w:type="dxa"/>
            <w:shd w:val="clear" w:color="auto" w:fill="F2F2F2" w:themeFill="background1" w:themeFillShade="F2"/>
          </w:tcPr>
          <w:p w14:paraId="2B35D163" w14:textId="4CAA1A09" w:rsidR="00C4226E" w:rsidRPr="00550A76" w:rsidRDefault="00C4226E" w:rsidP="00AE7D0F">
            <w:pPr>
              <w:rPr>
                <w:rFonts w:cs="Arial"/>
                <w:b/>
                <w:bCs/>
                <w:szCs w:val="22"/>
              </w:rPr>
            </w:pPr>
            <w:r w:rsidRPr="00550A76">
              <w:rPr>
                <w:rFonts w:cs="Arial"/>
                <w:b/>
                <w:bCs/>
                <w:szCs w:val="22"/>
              </w:rPr>
              <w:t>Rev</w:t>
            </w:r>
          </w:p>
        </w:tc>
        <w:tc>
          <w:tcPr>
            <w:tcW w:w="4680" w:type="dxa"/>
            <w:shd w:val="clear" w:color="auto" w:fill="F2F2F2" w:themeFill="background1" w:themeFillShade="F2"/>
          </w:tcPr>
          <w:p w14:paraId="4AAE8F04" w14:textId="77777777" w:rsidR="00C4226E" w:rsidRPr="00550A76" w:rsidRDefault="00C4226E" w:rsidP="00AE7D0F">
            <w:pPr>
              <w:rPr>
                <w:rFonts w:cs="Arial"/>
                <w:b/>
                <w:bCs/>
                <w:szCs w:val="22"/>
              </w:rPr>
            </w:pPr>
            <w:r w:rsidRPr="00550A76">
              <w:rPr>
                <w:rFonts w:cs="Arial"/>
                <w:b/>
                <w:bCs/>
                <w:szCs w:val="22"/>
              </w:rPr>
              <w:t>Notes</w:t>
            </w:r>
          </w:p>
        </w:tc>
        <w:tc>
          <w:tcPr>
            <w:tcW w:w="2250" w:type="dxa"/>
            <w:shd w:val="clear" w:color="auto" w:fill="F2F2F2" w:themeFill="background1" w:themeFillShade="F2"/>
          </w:tcPr>
          <w:p w14:paraId="25B1744E" w14:textId="77777777" w:rsidR="00C4226E" w:rsidRPr="00550A76" w:rsidRDefault="00C4226E" w:rsidP="00AE7D0F">
            <w:pPr>
              <w:rPr>
                <w:rFonts w:cs="Arial"/>
                <w:b/>
                <w:bCs/>
                <w:szCs w:val="22"/>
              </w:rPr>
            </w:pPr>
            <w:r w:rsidRPr="00550A76">
              <w:rPr>
                <w:rFonts w:cs="Arial"/>
                <w:b/>
                <w:bCs/>
                <w:szCs w:val="22"/>
              </w:rPr>
              <w:t>By</w:t>
            </w:r>
          </w:p>
        </w:tc>
        <w:tc>
          <w:tcPr>
            <w:tcW w:w="1345" w:type="dxa"/>
            <w:shd w:val="clear" w:color="auto" w:fill="F2F2F2" w:themeFill="background1" w:themeFillShade="F2"/>
          </w:tcPr>
          <w:p w14:paraId="23C7A4BC" w14:textId="77777777" w:rsidR="00C4226E" w:rsidRPr="00550A76" w:rsidRDefault="00C4226E" w:rsidP="00AE7D0F">
            <w:pPr>
              <w:rPr>
                <w:rFonts w:cs="Arial"/>
                <w:b/>
                <w:bCs/>
                <w:szCs w:val="22"/>
              </w:rPr>
            </w:pPr>
            <w:r w:rsidRPr="00550A76">
              <w:rPr>
                <w:rFonts w:cs="Arial"/>
                <w:b/>
                <w:bCs/>
                <w:szCs w:val="22"/>
              </w:rPr>
              <w:t>Date</w:t>
            </w:r>
          </w:p>
        </w:tc>
      </w:tr>
      <w:tr w:rsidR="00C4226E" w14:paraId="2D02072E" w14:textId="77777777" w:rsidTr="00AE7D0F">
        <w:tc>
          <w:tcPr>
            <w:tcW w:w="1075" w:type="dxa"/>
          </w:tcPr>
          <w:p w14:paraId="671E68FB" w14:textId="77777777" w:rsidR="00C4226E" w:rsidRDefault="00C4226E" w:rsidP="00AE7D0F">
            <w:pPr>
              <w:rPr>
                <w:rFonts w:cs="Arial"/>
                <w:szCs w:val="22"/>
              </w:rPr>
            </w:pPr>
            <w:r>
              <w:rPr>
                <w:rFonts w:cs="Arial"/>
                <w:szCs w:val="22"/>
              </w:rPr>
              <w:t>Draft 1</w:t>
            </w:r>
          </w:p>
        </w:tc>
        <w:tc>
          <w:tcPr>
            <w:tcW w:w="4680" w:type="dxa"/>
          </w:tcPr>
          <w:p w14:paraId="14AE50EF" w14:textId="77777777" w:rsidR="00C4226E" w:rsidRDefault="00C4226E" w:rsidP="00AE7D0F">
            <w:pPr>
              <w:rPr>
                <w:rFonts w:cs="Arial"/>
                <w:szCs w:val="22"/>
              </w:rPr>
            </w:pPr>
            <w:r>
              <w:rPr>
                <w:rFonts w:cs="Arial"/>
                <w:szCs w:val="22"/>
              </w:rPr>
              <w:t>Initial Draft</w:t>
            </w:r>
          </w:p>
        </w:tc>
        <w:tc>
          <w:tcPr>
            <w:tcW w:w="2250" w:type="dxa"/>
          </w:tcPr>
          <w:p w14:paraId="7E639BF0" w14:textId="77777777" w:rsidR="00C4226E" w:rsidRDefault="00C4226E" w:rsidP="00AE7D0F">
            <w:pPr>
              <w:rPr>
                <w:rFonts w:cs="Arial"/>
                <w:szCs w:val="22"/>
              </w:rPr>
            </w:pPr>
            <w:r>
              <w:rPr>
                <w:rFonts w:cs="Arial"/>
                <w:szCs w:val="22"/>
              </w:rPr>
              <w:t>R. Ales</w:t>
            </w:r>
          </w:p>
        </w:tc>
        <w:tc>
          <w:tcPr>
            <w:tcW w:w="1345" w:type="dxa"/>
          </w:tcPr>
          <w:p w14:paraId="4E625274" w14:textId="6EA85695" w:rsidR="00C4226E" w:rsidRDefault="00C4226E" w:rsidP="00AE7D0F">
            <w:pPr>
              <w:rPr>
                <w:rFonts w:cs="Arial"/>
                <w:szCs w:val="22"/>
              </w:rPr>
            </w:pPr>
            <w:r>
              <w:rPr>
                <w:rFonts w:cs="Arial"/>
                <w:szCs w:val="22"/>
              </w:rPr>
              <w:t>202</w:t>
            </w:r>
            <w:r w:rsidR="000502A8">
              <w:rPr>
                <w:rFonts w:cs="Arial"/>
                <w:szCs w:val="22"/>
              </w:rPr>
              <w:t>5/03/18</w:t>
            </w:r>
          </w:p>
        </w:tc>
      </w:tr>
      <w:tr w:rsidR="001625B7" w14:paraId="54E7FE98" w14:textId="77777777" w:rsidTr="00AE7D0F">
        <w:tc>
          <w:tcPr>
            <w:tcW w:w="1075" w:type="dxa"/>
          </w:tcPr>
          <w:p w14:paraId="597218A2" w14:textId="3AB01CCA" w:rsidR="001625B7" w:rsidRDefault="001625B7" w:rsidP="001625B7">
            <w:pPr>
              <w:rPr>
                <w:rFonts w:cs="Arial"/>
                <w:szCs w:val="22"/>
              </w:rPr>
            </w:pPr>
            <w:r>
              <w:rPr>
                <w:rFonts w:cs="Arial"/>
                <w:szCs w:val="22"/>
              </w:rPr>
              <w:t xml:space="preserve">Draft 2 </w:t>
            </w:r>
          </w:p>
        </w:tc>
        <w:tc>
          <w:tcPr>
            <w:tcW w:w="4680" w:type="dxa"/>
          </w:tcPr>
          <w:p w14:paraId="0927D519" w14:textId="78181AFB" w:rsidR="001625B7" w:rsidRDefault="001625B7" w:rsidP="001625B7">
            <w:pPr>
              <w:rPr>
                <w:rFonts w:cs="Arial"/>
                <w:szCs w:val="22"/>
              </w:rPr>
            </w:pPr>
            <w:r>
              <w:rPr>
                <w:rFonts w:cs="Arial"/>
                <w:szCs w:val="22"/>
              </w:rPr>
              <w:t xml:space="preserve">Wholesale update of test cases, first draft complete </w:t>
            </w:r>
          </w:p>
        </w:tc>
        <w:tc>
          <w:tcPr>
            <w:tcW w:w="2250" w:type="dxa"/>
          </w:tcPr>
          <w:p w14:paraId="5826E1A5" w14:textId="1B28445E" w:rsidR="001625B7" w:rsidRDefault="001625B7" w:rsidP="001625B7">
            <w:pPr>
              <w:rPr>
                <w:rFonts w:cs="Arial"/>
                <w:szCs w:val="22"/>
              </w:rPr>
            </w:pPr>
            <w:r>
              <w:rPr>
                <w:rFonts w:cs="Arial"/>
                <w:szCs w:val="22"/>
              </w:rPr>
              <w:t>R. Ales</w:t>
            </w:r>
          </w:p>
        </w:tc>
        <w:tc>
          <w:tcPr>
            <w:tcW w:w="1345" w:type="dxa"/>
          </w:tcPr>
          <w:p w14:paraId="18B45D5F" w14:textId="77777777" w:rsidR="001625B7" w:rsidRDefault="001625B7" w:rsidP="001625B7">
            <w:pPr>
              <w:rPr>
                <w:rFonts w:cs="Arial"/>
                <w:szCs w:val="22"/>
              </w:rPr>
            </w:pPr>
            <w:r>
              <w:rPr>
                <w:rFonts w:cs="Arial"/>
                <w:szCs w:val="22"/>
              </w:rPr>
              <w:t>2025/04/10</w:t>
            </w:r>
          </w:p>
          <w:p w14:paraId="66AB4E4E" w14:textId="6DC85D64" w:rsidR="001625B7" w:rsidRDefault="001625B7" w:rsidP="001625B7">
            <w:pPr>
              <w:rPr>
                <w:rFonts w:cs="Arial"/>
                <w:szCs w:val="22"/>
              </w:rPr>
            </w:pPr>
          </w:p>
        </w:tc>
      </w:tr>
      <w:tr w:rsidR="00486FE6" w14:paraId="7FE8FA97" w14:textId="77777777" w:rsidTr="00AE7D0F">
        <w:tc>
          <w:tcPr>
            <w:tcW w:w="1075" w:type="dxa"/>
          </w:tcPr>
          <w:p w14:paraId="6552D2F5" w14:textId="30F91BF3" w:rsidR="00486FE6" w:rsidRDefault="00486FE6" w:rsidP="001625B7">
            <w:pPr>
              <w:rPr>
                <w:rFonts w:cs="Arial"/>
                <w:szCs w:val="22"/>
              </w:rPr>
            </w:pPr>
            <w:r>
              <w:rPr>
                <w:rFonts w:cs="Arial"/>
                <w:szCs w:val="22"/>
              </w:rPr>
              <w:t>Draft 3</w:t>
            </w:r>
          </w:p>
        </w:tc>
        <w:tc>
          <w:tcPr>
            <w:tcW w:w="4680" w:type="dxa"/>
          </w:tcPr>
          <w:p w14:paraId="3573EFD3" w14:textId="34A28915" w:rsidR="00486FE6" w:rsidRDefault="00486FE6" w:rsidP="001625B7">
            <w:pPr>
              <w:rPr>
                <w:rFonts w:cs="Arial"/>
                <w:szCs w:val="22"/>
              </w:rPr>
            </w:pPr>
            <w:r>
              <w:rPr>
                <w:rFonts w:cs="Arial"/>
                <w:szCs w:val="22"/>
              </w:rPr>
              <w:t>Added Level Calibration Procedure</w:t>
            </w:r>
          </w:p>
        </w:tc>
        <w:tc>
          <w:tcPr>
            <w:tcW w:w="2250" w:type="dxa"/>
          </w:tcPr>
          <w:p w14:paraId="3BC43DEE" w14:textId="35B99738" w:rsidR="00486FE6" w:rsidRDefault="00486FE6" w:rsidP="001625B7">
            <w:pPr>
              <w:rPr>
                <w:rFonts w:cs="Arial"/>
                <w:szCs w:val="22"/>
              </w:rPr>
            </w:pPr>
            <w:r>
              <w:rPr>
                <w:rFonts w:cs="Arial"/>
                <w:szCs w:val="22"/>
              </w:rPr>
              <w:t>R. Ales</w:t>
            </w:r>
          </w:p>
        </w:tc>
        <w:tc>
          <w:tcPr>
            <w:tcW w:w="1345" w:type="dxa"/>
          </w:tcPr>
          <w:p w14:paraId="7288A9DA" w14:textId="499E138F" w:rsidR="00486FE6" w:rsidRDefault="00486FE6" w:rsidP="001625B7">
            <w:pPr>
              <w:rPr>
                <w:rFonts w:cs="Arial"/>
                <w:szCs w:val="22"/>
              </w:rPr>
            </w:pPr>
            <w:r>
              <w:rPr>
                <w:rFonts w:cs="Arial"/>
                <w:szCs w:val="22"/>
              </w:rPr>
              <w:t>2025/05/01</w:t>
            </w:r>
          </w:p>
        </w:tc>
      </w:tr>
      <w:tr w:rsidR="00FF1219" w14:paraId="7F103118" w14:textId="77777777" w:rsidTr="00AE7D0F">
        <w:tc>
          <w:tcPr>
            <w:tcW w:w="1075" w:type="dxa"/>
          </w:tcPr>
          <w:p w14:paraId="590D52D5" w14:textId="77777777" w:rsidR="00FF1219" w:rsidRDefault="00FF1219" w:rsidP="001625B7">
            <w:pPr>
              <w:rPr>
                <w:rFonts w:cs="Arial"/>
                <w:szCs w:val="22"/>
              </w:rPr>
            </w:pPr>
          </w:p>
        </w:tc>
        <w:tc>
          <w:tcPr>
            <w:tcW w:w="4680" w:type="dxa"/>
          </w:tcPr>
          <w:p w14:paraId="6F2FAA57" w14:textId="77777777" w:rsidR="00FF1219" w:rsidRDefault="00FF1219" w:rsidP="001625B7">
            <w:pPr>
              <w:rPr>
                <w:rFonts w:cs="Arial"/>
                <w:szCs w:val="22"/>
              </w:rPr>
            </w:pPr>
          </w:p>
        </w:tc>
        <w:tc>
          <w:tcPr>
            <w:tcW w:w="2250" w:type="dxa"/>
          </w:tcPr>
          <w:p w14:paraId="12A6BA34" w14:textId="77777777" w:rsidR="00FF1219" w:rsidRDefault="00FF1219" w:rsidP="001625B7">
            <w:pPr>
              <w:rPr>
                <w:rFonts w:cs="Arial"/>
                <w:szCs w:val="22"/>
              </w:rPr>
            </w:pPr>
          </w:p>
        </w:tc>
        <w:tc>
          <w:tcPr>
            <w:tcW w:w="1345" w:type="dxa"/>
          </w:tcPr>
          <w:p w14:paraId="21421444" w14:textId="77777777" w:rsidR="00FF1219" w:rsidRDefault="00FF1219" w:rsidP="001625B7">
            <w:pPr>
              <w:rPr>
                <w:rFonts w:cs="Arial"/>
                <w:szCs w:val="22"/>
              </w:rPr>
            </w:pPr>
          </w:p>
        </w:tc>
      </w:tr>
      <w:tr w:rsidR="00FF1219" w14:paraId="61B39A2C" w14:textId="77777777" w:rsidTr="00AE7D0F">
        <w:tc>
          <w:tcPr>
            <w:tcW w:w="1075" w:type="dxa"/>
          </w:tcPr>
          <w:p w14:paraId="6192FCA2" w14:textId="77777777" w:rsidR="00FF1219" w:rsidRDefault="00FF1219" w:rsidP="001625B7">
            <w:pPr>
              <w:rPr>
                <w:rFonts w:cs="Arial"/>
                <w:szCs w:val="22"/>
              </w:rPr>
            </w:pPr>
          </w:p>
        </w:tc>
        <w:tc>
          <w:tcPr>
            <w:tcW w:w="4680" w:type="dxa"/>
          </w:tcPr>
          <w:p w14:paraId="5EF2B53B" w14:textId="77777777" w:rsidR="00FF1219" w:rsidRDefault="00FF1219" w:rsidP="001625B7">
            <w:pPr>
              <w:rPr>
                <w:rFonts w:cs="Arial"/>
                <w:szCs w:val="22"/>
              </w:rPr>
            </w:pPr>
          </w:p>
        </w:tc>
        <w:tc>
          <w:tcPr>
            <w:tcW w:w="2250" w:type="dxa"/>
          </w:tcPr>
          <w:p w14:paraId="201F853B" w14:textId="77777777" w:rsidR="00FF1219" w:rsidRDefault="00FF1219" w:rsidP="001625B7">
            <w:pPr>
              <w:rPr>
                <w:rFonts w:cs="Arial"/>
                <w:szCs w:val="22"/>
              </w:rPr>
            </w:pPr>
          </w:p>
        </w:tc>
        <w:tc>
          <w:tcPr>
            <w:tcW w:w="1345" w:type="dxa"/>
          </w:tcPr>
          <w:p w14:paraId="7446F861" w14:textId="77777777" w:rsidR="00FF1219" w:rsidRDefault="00FF1219" w:rsidP="001625B7">
            <w:pPr>
              <w:rPr>
                <w:rFonts w:cs="Arial"/>
                <w:szCs w:val="22"/>
              </w:rPr>
            </w:pPr>
          </w:p>
        </w:tc>
      </w:tr>
    </w:tbl>
    <w:p w14:paraId="66E839A4" w14:textId="4898781A" w:rsidR="007D5CA6" w:rsidRDefault="007D5CA6" w:rsidP="000664BF">
      <w:pPr>
        <w:rPr>
          <w:rFonts w:cs="Arial"/>
          <w:szCs w:val="22"/>
        </w:rPr>
      </w:pPr>
    </w:p>
    <w:p w14:paraId="12B4E829" w14:textId="77777777" w:rsidR="00AE7D0F" w:rsidRDefault="00AE7D0F" w:rsidP="000664BF">
      <w:pPr>
        <w:rPr>
          <w:rFonts w:cs="Arial"/>
          <w:szCs w:val="22"/>
        </w:rPr>
      </w:pPr>
    </w:p>
    <w:p w14:paraId="1355D9B2" w14:textId="77777777" w:rsidR="00AE7D0F" w:rsidRDefault="00AE7D0F" w:rsidP="000664BF">
      <w:pPr>
        <w:rPr>
          <w:rFonts w:cs="Arial"/>
          <w:szCs w:val="22"/>
        </w:rPr>
      </w:pPr>
    </w:p>
    <w:p w14:paraId="09B55BF2" w14:textId="77777777" w:rsidR="00FF1219" w:rsidRDefault="00FF1219" w:rsidP="000664BF">
      <w:pPr>
        <w:rPr>
          <w:rFonts w:cs="Arial"/>
          <w:szCs w:val="22"/>
        </w:rPr>
      </w:pPr>
    </w:p>
    <w:p w14:paraId="6681EA43" w14:textId="77777777" w:rsidR="00FF1219" w:rsidRDefault="00FF1219" w:rsidP="000664BF">
      <w:pPr>
        <w:rPr>
          <w:rFonts w:cs="Arial"/>
          <w:szCs w:val="22"/>
        </w:rPr>
      </w:pPr>
    </w:p>
    <w:p w14:paraId="68652308" w14:textId="77777777" w:rsidR="00FF1219" w:rsidRDefault="00FF1219" w:rsidP="000664BF">
      <w:pPr>
        <w:rPr>
          <w:rFonts w:cs="Arial"/>
          <w:szCs w:val="22"/>
        </w:rPr>
      </w:pPr>
    </w:p>
    <w:bookmarkStart w:id="2" w:name="_Ref316544384" w:displacedByCustomXml="next"/>
    <w:sdt>
      <w:sdtPr>
        <w:id w:val="690882570"/>
        <w:docPartObj>
          <w:docPartGallery w:val="Table of Contents"/>
          <w:docPartUnique/>
        </w:docPartObj>
      </w:sdtPr>
      <w:sdtEndPr>
        <w:rPr>
          <w:b/>
          <w:bCs/>
          <w:noProof/>
        </w:rPr>
      </w:sdtEndPr>
      <w:sdtContent>
        <w:p w14:paraId="5F550D39" w14:textId="48DBFB20" w:rsidR="007D5CA6" w:rsidRPr="004702FF" w:rsidRDefault="007D5CA6" w:rsidP="002E6504">
          <w:pPr>
            <w:pStyle w:val="Report"/>
            <w:numPr>
              <w:ilvl w:val="0"/>
              <w:numId w:val="0"/>
            </w:numPr>
            <w:tabs>
              <w:tab w:val="clear" w:pos="432"/>
              <w:tab w:val="left" w:pos="450"/>
              <w:tab w:val="left" w:pos="630"/>
              <w:tab w:val="left" w:pos="900"/>
            </w:tabs>
            <w:spacing w:after="120"/>
            <w:ind w:left="720" w:hanging="720"/>
            <w:jc w:val="center"/>
            <w:rPr>
              <w:rFonts w:cs="Arial"/>
              <w:smallCaps/>
              <w:szCs w:val="22"/>
              <w:u w:val="single"/>
            </w:rPr>
          </w:pPr>
          <w:r w:rsidRPr="004702FF">
            <w:rPr>
              <w:rFonts w:cs="Arial"/>
              <w:smallCaps/>
              <w:szCs w:val="22"/>
              <w:u w:val="single"/>
            </w:rPr>
            <w:t>Table Of Contents</w:t>
          </w:r>
        </w:p>
        <w:p w14:paraId="15813319" w14:textId="2ECB576F" w:rsidR="00FF1219" w:rsidRDefault="00A4371F">
          <w:pPr>
            <w:pStyle w:val="TOC1"/>
            <w:rPr>
              <w:rFonts w:asciiTheme="minorHAnsi" w:eastAsiaTheme="minorEastAsia" w:hAnsiTheme="minorHAnsi" w:cstheme="minorBidi"/>
              <w:smallCaps w:val="0"/>
              <w:kern w:val="2"/>
              <w:sz w:val="24"/>
              <w:szCs w:val="24"/>
              <w14:ligatures w14:val="standardContextual"/>
            </w:rPr>
          </w:pPr>
          <w:r>
            <w:fldChar w:fldCharType="begin"/>
          </w:r>
          <w:r>
            <w:instrText xml:space="preserve"> TOC \o "1-3" \h \z \t "L3 Section,3" </w:instrText>
          </w:r>
          <w:r>
            <w:fldChar w:fldCharType="separate"/>
          </w:r>
          <w:hyperlink w:anchor="_Toc197431831" w:history="1">
            <w:r w:rsidR="00FF1219" w:rsidRPr="000F4ABC">
              <w:rPr>
                <w:rStyle w:val="Hyperlink"/>
              </w:rPr>
              <w:t>1.0</w:t>
            </w:r>
            <w:r w:rsidR="00FF1219">
              <w:rPr>
                <w:rFonts w:asciiTheme="minorHAnsi" w:eastAsiaTheme="minorEastAsia" w:hAnsiTheme="minorHAnsi" w:cstheme="minorBidi"/>
                <w:smallCaps w:val="0"/>
                <w:kern w:val="2"/>
                <w:sz w:val="24"/>
                <w:szCs w:val="24"/>
                <w14:ligatures w14:val="standardContextual"/>
              </w:rPr>
              <w:tab/>
            </w:r>
            <w:r w:rsidR="00FF1219" w:rsidRPr="000F4ABC">
              <w:rPr>
                <w:rStyle w:val="Hyperlink"/>
              </w:rPr>
              <w:t>Purpose of Test Procedure</w:t>
            </w:r>
            <w:r w:rsidR="00FF1219">
              <w:rPr>
                <w:webHidden/>
              </w:rPr>
              <w:tab/>
            </w:r>
            <w:r w:rsidR="00FF1219">
              <w:rPr>
                <w:webHidden/>
              </w:rPr>
              <w:fldChar w:fldCharType="begin"/>
            </w:r>
            <w:r w:rsidR="00FF1219">
              <w:rPr>
                <w:webHidden/>
              </w:rPr>
              <w:instrText xml:space="preserve"> PAGEREF _Toc197431831 \h </w:instrText>
            </w:r>
            <w:r w:rsidR="00FF1219">
              <w:rPr>
                <w:webHidden/>
              </w:rPr>
            </w:r>
            <w:r w:rsidR="00FF1219">
              <w:rPr>
                <w:webHidden/>
              </w:rPr>
              <w:fldChar w:fldCharType="separate"/>
            </w:r>
            <w:r w:rsidR="00FF1219">
              <w:rPr>
                <w:webHidden/>
              </w:rPr>
              <w:t>4</w:t>
            </w:r>
            <w:r w:rsidR="00FF1219">
              <w:rPr>
                <w:webHidden/>
              </w:rPr>
              <w:fldChar w:fldCharType="end"/>
            </w:r>
          </w:hyperlink>
        </w:p>
        <w:p w14:paraId="1891F122" w14:textId="1DB9FB5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2" w:history="1">
            <w:r w:rsidRPr="000F4ABC">
              <w:rPr>
                <w:rStyle w:val="Hyperlink"/>
              </w:rPr>
              <w:t>1.1</w:t>
            </w:r>
            <w:r>
              <w:rPr>
                <w:rFonts w:asciiTheme="minorHAnsi" w:eastAsiaTheme="minorEastAsia" w:hAnsiTheme="minorHAnsi" w:cstheme="minorBidi"/>
                <w:smallCaps w:val="0"/>
                <w:kern w:val="2"/>
                <w:sz w:val="24"/>
                <w:szCs w:val="24"/>
                <w14:ligatures w14:val="standardContextual"/>
              </w:rPr>
              <w:tab/>
            </w:r>
            <w:r w:rsidRPr="000F4ABC">
              <w:rPr>
                <w:rStyle w:val="Hyperlink"/>
              </w:rPr>
              <w:t>Reference Documents:</w:t>
            </w:r>
            <w:r>
              <w:rPr>
                <w:webHidden/>
              </w:rPr>
              <w:tab/>
            </w:r>
            <w:r>
              <w:rPr>
                <w:webHidden/>
              </w:rPr>
              <w:fldChar w:fldCharType="begin"/>
            </w:r>
            <w:r>
              <w:rPr>
                <w:webHidden/>
              </w:rPr>
              <w:instrText xml:space="preserve"> PAGEREF _Toc197431832 \h </w:instrText>
            </w:r>
            <w:r>
              <w:rPr>
                <w:webHidden/>
              </w:rPr>
            </w:r>
            <w:r>
              <w:rPr>
                <w:webHidden/>
              </w:rPr>
              <w:fldChar w:fldCharType="separate"/>
            </w:r>
            <w:r>
              <w:rPr>
                <w:webHidden/>
              </w:rPr>
              <w:t>4</w:t>
            </w:r>
            <w:r>
              <w:rPr>
                <w:webHidden/>
              </w:rPr>
              <w:fldChar w:fldCharType="end"/>
            </w:r>
          </w:hyperlink>
        </w:p>
        <w:p w14:paraId="31DC532C" w14:textId="35B69BE6"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3" w:history="1">
            <w:r w:rsidRPr="000F4ABC">
              <w:rPr>
                <w:rStyle w:val="Hyperlink"/>
              </w:rPr>
              <w:t>1.2</w:t>
            </w:r>
            <w:r>
              <w:rPr>
                <w:rFonts w:asciiTheme="minorHAnsi" w:eastAsiaTheme="minorEastAsia" w:hAnsiTheme="minorHAnsi" w:cstheme="minorBidi"/>
                <w:smallCaps w:val="0"/>
                <w:kern w:val="2"/>
                <w:sz w:val="24"/>
                <w:szCs w:val="24"/>
                <w14:ligatures w14:val="standardContextual"/>
              </w:rPr>
              <w:tab/>
            </w:r>
            <w:r w:rsidRPr="000F4ABC">
              <w:rPr>
                <w:rStyle w:val="Hyperlink"/>
              </w:rPr>
              <w:t>Notation</w:t>
            </w:r>
            <w:r>
              <w:rPr>
                <w:webHidden/>
              </w:rPr>
              <w:tab/>
            </w:r>
            <w:r>
              <w:rPr>
                <w:webHidden/>
              </w:rPr>
              <w:fldChar w:fldCharType="begin"/>
            </w:r>
            <w:r>
              <w:rPr>
                <w:webHidden/>
              </w:rPr>
              <w:instrText xml:space="preserve"> PAGEREF _Toc197431833 \h </w:instrText>
            </w:r>
            <w:r>
              <w:rPr>
                <w:webHidden/>
              </w:rPr>
            </w:r>
            <w:r>
              <w:rPr>
                <w:webHidden/>
              </w:rPr>
              <w:fldChar w:fldCharType="separate"/>
            </w:r>
            <w:r>
              <w:rPr>
                <w:webHidden/>
              </w:rPr>
              <w:t>4</w:t>
            </w:r>
            <w:r>
              <w:rPr>
                <w:webHidden/>
              </w:rPr>
              <w:fldChar w:fldCharType="end"/>
            </w:r>
          </w:hyperlink>
        </w:p>
        <w:p w14:paraId="6C6F8873" w14:textId="78F27BCD"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4" w:history="1">
            <w:r w:rsidRPr="000F4ABC">
              <w:rPr>
                <w:rStyle w:val="Hyperlink"/>
              </w:rPr>
              <w:t>2.0</w:t>
            </w:r>
            <w:r>
              <w:rPr>
                <w:rFonts w:asciiTheme="minorHAnsi" w:eastAsiaTheme="minorEastAsia" w:hAnsiTheme="minorHAnsi" w:cstheme="minorBidi"/>
                <w:smallCaps w:val="0"/>
                <w:kern w:val="2"/>
                <w:sz w:val="24"/>
                <w:szCs w:val="24"/>
                <w14:ligatures w14:val="standardContextual"/>
              </w:rPr>
              <w:tab/>
            </w:r>
            <w:r w:rsidRPr="000F4ABC">
              <w:rPr>
                <w:rStyle w:val="Hyperlink"/>
              </w:rPr>
              <w:t>Test Plan</w:t>
            </w:r>
            <w:r>
              <w:rPr>
                <w:webHidden/>
              </w:rPr>
              <w:tab/>
            </w:r>
            <w:r>
              <w:rPr>
                <w:webHidden/>
              </w:rPr>
              <w:fldChar w:fldCharType="begin"/>
            </w:r>
            <w:r>
              <w:rPr>
                <w:webHidden/>
              </w:rPr>
              <w:instrText xml:space="preserve"> PAGEREF _Toc197431834 \h </w:instrText>
            </w:r>
            <w:r>
              <w:rPr>
                <w:webHidden/>
              </w:rPr>
            </w:r>
            <w:r>
              <w:rPr>
                <w:webHidden/>
              </w:rPr>
              <w:fldChar w:fldCharType="separate"/>
            </w:r>
            <w:r>
              <w:rPr>
                <w:webHidden/>
              </w:rPr>
              <w:t>4</w:t>
            </w:r>
            <w:r>
              <w:rPr>
                <w:webHidden/>
              </w:rPr>
              <w:fldChar w:fldCharType="end"/>
            </w:r>
          </w:hyperlink>
        </w:p>
        <w:p w14:paraId="0DD29496" w14:textId="258CF0B9"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5" w:history="1">
            <w:r w:rsidRPr="000F4ABC">
              <w:rPr>
                <w:rStyle w:val="Hyperlink"/>
              </w:rPr>
              <w:t>2.1</w:t>
            </w:r>
            <w:r>
              <w:rPr>
                <w:rFonts w:asciiTheme="minorHAnsi" w:eastAsiaTheme="minorEastAsia" w:hAnsiTheme="minorHAnsi" w:cstheme="minorBidi"/>
                <w:smallCaps w:val="0"/>
                <w:kern w:val="2"/>
                <w:sz w:val="24"/>
                <w:szCs w:val="24"/>
                <w14:ligatures w14:val="standardContextual"/>
              </w:rPr>
              <w:tab/>
            </w:r>
            <w:r w:rsidRPr="000F4ABC">
              <w:rPr>
                <w:rStyle w:val="Hyperlink"/>
              </w:rPr>
              <w:t>Requirements Cross Reference Summaries</w:t>
            </w:r>
            <w:r>
              <w:rPr>
                <w:webHidden/>
              </w:rPr>
              <w:tab/>
            </w:r>
            <w:r>
              <w:rPr>
                <w:webHidden/>
              </w:rPr>
              <w:fldChar w:fldCharType="begin"/>
            </w:r>
            <w:r>
              <w:rPr>
                <w:webHidden/>
              </w:rPr>
              <w:instrText xml:space="preserve"> PAGEREF _Toc197431835 \h </w:instrText>
            </w:r>
            <w:r>
              <w:rPr>
                <w:webHidden/>
              </w:rPr>
            </w:r>
            <w:r>
              <w:rPr>
                <w:webHidden/>
              </w:rPr>
              <w:fldChar w:fldCharType="separate"/>
            </w:r>
            <w:r>
              <w:rPr>
                <w:webHidden/>
              </w:rPr>
              <w:t>4</w:t>
            </w:r>
            <w:r>
              <w:rPr>
                <w:webHidden/>
              </w:rPr>
              <w:fldChar w:fldCharType="end"/>
            </w:r>
          </w:hyperlink>
        </w:p>
        <w:p w14:paraId="629AF078" w14:textId="2ED8FD0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6" w:history="1">
            <w:r w:rsidRPr="000F4ABC">
              <w:rPr>
                <w:rStyle w:val="Hyperlink"/>
              </w:rPr>
              <w:t>2.2</w:t>
            </w:r>
            <w:r>
              <w:rPr>
                <w:rFonts w:asciiTheme="minorHAnsi" w:eastAsiaTheme="minorEastAsia" w:hAnsiTheme="minorHAnsi" w:cstheme="minorBidi"/>
                <w:smallCaps w:val="0"/>
                <w:kern w:val="2"/>
                <w:sz w:val="24"/>
                <w:szCs w:val="24"/>
                <w14:ligatures w14:val="standardContextual"/>
              </w:rPr>
              <w:tab/>
            </w:r>
            <w:r w:rsidRPr="000F4ABC">
              <w:rPr>
                <w:rStyle w:val="Hyperlink"/>
              </w:rPr>
              <w:t>Test</w:t>
            </w:r>
            <w:r>
              <w:rPr>
                <w:webHidden/>
              </w:rPr>
              <w:tab/>
            </w:r>
            <w:r>
              <w:rPr>
                <w:webHidden/>
              </w:rPr>
              <w:fldChar w:fldCharType="begin"/>
            </w:r>
            <w:r>
              <w:rPr>
                <w:webHidden/>
              </w:rPr>
              <w:instrText xml:space="preserve"> PAGEREF _Toc197431836 \h </w:instrText>
            </w:r>
            <w:r>
              <w:rPr>
                <w:webHidden/>
              </w:rPr>
            </w:r>
            <w:r>
              <w:rPr>
                <w:webHidden/>
              </w:rPr>
              <w:fldChar w:fldCharType="separate"/>
            </w:r>
            <w:r>
              <w:rPr>
                <w:webHidden/>
              </w:rPr>
              <w:t>4</w:t>
            </w:r>
            <w:r>
              <w:rPr>
                <w:webHidden/>
              </w:rPr>
              <w:fldChar w:fldCharType="end"/>
            </w:r>
          </w:hyperlink>
        </w:p>
        <w:p w14:paraId="6D080B5A" w14:textId="704EB495"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7" w:history="1">
            <w:r w:rsidRPr="000F4ABC">
              <w:rPr>
                <w:rStyle w:val="Hyperlink"/>
              </w:rPr>
              <w:t>2.3</w:t>
            </w:r>
            <w:r>
              <w:rPr>
                <w:rFonts w:asciiTheme="minorHAnsi" w:eastAsiaTheme="minorEastAsia" w:hAnsiTheme="minorHAnsi" w:cstheme="minorBidi"/>
                <w:smallCaps w:val="0"/>
                <w:kern w:val="2"/>
                <w:sz w:val="24"/>
                <w:szCs w:val="24"/>
                <w14:ligatures w14:val="standardContextual"/>
              </w:rPr>
              <w:tab/>
            </w:r>
            <w:r w:rsidRPr="000F4ABC">
              <w:rPr>
                <w:rStyle w:val="Hyperlink"/>
              </w:rPr>
              <w:t>Analysis</w:t>
            </w:r>
            <w:r>
              <w:rPr>
                <w:webHidden/>
              </w:rPr>
              <w:tab/>
            </w:r>
            <w:r>
              <w:rPr>
                <w:webHidden/>
              </w:rPr>
              <w:fldChar w:fldCharType="begin"/>
            </w:r>
            <w:r>
              <w:rPr>
                <w:webHidden/>
              </w:rPr>
              <w:instrText xml:space="preserve"> PAGEREF _Toc197431837 \h </w:instrText>
            </w:r>
            <w:r>
              <w:rPr>
                <w:webHidden/>
              </w:rPr>
            </w:r>
            <w:r>
              <w:rPr>
                <w:webHidden/>
              </w:rPr>
              <w:fldChar w:fldCharType="separate"/>
            </w:r>
            <w:r>
              <w:rPr>
                <w:webHidden/>
              </w:rPr>
              <w:t>5</w:t>
            </w:r>
            <w:r>
              <w:rPr>
                <w:webHidden/>
              </w:rPr>
              <w:fldChar w:fldCharType="end"/>
            </w:r>
          </w:hyperlink>
        </w:p>
        <w:p w14:paraId="68A85AC7" w14:textId="71E02BF4"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8" w:history="1">
            <w:r w:rsidRPr="000F4ABC">
              <w:rPr>
                <w:rStyle w:val="Hyperlink"/>
              </w:rPr>
              <w:t>2.4</w:t>
            </w:r>
            <w:r>
              <w:rPr>
                <w:rFonts w:asciiTheme="minorHAnsi" w:eastAsiaTheme="minorEastAsia" w:hAnsiTheme="minorHAnsi" w:cstheme="minorBidi"/>
                <w:smallCaps w:val="0"/>
                <w:kern w:val="2"/>
                <w:sz w:val="24"/>
                <w:szCs w:val="24"/>
                <w14:ligatures w14:val="standardContextual"/>
              </w:rPr>
              <w:tab/>
            </w:r>
            <w:r w:rsidRPr="000F4ABC">
              <w:rPr>
                <w:rStyle w:val="Hyperlink"/>
              </w:rPr>
              <w:t>Inspection</w:t>
            </w:r>
            <w:r>
              <w:rPr>
                <w:webHidden/>
              </w:rPr>
              <w:tab/>
            </w:r>
            <w:r>
              <w:rPr>
                <w:webHidden/>
              </w:rPr>
              <w:fldChar w:fldCharType="begin"/>
            </w:r>
            <w:r>
              <w:rPr>
                <w:webHidden/>
              </w:rPr>
              <w:instrText xml:space="preserve"> PAGEREF _Toc197431838 \h </w:instrText>
            </w:r>
            <w:r>
              <w:rPr>
                <w:webHidden/>
              </w:rPr>
            </w:r>
            <w:r>
              <w:rPr>
                <w:webHidden/>
              </w:rPr>
              <w:fldChar w:fldCharType="separate"/>
            </w:r>
            <w:r>
              <w:rPr>
                <w:webHidden/>
              </w:rPr>
              <w:t>5</w:t>
            </w:r>
            <w:r>
              <w:rPr>
                <w:webHidden/>
              </w:rPr>
              <w:fldChar w:fldCharType="end"/>
            </w:r>
          </w:hyperlink>
        </w:p>
        <w:p w14:paraId="1DAF7177" w14:textId="598121A3"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9" w:history="1">
            <w:r w:rsidRPr="000F4ABC">
              <w:rPr>
                <w:rStyle w:val="Hyperlink"/>
              </w:rPr>
              <w:t>2.5</w:t>
            </w:r>
            <w:r>
              <w:rPr>
                <w:rFonts w:asciiTheme="minorHAnsi" w:eastAsiaTheme="minorEastAsia" w:hAnsiTheme="minorHAnsi" w:cstheme="minorBidi"/>
                <w:smallCaps w:val="0"/>
                <w:kern w:val="2"/>
                <w:sz w:val="24"/>
                <w:szCs w:val="24"/>
                <w14:ligatures w14:val="standardContextual"/>
              </w:rPr>
              <w:tab/>
            </w:r>
            <w:r w:rsidRPr="000F4ABC">
              <w:rPr>
                <w:rStyle w:val="Hyperlink"/>
              </w:rPr>
              <w:t>Test Results Record</w:t>
            </w:r>
            <w:r>
              <w:rPr>
                <w:webHidden/>
              </w:rPr>
              <w:tab/>
            </w:r>
            <w:r>
              <w:rPr>
                <w:webHidden/>
              </w:rPr>
              <w:fldChar w:fldCharType="begin"/>
            </w:r>
            <w:r>
              <w:rPr>
                <w:webHidden/>
              </w:rPr>
              <w:instrText xml:space="preserve"> PAGEREF _Toc197431839 \h </w:instrText>
            </w:r>
            <w:r>
              <w:rPr>
                <w:webHidden/>
              </w:rPr>
            </w:r>
            <w:r>
              <w:rPr>
                <w:webHidden/>
              </w:rPr>
              <w:fldChar w:fldCharType="separate"/>
            </w:r>
            <w:r>
              <w:rPr>
                <w:webHidden/>
              </w:rPr>
              <w:t>5</w:t>
            </w:r>
            <w:r>
              <w:rPr>
                <w:webHidden/>
              </w:rPr>
              <w:fldChar w:fldCharType="end"/>
            </w:r>
          </w:hyperlink>
        </w:p>
        <w:p w14:paraId="6EA0AEA8" w14:textId="7643F267"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0" w:history="1">
            <w:r w:rsidRPr="000F4ABC">
              <w:rPr>
                <w:rStyle w:val="Hyperlink"/>
              </w:rPr>
              <w:t>3.0</w:t>
            </w:r>
            <w:r>
              <w:rPr>
                <w:rFonts w:asciiTheme="minorHAnsi" w:eastAsiaTheme="minorEastAsia" w:hAnsiTheme="minorHAnsi" w:cstheme="minorBidi"/>
                <w:smallCaps w:val="0"/>
                <w:kern w:val="2"/>
                <w:sz w:val="24"/>
                <w:szCs w:val="24"/>
                <w14:ligatures w14:val="standardContextual"/>
              </w:rPr>
              <w:tab/>
            </w:r>
            <w:r w:rsidRPr="000F4ABC">
              <w:rPr>
                <w:rStyle w:val="Hyperlink"/>
              </w:rPr>
              <w:t>Description of Test Item</w:t>
            </w:r>
            <w:r>
              <w:rPr>
                <w:webHidden/>
              </w:rPr>
              <w:tab/>
            </w:r>
            <w:r>
              <w:rPr>
                <w:webHidden/>
              </w:rPr>
              <w:fldChar w:fldCharType="begin"/>
            </w:r>
            <w:r>
              <w:rPr>
                <w:webHidden/>
              </w:rPr>
              <w:instrText xml:space="preserve"> PAGEREF _Toc197431840 \h </w:instrText>
            </w:r>
            <w:r>
              <w:rPr>
                <w:webHidden/>
              </w:rPr>
            </w:r>
            <w:r>
              <w:rPr>
                <w:webHidden/>
              </w:rPr>
              <w:fldChar w:fldCharType="separate"/>
            </w:r>
            <w:r>
              <w:rPr>
                <w:webHidden/>
              </w:rPr>
              <w:t>5</w:t>
            </w:r>
            <w:r>
              <w:rPr>
                <w:webHidden/>
              </w:rPr>
              <w:fldChar w:fldCharType="end"/>
            </w:r>
          </w:hyperlink>
        </w:p>
        <w:p w14:paraId="2559475D" w14:textId="5D1D830D"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1" w:history="1">
            <w:r w:rsidRPr="000F4ABC">
              <w:rPr>
                <w:rStyle w:val="Hyperlink"/>
              </w:rPr>
              <w:t>3.1</w:t>
            </w:r>
            <w:r>
              <w:rPr>
                <w:rFonts w:asciiTheme="minorHAnsi" w:eastAsiaTheme="minorEastAsia" w:hAnsiTheme="minorHAnsi" w:cstheme="minorBidi"/>
                <w:smallCaps w:val="0"/>
                <w:kern w:val="2"/>
                <w:sz w:val="24"/>
                <w:szCs w:val="24"/>
                <w14:ligatures w14:val="standardContextual"/>
              </w:rPr>
              <w:tab/>
            </w:r>
            <w:r w:rsidRPr="000F4ABC">
              <w:rPr>
                <w:rStyle w:val="Hyperlink"/>
              </w:rPr>
              <w:t>General Test Data Requirements</w:t>
            </w:r>
            <w:r>
              <w:rPr>
                <w:webHidden/>
              </w:rPr>
              <w:tab/>
            </w:r>
            <w:r>
              <w:rPr>
                <w:webHidden/>
              </w:rPr>
              <w:fldChar w:fldCharType="begin"/>
            </w:r>
            <w:r>
              <w:rPr>
                <w:webHidden/>
              </w:rPr>
              <w:instrText xml:space="preserve"> PAGEREF _Toc197431841 \h </w:instrText>
            </w:r>
            <w:r>
              <w:rPr>
                <w:webHidden/>
              </w:rPr>
            </w:r>
            <w:r>
              <w:rPr>
                <w:webHidden/>
              </w:rPr>
              <w:fldChar w:fldCharType="separate"/>
            </w:r>
            <w:r>
              <w:rPr>
                <w:webHidden/>
              </w:rPr>
              <w:t>5</w:t>
            </w:r>
            <w:r>
              <w:rPr>
                <w:webHidden/>
              </w:rPr>
              <w:fldChar w:fldCharType="end"/>
            </w:r>
          </w:hyperlink>
        </w:p>
        <w:p w14:paraId="6D1376A7" w14:textId="62CCD7F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2" w:history="1">
            <w:r w:rsidRPr="000F4ABC">
              <w:rPr>
                <w:rStyle w:val="Hyperlink"/>
              </w:rPr>
              <w:t>3.2</w:t>
            </w:r>
            <w:r>
              <w:rPr>
                <w:rFonts w:asciiTheme="minorHAnsi" w:eastAsiaTheme="minorEastAsia" w:hAnsiTheme="minorHAnsi" w:cstheme="minorBidi"/>
                <w:smallCaps w:val="0"/>
                <w:kern w:val="2"/>
                <w:sz w:val="24"/>
                <w:szCs w:val="24"/>
                <w14:ligatures w14:val="standardContextual"/>
              </w:rPr>
              <w:tab/>
            </w:r>
            <w:r w:rsidRPr="000F4ABC">
              <w:rPr>
                <w:rStyle w:val="Hyperlink"/>
              </w:rPr>
              <w:t>Criteria for Retest</w:t>
            </w:r>
            <w:r>
              <w:rPr>
                <w:webHidden/>
              </w:rPr>
              <w:tab/>
            </w:r>
            <w:r>
              <w:rPr>
                <w:webHidden/>
              </w:rPr>
              <w:fldChar w:fldCharType="begin"/>
            </w:r>
            <w:r>
              <w:rPr>
                <w:webHidden/>
              </w:rPr>
              <w:instrText xml:space="preserve"> PAGEREF _Toc197431842 \h </w:instrText>
            </w:r>
            <w:r>
              <w:rPr>
                <w:webHidden/>
              </w:rPr>
            </w:r>
            <w:r>
              <w:rPr>
                <w:webHidden/>
              </w:rPr>
              <w:fldChar w:fldCharType="separate"/>
            </w:r>
            <w:r>
              <w:rPr>
                <w:webHidden/>
              </w:rPr>
              <w:t>6</w:t>
            </w:r>
            <w:r>
              <w:rPr>
                <w:webHidden/>
              </w:rPr>
              <w:fldChar w:fldCharType="end"/>
            </w:r>
          </w:hyperlink>
        </w:p>
        <w:p w14:paraId="1EBBC388" w14:textId="1A7F37B2"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3" w:history="1">
            <w:r w:rsidRPr="000F4ABC">
              <w:rPr>
                <w:rStyle w:val="Hyperlink"/>
              </w:rPr>
              <w:t>4.0</w:t>
            </w:r>
            <w:r>
              <w:rPr>
                <w:rFonts w:asciiTheme="minorHAnsi" w:eastAsiaTheme="minorEastAsia" w:hAnsiTheme="minorHAnsi" w:cstheme="minorBidi"/>
                <w:smallCaps w:val="0"/>
                <w:kern w:val="2"/>
                <w:sz w:val="24"/>
                <w:szCs w:val="24"/>
                <w14:ligatures w14:val="standardContextual"/>
              </w:rPr>
              <w:tab/>
            </w:r>
            <w:r w:rsidRPr="000F4ABC">
              <w:rPr>
                <w:rStyle w:val="Hyperlink"/>
              </w:rPr>
              <w:t>Test Approach</w:t>
            </w:r>
            <w:r>
              <w:rPr>
                <w:webHidden/>
              </w:rPr>
              <w:tab/>
            </w:r>
            <w:r>
              <w:rPr>
                <w:webHidden/>
              </w:rPr>
              <w:fldChar w:fldCharType="begin"/>
            </w:r>
            <w:r>
              <w:rPr>
                <w:webHidden/>
              </w:rPr>
              <w:instrText xml:space="preserve"> PAGEREF _Toc197431843 \h </w:instrText>
            </w:r>
            <w:r>
              <w:rPr>
                <w:webHidden/>
              </w:rPr>
            </w:r>
            <w:r>
              <w:rPr>
                <w:webHidden/>
              </w:rPr>
              <w:fldChar w:fldCharType="separate"/>
            </w:r>
            <w:r>
              <w:rPr>
                <w:webHidden/>
              </w:rPr>
              <w:t>6</w:t>
            </w:r>
            <w:r>
              <w:rPr>
                <w:webHidden/>
              </w:rPr>
              <w:fldChar w:fldCharType="end"/>
            </w:r>
          </w:hyperlink>
        </w:p>
        <w:p w14:paraId="2448EA63" w14:textId="05DB49A8"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4" w:history="1">
            <w:r w:rsidRPr="000F4ABC">
              <w:rPr>
                <w:rStyle w:val="Hyperlink"/>
              </w:rPr>
              <w:t>4.1</w:t>
            </w:r>
            <w:r>
              <w:rPr>
                <w:rFonts w:asciiTheme="minorHAnsi" w:eastAsiaTheme="minorEastAsia" w:hAnsiTheme="minorHAnsi" w:cstheme="minorBidi"/>
                <w:smallCaps w:val="0"/>
                <w:kern w:val="2"/>
                <w:sz w:val="24"/>
                <w:szCs w:val="24"/>
                <w14:ligatures w14:val="standardContextual"/>
              </w:rPr>
              <w:tab/>
            </w:r>
            <w:r w:rsidRPr="000F4ABC">
              <w:rPr>
                <w:rStyle w:val="Hyperlink"/>
              </w:rPr>
              <w:t>Test Conditions</w:t>
            </w:r>
            <w:r>
              <w:rPr>
                <w:webHidden/>
              </w:rPr>
              <w:tab/>
            </w:r>
            <w:r>
              <w:rPr>
                <w:webHidden/>
              </w:rPr>
              <w:fldChar w:fldCharType="begin"/>
            </w:r>
            <w:r>
              <w:rPr>
                <w:webHidden/>
              </w:rPr>
              <w:instrText xml:space="preserve"> PAGEREF _Toc197431844 \h </w:instrText>
            </w:r>
            <w:r>
              <w:rPr>
                <w:webHidden/>
              </w:rPr>
            </w:r>
            <w:r>
              <w:rPr>
                <w:webHidden/>
              </w:rPr>
              <w:fldChar w:fldCharType="separate"/>
            </w:r>
            <w:r>
              <w:rPr>
                <w:webHidden/>
              </w:rPr>
              <w:t>6</w:t>
            </w:r>
            <w:r>
              <w:rPr>
                <w:webHidden/>
              </w:rPr>
              <w:fldChar w:fldCharType="end"/>
            </w:r>
          </w:hyperlink>
        </w:p>
        <w:p w14:paraId="1C54915D" w14:textId="7A9AC466"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5" w:history="1">
            <w:r w:rsidRPr="000F4ABC">
              <w:rPr>
                <w:rStyle w:val="Hyperlink"/>
              </w:rPr>
              <w:t>4.2</w:t>
            </w:r>
            <w:r>
              <w:rPr>
                <w:rFonts w:asciiTheme="minorHAnsi" w:eastAsiaTheme="minorEastAsia" w:hAnsiTheme="minorHAnsi" w:cstheme="minorBidi"/>
                <w:smallCaps w:val="0"/>
                <w:kern w:val="2"/>
                <w:sz w:val="24"/>
                <w:szCs w:val="24"/>
                <w14:ligatures w14:val="standardContextual"/>
              </w:rPr>
              <w:tab/>
            </w:r>
            <w:r w:rsidRPr="000F4ABC">
              <w:rPr>
                <w:rStyle w:val="Hyperlink"/>
              </w:rPr>
              <w:t>Measurement Tolerances</w:t>
            </w:r>
            <w:r>
              <w:rPr>
                <w:webHidden/>
              </w:rPr>
              <w:tab/>
            </w:r>
            <w:r>
              <w:rPr>
                <w:webHidden/>
              </w:rPr>
              <w:fldChar w:fldCharType="begin"/>
            </w:r>
            <w:r>
              <w:rPr>
                <w:webHidden/>
              </w:rPr>
              <w:instrText xml:space="preserve"> PAGEREF _Toc197431845 \h </w:instrText>
            </w:r>
            <w:r>
              <w:rPr>
                <w:webHidden/>
              </w:rPr>
            </w:r>
            <w:r>
              <w:rPr>
                <w:webHidden/>
              </w:rPr>
              <w:fldChar w:fldCharType="separate"/>
            </w:r>
            <w:r>
              <w:rPr>
                <w:webHidden/>
              </w:rPr>
              <w:t>6</w:t>
            </w:r>
            <w:r>
              <w:rPr>
                <w:webHidden/>
              </w:rPr>
              <w:fldChar w:fldCharType="end"/>
            </w:r>
          </w:hyperlink>
        </w:p>
        <w:p w14:paraId="73595581" w14:textId="18F54EC6"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6" w:history="1">
            <w:r w:rsidRPr="000F4ABC">
              <w:rPr>
                <w:rStyle w:val="Hyperlink"/>
              </w:rPr>
              <w:t>4.3</w:t>
            </w:r>
            <w:r>
              <w:rPr>
                <w:rFonts w:asciiTheme="minorHAnsi" w:eastAsiaTheme="minorEastAsia" w:hAnsiTheme="minorHAnsi" w:cstheme="minorBidi"/>
                <w:smallCaps w:val="0"/>
                <w:kern w:val="2"/>
                <w:sz w:val="24"/>
                <w:szCs w:val="24"/>
                <w14:ligatures w14:val="standardContextual"/>
              </w:rPr>
              <w:tab/>
            </w:r>
            <w:r w:rsidRPr="000F4ABC">
              <w:rPr>
                <w:rStyle w:val="Hyperlink"/>
              </w:rPr>
              <w:t>Test Fluids</w:t>
            </w:r>
            <w:r>
              <w:rPr>
                <w:webHidden/>
              </w:rPr>
              <w:tab/>
            </w:r>
            <w:r>
              <w:rPr>
                <w:webHidden/>
              </w:rPr>
              <w:fldChar w:fldCharType="begin"/>
            </w:r>
            <w:r>
              <w:rPr>
                <w:webHidden/>
              </w:rPr>
              <w:instrText xml:space="preserve"> PAGEREF _Toc197431846 \h </w:instrText>
            </w:r>
            <w:r>
              <w:rPr>
                <w:webHidden/>
              </w:rPr>
            </w:r>
            <w:r>
              <w:rPr>
                <w:webHidden/>
              </w:rPr>
              <w:fldChar w:fldCharType="separate"/>
            </w:r>
            <w:r>
              <w:rPr>
                <w:webHidden/>
              </w:rPr>
              <w:t>6</w:t>
            </w:r>
            <w:r>
              <w:rPr>
                <w:webHidden/>
              </w:rPr>
              <w:fldChar w:fldCharType="end"/>
            </w:r>
          </w:hyperlink>
        </w:p>
        <w:p w14:paraId="453222F5" w14:textId="4B92129A"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7" w:history="1">
            <w:r w:rsidRPr="000F4ABC">
              <w:rPr>
                <w:rStyle w:val="Hyperlink"/>
              </w:rPr>
              <w:t>4.4</w:t>
            </w:r>
            <w:r>
              <w:rPr>
                <w:rFonts w:asciiTheme="minorHAnsi" w:eastAsiaTheme="minorEastAsia" w:hAnsiTheme="minorHAnsi" w:cstheme="minorBidi"/>
                <w:smallCaps w:val="0"/>
                <w:kern w:val="2"/>
                <w:sz w:val="24"/>
                <w:szCs w:val="24"/>
                <w14:ligatures w14:val="standardContextual"/>
              </w:rPr>
              <w:tab/>
            </w:r>
            <w:r w:rsidRPr="000F4ABC">
              <w:rPr>
                <w:rStyle w:val="Hyperlink"/>
              </w:rPr>
              <w:t>Test Setups/Equipment</w:t>
            </w:r>
            <w:r>
              <w:rPr>
                <w:webHidden/>
              </w:rPr>
              <w:tab/>
            </w:r>
            <w:r>
              <w:rPr>
                <w:webHidden/>
              </w:rPr>
              <w:fldChar w:fldCharType="begin"/>
            </w:r>
            <w:r>
              <w:rPr>
                <w:webHidden/>
              </w:rPr>
              <w:instrText xml:space="preserve"> PAGEREF _Toc197431847 \h </w:instrText>
            </w:r>
            <w:r>
              <w:rPr>
                <w:webHidden/>
              </w:rPr>
            </w:r>
            <w:r>
              <w:rPr>
                <w:webHidden/>
              </w:rPr>
              <w:fldChar w:fldCharType="separate"/>
            </w:r>
            <w:r>
              <w:rPr>
                <w:webHidden/>
              </w:rPr>
              <w:t>6</w:t>
            </w:r>
            <w:r>
              <w:rPr>
                <w:webHidden/>
              </w:rPr>
              <w:fldChar w:fldCharType="end"/>
            </w:r>
          </w:hyperlink>
        </w:p>
        <w:p w14:paraId="2F73FCD4" w14:textId="22BEDCF5"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8" w:history="1">
            <w:r w:rsidRPr="000F4ABC">
              <w:rPr>
                <w:rStyle w:val="Hyperlink"/>
              </w:rPr>
              <w:t>4.5</w:t>
            </w:r>
            <w:r>
              <w:rPr>
                <w:rFonts w:asciiTheme="minorHAnsi" w:eastAsiaTheme="minorEastAsia" w:hAnsiTheme="minorHAnsi" w:cstheme="minorBidi"/>
                <w:smallCaps w:val="0"/>
                <w:kern w:val="2"/>
                <w:sz w:val="24"/>
                <w:szCs w:val="24"/>
                <w14:ligatures w14:val="standardContextual"/>
              </w:rPr>
              <w:tab/>
            </w:r>
            <w:r w:rsidRPr="000F4ABC">
              <w:rPr>
                <w:rStyle w:val="Hyperlink"/>
              </w:rPr>
              <w:t>Test Procedure Revisions</w:t>
            </w:r>
            <w:r>
              <w:rPr>
                <w:webHidden/>
              </w:rPr>
              <w:tab/>
            </w:r>
            <w:r>
              <w:rPr>
                <w:webHidden/>
              </w:rPr>
              <w:fldChar w:fldCharType="begin"/>
            </w:r>
            <w:r>
              <w:rPr>
                <w:webHidden/>
              </w:rPr>
              <w:instrText xml:space="preserve"> PAGEREF _Toc197431848 \h </w:instrText>
            </w:r>
            <w:r>
              <w:rPr>
                <w:webHidden/>
              </w:rPr>
            </w:r>
            <w:r>
              <w:rPr>
                <w:webHidden/>
              </w:rPr>
              <w:fldChar w:fldCharType="separate"/>
            </w:r>
            <w:r>
              <w:rPr>
                <w:webHidden/>
              </w:rPr>
              <w:t>6</w:t>
            </w:r>
            <w:r>
              <w:rPr>
                <w:webHidden/>
              </w:rPr>
              <w:fldChar w:fldCharType="end"/>
            </w:r>
          </w:hyperlink>
        </w:p>
        <w:p w14:paraId="0FB7131B" w14:textId="6A2C44BC"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9" w:history="1">
            <w:r w:rsidRPr="000F4ABC">
              <w:rPr>
                <w:rStyle w:val="Hyperlink"/>
              </w:rPr>
              <w:t>4.6</w:t>
            </w:r>
            <w:r>
              <w:rPr>
                <w:rFonts w:asciiTheme="minorHAnsi" w:eastAsiaTheme="minorEastAsia" w:hAnsiTheme="minorHAnsi" w:cstheme="minorBidi"/>
                <w:smallCaps w:val="0"/>
                <w:kern w:val="2"/>
                <w:sz w:val="24"/>
                <w:szCs w:val="24"/>
                <w14:ligatures w14:val="standardContextual"/>
              </w:rPr>
              <w:tab/>
            </w:r>
            <w:r w:rsidRPr="000F4ABC">
              <w:rPr>
                <w:rStyle w:val="Hyperlink"/>
              </w:rPr>
              <w:t>Allen Aircraft Contacts:</w:t>
            </w:r>
            <w:r>
              <w:rPr>
                <w:webHidden/>
              </w:rPr>
              <w:tab/>
            </w:r>
            <w:r>
              <w:rPr>
                <w:webHidden/>
              </w:rPr>
              <w:fldChar w:fldCharType="begin"/>
            </w:r>
            <w:r>
              <w:rPr>
                <w:webHidden/>
              </w:rPr>
              <w:instrText xml:space="preserve"> PAGEREF _Toc197431849 \h </w:instrText>
            </w:r>
            <w:r>
              <w:rPr>
                <w:webHidden/>
              </w:rPr>
            </w:r>
            <w:r>
              <w:rPr>
                <w:webHidden/>
              </w:rPr>
              <w:fldChar w:fldCharType="separate"/>
            </w:r>
            <w:r>
              <w:rPr>
                <w:webHidden/>
              </w:rPr>
              <w:t>6</w:t>
            </w:r>
            <w:r>
              <w:rPr>
                <w:webHidden/>
              </w:rPr>
              <w:fldChar w:fldCharType="end"/>
            </w:r>
          </w:hyperlink>
        </w:p>
        <w:p w14:paraId="7D64AE39" w14:textId="0301AFB9"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50" w:history="1">
            <w:r w:rsidRPr="000F4ABC">
              <w:rPr>
                <w:rStyle w:val="Hyperlink"/>
              </w:rPr>
              <w:t>4.7</w:t>
            </w:r>
            <w:r>
              <w:rPr>
                <w:rFonts w:asciiTheme="minorHAnsi" w:eastAsiaTheme="minorEastAsia" w:hAnsiTheme="minorHAnsi" w:cstheme="minorBidi"/>
                <w:smallCaps w:val="0"/>
                <w:kern w:val="2"/>
                <w:sz w:val="24"/>
                <w:szCs w:val="24"/>
                <w14:ligatures w14:val="standardContextual"/>
              </w:rPr>
              <w:tab/>
            </w:r>
            <w:r w:rsidRPr="000F4ABC">
              <w:rPr>
                <w:rStyle w:val="Hyperlink"/>
              </w:rPr>
              <w:t>Multi-Level Oil Indicator (MLOI) Overview</w:t>
            </w:r>
            <w:r>
              <w:rPr>
                <w:webHidden/>
              </w:rPr>
              <w:tab/>
            </w:r>
            <w:r>
              <w:rPr>
                <w:webHidden/>
              </w:rPr>
              <w:fldChar w:fldCharType="begin"/>
            </w:r>
            <w:r>
              <w:rPr>
                <w:webHidden/>
              </w:rPr>
              <w:instrText xml:space="preserve"> PAGEREF _Toc197431850 \h </w:instrText>
            </w:r>
            <w:r>
              <w:rPr>
                <w:webHidden/>
              </w:rPr>
            </w:r>
            <w:r>
              <w:rPr>
                <w:webHidden/>
              </w:rPr>
              <w:fldChar w:fldCharType="separate"/>
            </w:r>
            <w:r>
              <w:rPr>
                <w:webHidden/>
              </w:rPr>
              <w:t>7</w:t>
            </w:r>
            <w:r>
              <w:rPr>
                <w:webHidden/>
              </w:rPr>
              <w:fldChar w:fldCharType="end"/>
            </w:r>
          </w:hyperlink>
        </w:p>
        <w:p w14:paraId="1A7CC27C" w14:textId="4C54721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51" w:history="1">
            <w:r w:rsidRPr="000F4ABC">
              <w:rPr>
                <w:rStyle w:val="Hyperlink"/>
              </w:rPr>
              <w:t>5.0</w:t>
            </w:r>
            <w:r>
              <w:rPr>
                <w:rFonts w:asciiTheme="minorHAnsi" w:eastAsiaTheme="minorEastAsia" w:hAnsiTheme="minorHAnsi" w:cstheme="minorBidi"/>
                <w:smallCaps w:val="0"/>
                <w:kern w:val="2"/>
                <w:sz w:val="24"/>
                <w:szCs w:val="24"/>
                <w14:ligatures w14:val="standardContextual"/>
              </w:rPr>
              <w:tab/>
            </w:r>
            <w:r w:rsidRPr="000F4ABC">
              <w:rPr>
                <w:rStyle w:val="Hyperlink"/>
              </w:rPr>
              <w:t>QTP Testing</w:t>
            </w:r>
            <w:r>
              <w:rPr>
                <w:webHidden/>
              </w:rPr>
              <w:tab/>
            </w:r>
            <w:r>
              <w:rPr>
                <w:webHidden/>
              </w:rPr>
              <w:fldChar w:fldCharType="begin"/>
            </w:r>
            <w:r>
              <w:rPr>
                <w:webHidden/>
              </w:rPr>
              <w:instrText xml:space="preserve"> PAGEREF _Toc197431851 \h </w:instrText>
            </w:r>
            <w:r>
              <w:rPr>
                <w:webHidden/>
              </w:rPr>
            </w:r>
            <w:r>
              <w:rPr>
                <w:webHidden/>
              </w:rPr>
              <w:fldChar w:fldCharType="separate"/>
            </w:r>
            <w:r>
              <w:rPr>
                <w:webHidden/>
              </w:rPr>
              <w:t>7</w:t>
            </w:r>
            <w:r>
              <w:rPr>
                <w:webHidden/>
              </w:rPr>
              <w:fldChar w:fldCharType="end"/>
            </w:r>
          </w:hyperlink>
        </w:p>
        <w:p w14:paraId="3F3DD99A" w14:textId="1EE237F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52" w:history="1">
            <w:r w:rsidRPr="000F4ABC">
              <w:rPr>
                <w:rStyle w:val="Hyperlink"/>
              </w:rPr>
              <w:t>5.1</w:t>
            </w:r>
            <w:r>
              <w:rPr>
                <w:rFonts w:asciiTheme="minorHAnsi" w:eastAsiaTheme="minorEastAsia" w:hAnsiTheme="minorHAnsi" w:cstheme="minorBidi"/>
                <w:smallCaps w:val="0"/>
                <w:kern w:val="2"/>
                <w:sz w:val="24"/>
                <w:szCs w:val="24"/>
                <w14:ligatures w14:val="standardContextual"/>
              </w:rPr>
              <w:tab/>
            </w:r>
            <w:r w:rsidRPr="000F4ABC">
              <w:rPr>
                <w:rStyle w:val="Hyperlink"/>
              </w:rPr>
              <w:t>Functional Requirements Test Procedures</w:t>
            </w:r>
            <w:r>
              <w:rPr>
                <w:webHidden/>
              </w:rPr>
              <w:tab/>
            </w:r>
            <w:r>
              <w:rPr>
                <w:webHidden/>
              </w:rPr>
              <w:fldChar w:fldCharType="begin"/>
            </w:r>
            <w:r>
              <w:rPr>
                <w:webHidden/>
              </w:rPr>
              <w:instrText xml:space="preserve"> PAGEREF _Toc197431852 \h </w:instrText>
            </w:r>
            <w:r>
              <w:rPr>
                <w:webHidden/>
              </w:rPr>
            </w:r>
            <w:r>
              <w:rPr>
                <w:webHidden/>
              </w:rPr>
              <w:fldChar w:fldCharType="separate"/>
            </w:r>
            <w:r>
              <w:rPr>
                <w:webHidden/>
              </w:rPr>
              <w:t>7</w:t>
            </w:r>
            <w:r>
              <w:rPr>
                <w:webHidden/>
              </w:rPr>
              <w:fldChar w:fldCharType="end"/>
            </w:r>
          </w:hyperlink>
        </w:p>
        <w:p w14:paraId="42D1B885" w14:textId="7B1E7F59"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3" w:history="1">
            <w:r w:rsidRPr="000F4ABC">
              <w:rPr>
                <w:rStyle w:val="Hyperlink"/>
              </w:rPr>
              <w:t>5.1.1</w:t>
            </w:r>
            <w:r>
              <w:rPr>
                <w:rFonts w:asciiTheme="minorHAnsi" w:eastAsiaTheme="minorEastAsia" w:hAnsiTheme="minorHAnsi" w:cstheme="minorBidi"/>
                <w:smallCaps w:val="0"/>
                <w:kern w:val="2"/>
                <w:sz w:val="24"/>
                <w:szCs w:val="24"/>
                <w14:ligatures w14:val="standardContextual"/>
              </w:rPr>
              <w:tab/>
            </w:r>
            <w:r w:rsidRPr="000F4ABC">
              <w:rPr>
                <w:rStyle w:val="Hyperlink"/>
              </w:rPr>
              <w:t>Test Initialization</w:t>
            </w:r>
            <w:r>
              <w:rPr>
                <w:webHidden/>
              </w:rPr>
              <w:tab/>
            </w:r>
            <w:r>
              <w:rPr>
                <w:webHidden/>
              </w:rPr>
              <w:fldChar w:fldCharType="begin"/>
            </w:r>
            <w:r>
              <w:rPr>
                <w:webHidden/>
              </w:rPr>
              <w:instrText xml:space="preserve"> PAGEREF _Toc197431853 \h </w:instrText>
            </w:r>
            <w:r>
              <w:rPr>
                <w:webHidden/>
              </w:rPr>
            </w:r>
            <w:r>
              <w:rPr>
                <w:webHidden/>
              </w:rPr>
              <w:fldChar w:fldCharType="separate"/>
            </w:r>
            <w:r>
              <w:rPr>
                <w:webHidden/>
              </w:rPr>
              <w:t>8</w:t>
            </w:r>
            <w:r>
              <w:rPr>
                <w:webHidden/>
              </w:rPr>
              <w:fldChar w:fldCharType="end"/>
            </w:r>
          </w:hyperlink>
        </w:p>
        <w:p w14:paraId="02A09C6A" w14:textId="61C5D60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4" w:history="1">
            <w:r w:rsidRPr="000F4ABC">
              <w:rPr>
                <w:rStyle w:val="Hyperlink"/>
              </w:rPr>
              <w:t>5.1.2</w:t>
            </w:r>
            <w:r>
              <w:rPr>
                <w:rFonts w:asciiTheme="minorHAnsi" w:eastAsiaTheme="minorEastAsia" w:hAnsiTheme="minorHAnsi" w:cstheme="minorBidi"/>
                <w:smallCaps w:val="0"/>
                <w:kern w:val="2"/>
                <w:sz w:val="24"/>
                <w:szCs w:val="24"/>
                <w14:ligatures w14:val="standardContextual"/>
              </w:rPr>
              <w:tab/>
            </w:r>
            <w:r w:rsidRPr="000F4ABC">
              <w:rPr>
                <w:rStyle w:val="Hyperlink"/>
              </w:rPr>
              <w:t>Hardware Inputs:</w:t>
            </w:r>
            <w:r>
              <w:rPr>
                <w:webHidden/>
              </w:rPr>
              <w:tab/>
            </w:r>
            <w:r>
              <w:rPr>
                <w:webHidden/>
              </w:rPr>
              <w:fldChar w:fldCharType="begin"/>
            </w:r>
            <w:r>
              <w:rPr>
                <w:webHidden/>
              </w:rPr>
              <w:instrText xml:space="preserve"> PAGEREF _Toc197431854 \h </w:instrText>
            </w:r>
            <w:r>
              <w:rPr>
                <w:webHidden/>
              </w:rPr>
            </w:r>
            <w:r>
              <w:rPr>
                <w:webHidden/>
              </w:rPr>
              <w:fldChar w:fldCharType="separate"/>
            </w:r>
            <w:r>
              <w:rPr>
                <w:webHidden/>
              </w:rPr>
              <w:t>10</w:t>
            </w:r>
            <w:r>
              <w:rPr>
                <w:webHidden/>
              </w:rPr>
              <w:fldChar w:fldCharType="end"/>
            </w:r>
          </w:hyperlink>
        </w:p>
        <w:p w14:paraId="669D36AB" w14:textId="6D0A522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5" w:history="1">
            <w:r w:rsidRPr="000F4ABC">
              <w:rPr>
                <w:rStyle w:val="Hyperlink"/>
              </w:rPr>
              <w:t>5.1.3</w:t>
            </w:r>
            <w:r>
              <w:rPr>
                <w:rFonts w:asciiTheme="minorHAnsi" w:eastAsiaTheme="minorEastAsia" w:hAnsiTheme="minorHAnsi" w:cstheme="minorBidi"/>
                <w:smallCaps w:val="0"/>
                <w:kern w:val="2"/>
                <w:sz w:val="24"/>
                <w:szCs w:val="24"/>
                <w14:ligatures w14:val="standardContextual"/>
              </w:rPr>
              <w:tab/>
            </w:r>
            <w:r w:rsidRPr="000F4ABC">
              <w:rPr>
                <w:rStyle w:val="Hyperlink"/>
              </w:rPr>
              <w:t>Hardware Outputs:</w:t>
            </w:r>
            <w:r>
              <w:rPr>
                <w:webHidden/>
              </w:rPr>
              <w:tab/>
            </w:r>
            <w:r>
              <w:rPr>
                <w:webHidden/>
              </w:rPr>
              <w:fldChar w:fldCharType="begin"/>
            </w:r>
            <w:r>
              <w:rPr>
                <w:webHidden/>
              </w:rPr>
              <w:instrText xml:space="preserve"> PAGEREF _Toc197431855 \h </w:instrText>
            </w:r>
            <w:r>
              <w:rPr>
                <w:webHidden/>
              </w:rPr>
            </w:r>
            <w:r>
              <w:rPr>
                <w:webHidden/>
              </w:rPr>
              <w:fldChar w:fldCharType="separate"/>
            </w:r>
            <w:r>
              <w:rPr>
                <w:webHidden/>
              </w:rPr>
              <w:t>13</w:t>
            </w:r>
            <w:r>
              <w:rPr>
                <w:webHidden/>
              </w:rPr>
              <w:fldChar w:fldCharType="end"/>
            </w:r>
          </w:hyperlink>
        </w:p>
        <w:p w14:paraId="384725C0" w14:textId="4585A29C"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6" w:history="1">
            <w:r w:rsidRPr="000F4ABC">
              <w:rPr>
                <w:rStyle w:val="Hyperlink"/>
              </w:rPr>
              <w:t>5.1.4</w:t>
            </w:r>
            <w:r>
              <w:rPr>
                <w:rFonts w:asciiTheme="minorHAnsi" w:eastAsiaTheme="minorEastAsia" w:hAnsiTheme="minorHAnsi" w:cstheme="minorBidi"/>
                <w:smallCaps w:val="0"/>
                <w:kern w:val="2"/>
                <w:sz w:val="24"/>
                <w:szCs w:val="24"/>
                <w14:ligatures w14:val="standardContextual"/>
              </w:rPr>
              <w:tab/>
            </w:r>
            <w:r w:rsidRPr="000F4ABC">
              <w:rPr>
                <w:rStyle w:val="Hyperlink"/>
              </w:rPr>
              <w:t>HMI:</w:t>
            </w:r>
            <w:r>
              <w:rPr>
                <w:webHidden/>
              </w:rPr>
              <w:tab/>
            </w:r>
            <w:r>
              <w:rPr>
                <w:webHidden/>
              </w:rPr>
              <w:fldChar w:fldCharType="begin"/>
            </w:r>
            <w:r>
              <w:rPr>
                <w:webHidden/>
              </w:rPr>
              <w:instrText xml:space="preserve"> PAGEREF _Toc197431856 \h </w:instrText>
            </w:r>
            <w:r>
              <w:rPr>
                <w:webHidden/>
              </w:rPr>
            </w:r>
            <w:r>
              <w:rPr>
                <w:webHidden/>
              </w:rPr>
              <w:fldChar w:fldCharType="separate"/>
            </w:r>
            <w:r>
              <w:rPr>
                <w:webHidden/>
              </w:rPr>
              <w:t>14</w:t>
            </w:r>
            <w:r>
              <w:rPr>
                <w:webHidden/>
              </w:rPr>
              <w:fldChar w:fldCharType="end"/>
            </w:r>
          </w:hyperlink>
        </w:p>
        <w:p w14:paraId="1C800940" w14:textId="2E54B982"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7" w:history="1">
            <w:r w:rsidRPr="000F4ABC">
              <w:rPr>
                <w:rStyle w:val="Hyperlink"/>
              </w:rPr>
              <w:t>5.1.5</w:t>
            </w:r>
            <w:r>
              <w:rPr>
                <w:rFonts w:asciiTheme="minorHAnsi" w:eastAsiaTheme="minorEastAsia" w:hAnsiTheme="minorHAnsi" w:cstheme="minorBidi"/>
                <w:smallCaps w:val="0"/>
                <w:kern w:val="2"/>
                <w:sz w:val="24"/>
                <w:szCs w:val="24"/>
                <w14:ligatures w14:val="standardContextual"/>
              </w:rPr>
              <w:tab/>
            </w:r>
            <w:r w:rsidRPr="000F4ABC">
              <w:rPr>
                <w:rStyle w:val="Hyperlink"/>
              </w:rPr>
              <w:t>Document management</w:t>
            </w:r>
            <w:r>
              <w:rPr>
                <w:webHidden/>
              </w:rPr>
              <w:tab/>
            </w:r>
            <w:r>
              <w:rPr>
                <w:webHidden/>
              </w:rPr>
              <w:fldChar w:fldCharType="begin"/>
            </w:r>
            <w:r>
              <w:rPr>
                <w:webHidden/>
              </w:rPr>
              <w:instrText xml:space="preserve"> PAGEREF _Toc197431857 \h </w:instrText>
            </w:r>
            <w:r>
              <w:rPr>
                <w:webHidden/>
              </w:rPr>
            </w:r>
            <w:r>
              <w:rPr>
                <w:webHidden/>
              </w:rPr>
              <w:fldChar w:fldCharType="separate"/>
            </w:r>
            <w:r>
              <w:rPr>
                <w:webHidden/>
              </w:rPr>
              <w:t>19</w:t>
            </w:r>
            <w:r>
              <w:rPr>
                <w:webHidden/>
              </w:rPr>
              <w:fldChar w:fldCharType="end"/>
            </w:r>
          </w:hyperlink>
        </w:p>
        <w:p w14:paraId="76EF8F33" w14:textId="0E175BF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8" w:history="1">
            <w:r w:rsidRPr="000F4ABC">
              <w:rPr>
                <w:rStyle w:val="Hyperlink"/>
              </w:rPr>
              <w:t>5.1.6</w:t>
            </w:r>
            <w:r>
              <w:rPr>
                <w:rFonts w:asciiTheme="minorHAnsi" w:eastAsiaTheme="minorEastAsia" w:hAnsiTheme="minorHAnsi" w:cstheme="minorBidi"/>
                <w:smallCaps w:val="0"/>
                <w:kern w:val="2"/>
                <w:sz w:val="24"/>
                <w:szCs w:val="24"/>
                <w14:ligatures w14:val="standardContextual"/>
              </w:rPr>
              <w:tab/>
            </w:r>
            <w:r w:rsidRPr="000F4ABC">
              <w:rPr>
                <w:rStyle w:val="Hyperlink"/>
              </w:rPr>
              <w:t>Enter parameters into XL Configuration File.</w:t>
            </w:r>
            <w:r>
              <w:rPr>
                <w:webHidden/>
              </w:rPr>
              <w:tab/>
            </w:r>
            <w:r>
              <w:rPr>
                <w:webHidden/>
              </w:rPr>
              <w:fldChar w:fldCharType="begin"/>
            </w:r>
            <w:r>
              <w:rPr>
                <w:webHidden/>
              </w:rPr>
              <w:instrText xml:space="preserve"> PAGEREF _Toc197431858 \h </w:instrText>
            </w:r>
            <w:r>
              <w:rPr>
                <w:webHidden/>
              </w:rPr>
            </w:r>
            <w:r>
              <w:rPr>
                <w:webHidden/>
              </w:rPr>
              <w:fldChar w:fldCharType="separate"/>
            </w:r>
            <w:r>
              <w:rPr>
                <w:webHidden/>
              </w:rPr>
              <w:t>21</w:t>
            </w:r>
            <w:r>
              <w:rPr>
                <w:webHidden/>
              </w:rPr>
              <w:fldChar w:fldCharType="end"/>
            </w:r>
          </w:hyperlink>
        </w:p>
        <w:p w14:paraId="5F558525" w14:textId="6813CE40"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9" w:history="1">
            <w:r w:rsidRPr="000F4ABC">
              <w:rPr>
                <w:rStyle w:val="Hyperlink"/>
              </w:rPr>
              <w:t>5.1.7</w:t>
            </w:r>
            <w:r>
              <w:rPr>
                <w:rFonts w:asciiTheme="minorHAnsi" w:eastAsiaTheme="minorEastAsia" w:hAnsiTheme="minorHAnsi" w:cstheme="minorBidi"/>
                <w:smallCaps w:val="0"/>
                <w:kern w:val="2"/>
                <w:sz w:val="24"/>
                <w:szCs w:val="24"/>
                <w14:ligatures w14:val="standardContextual"/>
              </w:rPr>
              <w:tab/>
            </w:r>
            <w:r w:rsidRPr="000F4ABC">
              <w:rPr>
                <w:rStyle w:val="Hyperlink"/>
              </w:rPr>
              <w:t>Calibration Procedure</w:t>
            </w:r>
            <w:r>
              <w:rPr>
                <w:webHidden/>
              </w:rPr>
              <w:tab/>
            </w:r>
            <w:r>
              <w:rPr>
                <w:webHidden/>
              </w:rPr>
              <w:fldChar w:fldCharType="begin"/>
            </w:r>
            <w:r>
              <w:rPr>
                <w:webHidden/>
              </w:rPr>
              <w:instrText xml:space="preserve"> PAGEREF _Toc197431859 \h </w:instrText>
            </w:r>
            <w:r>
              <w:rPr>
                <w:webHidden/>
              </w:rPr>
            </w:r>
            <w:r>
              <w:rPr>
                <w:webHidden/>
              </w:rPr>
              <w:fldChar w:fldCharType="separate"/>
            </w:r>
            <w:r>
              <w:rPr>
                <w:webHidden/>
              </w:rPr>
              <w:t>21</w:t>
            </w:r>
            <w:r>
              <w:rPr>
                <w:webHidden/>
              </w:rPr>
              <w:fldChar w:fldCharType="end"/>
            </w:r>
          </w:hyperlink>
        </w:p>
        <w:p w14:paraId="6EE1D2C0" w14:textId="18B1076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0" w:history="1">
            <w:r w:rsidRPr="000F4ABC">
              <w:rPr>
                <w:rStyle w:val="Hyperlink"/>
              </w:rPr>
              <w:t>5.1.8</w:t>
            </w:r>
            <w:r>
              <w:rPr>
                <w:rFonts w:asciiTheme="minorHAnsi" w:eastAsiaTheme="minorEastAsia" w:hAnsiTheme="minorHAnsi" w:cstheme="minorBidi"/>
                <w:smallCaps w:val="0"/>
                <w:kern w:val="2"/>
                <w:sz w:val="24"/>
                <w:szCs w:val="24"/>
                <w14:ligatures w14:val="standardContextual"/>
              </w:rPr>
              <w:tab/>
            </w:r>
            <w:r w:rsidRPr="000F4ABC">
              <w:rPr>
                <w:rStyle w:val="Hyperlink"/>
              </w:rPr>
              <w:t>Troubleshooting Aids</w:t>
            </w:r>
            <w:r>
              <w:rPr>
                <w:webHidden/>
              </w:rPr>
              <w:tab/>
            </w:r>
            <w:r>
              <w:rPr>
                <w:webHidden/>
              </w:rPr>
              <w:fldChar w:fldCharType="begin"/>
            </w:r>
            <w:r>
              <w:rPr>
                <w:webHidden/>
              </w:rPr>
              <w:instrText xml:space="preserve"> PAGEREF _Toc197431860 \h </w:instrText>
            </w:r>
            <w:r>
              <w:rPr>
                <w:webHidden/>
              </w:rPr>
            </w:r>
            <w:r>
              <w:rPr>
                <w:webHidden/>
              </w:rPr>
              <w:fldChar w:fldCharType="separate"/>
            </w:r>
            <w:r>
              <w:rPr>
                <w:webHidden/>
              </w:rPr>
              <w:t>22</w:t>
            </w:r>
            <w:r>
              <w:rPr>
                <w:webHidden/>
              </w:rPr>
              <w:fldChar w:fldCharType="end"/>
            </w:r>
          </w:hyperlink>
        </w:p>
        <w:p w14:paraId="685F08AF" w14:textId="43FB3A09"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1" w:history="1">
            <w:r w:rsidRPr="000F4ABC">
              <w:rPr>
                <w:rStyle w:val="Hyperlink"/>
              </w:rPr>
              <w:t>5.1.9</w:t>
            </w:r>
            <w:r>
              <w:rPr>
                <w:rFonts w:asciiTheme="minorHAnsi" w:eastAsiaTheme="minorEastAsia" w:hAnsiTheme="minorHAnsi" w:cstheme="minorBidi"/>
                <w:smallCaps w:val="0"/>
                <w:kern w:val="2"/>
                <w:sz w:val="24"/>
                <w:szCs w:val="24"/>
                <w14:ligatures w14:val="standardContextual"/>
              </w:rPr>
              <w:tab/>
            </w:r>
            <w:r w:rsidRPr="000F4ABC">
              <w:rPr>
                <w:rStyle w:val="Hyperlink"/>
              </w:rPr>
              <w:t>Use Case 3: Read Test Configuration -- Production Test User</w:t>
            </w:r>
            <w:r>
              <w:rPr>
                <w:webHidden/>
              </w:rPr>
              <w:tab/>
            </w:r>
            <w:r>
              <w:rPr>
                <w:webHidden/>
              </w:rPr>
              <w:fldChar w:fldCharType="begin"/>
            </w:r>
            <w:r>
              <w:rPr>
                <w:webHidden/>
              </w:rPr>
              <w:instrText xml:space="preserve"> PAGEREF _Toc197431861 \h </w:instrText>
            </w:r>
            <w:r>
              <w:rPr>
                <w:webHidden/>
              </w:rPr>
            </w:r>
            <w:r>
              <w:rPr>
                <w:webHidden/>
              </w:rPr>
              <w:fldChar w:fldCharType="separate"/>
            </w:r>
            <w:r>
              <w:rPr>
                <w:webHidden/>
              </w:rPr>
              <w:t>23</w:t>
            </w:r>
            <w:r>
              <w:rPr>
                <w:webHidden/>
              </w:rPr>
              <w:fldChar w:fldCharType="end"/>
            </w:r>
          </w:hyperlink>
        </w:p>
        <w:p w14:paraId="20DD0202" w14:textId="23FAB79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2" w:history="1">
            <w:r w:rsidRPr="000F4ABC">
              <w:rPr>
                <w:rStyle w:val="Hyperlink"/>
              </w:rPr>
              <w:t>5.1.10</w:t>
            </w:r>
            <w:r>
              <w:rPr>
                <w:rFonts w:asciiTheme="minorHAnsi" w:eastAsiaTheme="minorEastAsia" w:hAnsiTheme="minorHAnsi" w:cstheme="minorBidi"/>
                <w:smallCaps w:val="0"/>
                <w:kern w:val="2"/>
                <w:sz w:val="24"/>
                <w:szCs w:val="24"/>
                <w14:ligatures w14:val="standardContextual"/>
              </w:rPr>
              <w:tab/>
            </w:r>
            <w:r w:rsidRPr="000F4ABC">
              <w:rPr>
                <w:rStyle w:val="Hyperlink"/>
              </w:rPr>
              <w:t>Load DUT identification information</w:t>
            </w:r>
            <w:r>
              <w:rPr>
                <w:webHidden/>
              </w:rPr>
              <w:tab/>
            </w:r>
            <w:r>
              <w:rPr>
                <w:webHidden/>
              </w:rPr>
              <w:fldChar w:fldCharType="begin"/>
            </w:r>
            <w:r>
              <w:rPr>
                <w:webHidden/>
              </w:rPr>
              <w:instrText xml:space="preserve"> PAGEREF _Toc197431862 \h </w:instrText>
            </w:r>
            <w:r>
              <w:rPr>
                <w:webHidden/>
              </w:rPr>
            </w:r>
            <w:r>
              <w:rPr>
                <w:webHidden/>
              </w:rPr>
              <w:fldChar w:fldCharType="separate"/>
            </w:r>
            <w:r>
              <w:rPr>
                <w:webHidden/>
              </w:rPr>
              <w:t>24</w:t>
            </w:r>
            <w:r>
              <w:rPr>
                <w:webHidden/>
              </w:rPr>
              <w:fldChar w:fldCharType="end"/>
            </w:r>
          </w:hyperlink>
        </w:p>
        <w:p w14:paraId="59A2D7CC" w14:textId="32B5E89F"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3" w:history="1">
            <w:r w:rsidRPr="000F4ABC">
              <w:rPr>
                <w:rStyle w:val="Hyperlink"/>
              </w:rPr>
              <w:t>5.1.11</w:t>
            </w:r>
            <w:r>
              <w:rPr>
                <w:rFonts w:asciiTheme="minorHAnsi" w:eastAsiaTheme="minorEastAsia" w:hAnsiTheme="minorHAnsi" w:cstheme="minorBidi"/>
                <w:smallCaps w:val="0"/>
                <w:kern w:val="2"/>
                <w:sz w:val="24"/>
                <w:szCs w:val="24"/>
                <w14:ligatures w14:val="standardContextual"/>
              </w:rPr>
              <w:tab/>
            </w:r>
            <w:r w:rsidRPr="000F4ABC">
              <w:rPr>
                <w:rStyle w:val="Hyperlink"/>
              </w:rPr>
              <w:t>Load DUT into the test bench.</w:t>
            </w:r>
            <w:r>
              <w:rPr>
                <w:webHidden/>
              </w:rPr>
              <w:tab/>
            </w:r>
            <w:r>
              <w:rPr>
                <w:webHidden/>
              </w:rPr>
              <w:fldChar w:fldCharType="begin"/>
            </w:r>
            <w:r>
              <w:rPr>
                <w:webHidden/>
              </w:rPr>
              <w:instrText xml:space="preserve"> PAGEREF _Toc197431863 \h </w:instrText>
            </w:r>
            <w:r>
              <w:rPr>
                <w:webHidden/>
              </w:rPr>
            </w:r>
            <w:r>
              <w:rPr>
                <w:webHidden/>
              </w:rPr>
              <w:fldChar w:fldCharType="separate"/>
            </w:r>
            <w:r>
              <w:rPr>
                <w:webHidden/>
              </w:rPr>
              <w:t>25</w:t>
            </w:r>
            <w:r>
              <w:rPr>
                <w:webHidden/>
              </w:rPr>
              <w:fldChar w:fldCharType="end"/>
            </w:r>
          </w:hyperlink>
        </w:p>
        <w:p w14:paraId="573D9B7A" w14:textId="57F4FC6B"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4" w:history="1">
            <w:r w:rsidRPr="000F4ABC">
              <w:rPr>
                <w:rStyle w:val="Hyperlink"/>
              </w:rPr>
              <w:t>5.1.12</w:t>
            </w:r>
            <w:r>
              <w:rPr>
                <w:rFonts w:asciiTheme="minorHAnsi" w:eastAsiaTheme="minorEastAsia" w:hAnsiTheme="minorHAnsi" w:cstheme="minorBidi"/>
                <w:smallCaps w:val="0"/>
                <w:kern w:val="2"/>
                <w:sz w:val="24"/>
                <w:szCs w:val="24"/>
                <w14:ligatures w14:val="standardContextual"/>
              </w:rPr>
              <w:tab/>
            </w:r>
            <w:r w:rsidRPr="000F4ABC">
              <w:rPr>
                <w:rStyle w:val="Hyperlink"/>
              </w:rPr>
              <w:t>Use Case 5: Run DUT Test -- Production Test User</w:t>
            </w:r>
            <w:r>
              <w:rPr>
                <w:webHidden/>
              </w:rPr>
              <w:tab/>
            </w:r>
            <w:r>
              <w:rPr>
                <w:webHidden/>
              </w:rPr>
              <w:fldChar w:fldCharType="begin"/>
            </w:r>
            <w:r>
              <w:rPr>
                <w:webHidden/>
              </w:rPr>
              <w:instrText xml:space="preserve"> PAGEREF _Toc197431864 \h </w:instrText>
            </w:r>
            <w:r>
              <w:rPr>
                <w:webHidden/>
              </w:rPr>
            </w:r>
            <w:r>
              <w:rPr>
                <w:webHidden/>
              </w:rPr>
              <w:fldChar w:fldCharType="separate"/>
            </w:r>
            <w:r>
              <w:rPr>
                <w:webHidden/>
              </w:rPr>
              <w:t>26</w:t>
            </w:r>
            <w:r>
              <w:rPr>
                <w:webHidden/>
              </w:rPr>
              <w:fldChar w:fldCharType="end"/>
            </w:r>
          </w:hyperlink>
        </w:p>
        <w:p w14:paraId="71828683" w14:textId="2A7C98EE"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5" w:history="1">
            <w:r w:rsidRPr="000F4ABC">
              <w:rPr>
                <w:rStyle w:val="Hyperlink"/>
              </w:rPr>
              <w:t>5.1.13</w:t>
            </w:r>
            <w:r>
              <w:rPr>
                <w:rFonts w:asciiTheme="minorHAnsi" w:eastAsiaTheme="minorEastAsia" w:hAnsiTheme="minorHAnsi" w:cstheme="minorBidi"/>
                <w:smallCaps w:val="0"/>
                <w:kern w:val="2"/>
                <w:sz w:val="24"/>
                <w:szCs w:val="24"/>
                <w14:ligatures w14:val="standardContextual"/>
              </w:rPr>
              <w:tab/>
            </w:r>
            <w:r w:rsidRPr="000F4ABC">
              <w:rPr>
                <w:rStyle w:val="Hyperlink"/>
              </w:rPr>
              <w:t>Use Case 5: Generate DUT Test Report   -- Production Test User</w:t>
            </w:r>
            <w:r>
              <w:rPr>
                <w:webHidden/>
              </w:rPr>
              <w:tab/>
            </w:r>
            <w:r>
              <w:rPr>
                <w:webHidden/>
              </w:rPr>
              <w:fldChar w:fldCharType="begin"/>
            </w:r>
            <w:r>
              <w:rPr>
                <w:webHidden/>
              </w:rPr>
              <w:instrText xml:space="preserve"> PAGEREF _Toc197431865 \h </w:instrText>
            </w:r>
            <w:r>
              <w:rPr>
                <w:webHidden/>
              </w:rPr>
            </w:r>
            <w:r>
              <w:rPr>
                <w:webHidden/>
              </w:rPr>
              <w:fldChar w:fldCharType="separate"/>
            </w:r>
            <w:r>
              <w:rPr>
                <w:webHidden/>
              </w:rPr>
              <w:t>35</w:t>
            </w:r>
            <w:r>
              <w:rPr>
                <w:webHidden/>
              </w:rPr>
              <w:fldChar w:fldCharType="end"/>
            </w:r>
          </w:hyperlink>
        </w:p>
        <w:bookmarkStart w:id="3" w:name="_Hlk202275251"/>
        <w:p w14:paraId="376F3EB6" w14:textId="655AE710" w:rsidR="00FF1219" w:rsidRDefault="00FF1219">
          <w:pPr>
            <w:pStyle w:val="TOC1"/>
            <w:rPr>
              <w:rFonts w:asciiTheme="minorHAnsi" w:eastAsiaTheme="minorEastAsia" w:hAnsiTheme="minorHAnsi" w:cstheme="minorBidi"/>
              <w:smallCaps w:val="0"/>
              <w:kern w:val="2"/>
              <w:sz w:val="24"/>
              <w:szCs w:val="24"/>
              <w14:ligatures w14:val="standardContextual"/>
            </w:rPr>
          </w:pPr>
          <w:r>
            <w:lastRenderedPageBreak/>
            <w:fldChar w:fldCharType="begin"/>
          </w:r>
          <w:r>
            <w:instrText>HYPERLINK \l "_Toc197431866"</w:instrText>
          </w:r>
          <w:r>
            <w:fldChar w:fldCharType="separate"/>
          </w:r>
          <w:r w:rsidRPr="000F4ABC">
            <w:rPr>
              <w:rStyle w:val="Hyperlink"/>
            </w:rPr>
            <w:t>5.2</w:t>
          </w:r>
          <w:r>
            <w:rPr>
              <w:rFonts w:asciiTheme="minorHAnsi" w:eastAsiaTheme="minorEastAsia" w:hAnsiTheme="minorHAnsi" w:cstheme="minorBidi"/>
              <w:smallCaps w:val="0"/>
              <w:kern w:val="2"/>
              <w:sz w:val="24"/>
              <w:szCs w:val="24"/>
              <w14:ligatures w14:val="standardContextual"/>
            </w:rPr>
            <w:tab/>
          </w:r>
          <w:r w:rsidRPr="000F4ABC">
            <w:rPr>
              <w:rStyle w:val="Hyperlink"/>
            </w:rPr>
            <w:t>Performance  Requirements Test Procedures</w:t>
          </w:r>
          <w:r>
            <w:rPr>
              <w:webHidden/>
            </w:rPr>
            <w:tab/>
          </w:r>
          <w:r>
            <w:rPr>
              <w:webHidden/>
            </w:rPr>
            <w:fldChar w:fldCharType="begin"/>
          </w:r>
          <w:r>
            <w:rPr>
              <w:webHidden/>
            </w:rPr>
            <w:instrText xml:space="preserve"> PAGEREF _Toc197431866 \h </w:instrText>
          </w:r>
          <w:r>
            <w:rPr>
              <w:webHidden/>
            </w:rPr>
          </w:r>
          <w:r>
            <w:rPr>
              <w:webHidden/>
            </w:rPr>
            <w:fldChar w:fldCharType="separate"/>
          </w:r>
          <w:r>
            <w:rPr>
              <w:webHidden/>
            </w:rPr>
            <w:t>36</w:t>
          </w:r>
          <w:r>
            <w:rPr>
              <w:webHidden/>
            </w:rPr>
            <w:fldChar w:fldCharType="end"/>
          </w:r>
          <w:r>
            <w:fldChar w:fldCharType="end"/>
          </w:r>
        </w:p>
        <w:p w14:paraId="41C58DFB" w14:textId="6B734BC7"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7" w:history="1">
            <w:r w:rsidRPr="000F4ABC">
              <w:rPr>
                <w:rStyle w:val="Hyperlink"/>
              </w:rPr>
              <w:t>5.2.1</w:t>
            </w:r>
            <w:r>
              <w:rPr>
                <w:rFonts w:asciiTheme="minorHAnsi" w:eastAsiaTheme="minorEastAsia" w:hAnsiTheme="minorHAnsi" w:cstheme="minorBidi"/>
                <w:smallCaps w:val="0"/>
                <w:kern w:val="2"/>
                <w:sz w:val="24"/>
                <w:szCs w:val="24"/>
                <w14:ligatures w14:val="standardContextual"/>
              </w:rPr>
              <w:tab/>
            </w:r>
            <w:r w:rsidRPr="000F4ABC">
              <w:rPr>
                <w:rStyle w:val="Hyperlink"/>
              </w:rPr>
              <w:t>Capability A1 -  Level Calibration Repeatability &amp; Accuracy</w:t>
            </w:r>
            <w:r>
              <w:rPr>
                <w:webHidden/>
              </w:rPr>
              <w:tab/>
            </w:r>
            <w:r>
              <w:rPr>
                <w:webHidden/>
              </w:rPr>
              <w:fldChar w:fldCharType="begin"/>
            </w:r>
            <w:r>
              <w:rPr>
                <w:webHidden/>
              </w:rPr>
              <w:instrText xml:space="preserve"> PAGEREF _Toc197431867 \h </w:instrText>
            </w:r>
            <w:r>
              <w:rPr>
                <w:webHidden/>
              </w:rPr>
            </w:r>
            <w:r>
              <w:rPr>
                <w:webHidden/>
              </w:rPr>
              <w:fldChar w:fldCharType="separate"/>
            </w:r>
            <w:r>
              <w:rPr>
                <w:webHidden/>
              </w:rPr>
              <w:t>37</w:t>
            </w:r>
            <w:r>
              <w:rPr>
                <w:webHidden/>
              </w:rPr>
              <w:fldChar w:fldCharType="end"/>
            </w:r>
          </w:hyperlink>
        </w:p>
        <w:p w14:paraId="52E4A30F" w14:textId="2F96180D"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8" w:history="1">
            <w:r w:rsidRPr="000F4ABC">
              <w:rPr>
                <w:rStyle w:val="Hyperlink"/>
              </w:rPr>
              <w:t>5.2.2</w:t>
            </w:r>
            <w:r>
              <w:rPr>
                <w:rFonts w:asciiTheme="minorHAnsi" w:eastAsiaTheme="minorEastAsia" w:hAnsiTheme="minorHAnsi" w:cstheme="minorBidi"/>
                <w:smallCaps w:val="0"/>
                <w:kern w:val="2"/>
                <w:sz w:val="24"/>
                <w:szCs w:val="24"/>
                <w14:ligatures w14:val="standardContextual"/>
              </w:rPr>
              <w:tab/>
            </w:r>
            <w:r w:rsidRPr="000F4ABC">
              <w:rPr>
                <w:rStyle w:val="Hyperlink"/>
              </w:rPr>
              <w:t>Capability A2 - Resistance, Calibration, Repeatability &amp; Accuracy</w:t>
            </w:r>
            <w:r>
              <w:rPr>
                <w:webHidden/>
              </w:rPr>
              <w:tab/>
            </w:r>
            <w:r>
              <w:rPr>
                <w:webHidden/>
              </w:rPr>
              <w:fldChar w:fldCharType="begin"/>
            </w:r>
            <w:r>
              <w:rPr>
                <w:webHidden/>
              </w:rPr>
              <w:instrText xml:space="preserve"> PAGEREF _Toc197431868 \h </w:instrText>
            </w:r>
            <w:r>
              <w:rPr>
                <w:webHidden/>
              </w:rPr>
            </w:r>
            <w:r>
              <w:rPr>
                <w:webHidden/>
              </w:rPr>
              <w:fldChar w:fldCharType="separate"/>
            </w:r>
            <w:r>
              <w:rPr>
                <w:webHidden/>
              </w:rPr>
              <w:t>41</w:t>
            </w:r>
            <w:r>
              <w:rPr>
                <w:webHidden/>
              </w:rPr>
              <w:fldChar w:fldCharType="end"/>
            </w:r>
          </w:hyperlink>
        </w:p>
        <w:p w14:paraId="28505E3A" w14:textId="658BEF98"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9" w:history="1">
            <w:r w:rsidRPr="000F4ABC">
              <w:rPr>
                <w:rStyle w:val="Hyperlink"/>
              </w:rPr>
              <w:t>5.2.3</w:t>
            </w:r>
            <w:r>
              <w:rPr>
                <w:rFonts w:asciiTheme="minorHAnsi" w:eastAsiaTheme="minorEastAsia" w:hAnsiTheme="minorHAnsi" w:cstheme="minorBidi"/>
                <w:smallCaps w:val="0"/>
                <w:kern w:val="2"/>
                <w:sz w:val="24"/>
                <w:szCs w:val="24"/>
                <w14:ligatures w14:val="standardContextual"/>
              </w:rPr>
              <w:tab/>
            </w:r>
            <w:r w:rsidRPr="000F4ABC">
              <w:rPr>
                <w:rStyle w:val="Hyperlink"/>
              </w:rPr>
              <w:t>Capability A3 -  Resistance Stability and Drift</w:t>
            </w:r>
            <w:r>
              <w:rPr>
                <w:webHidden/>
              </w:rPr>
              <w:tab/>
            </w:r>
            <w:r>
              <w:rPr>
                <w:webHidden/>
              </w:rPr>
              <w:fldChar w:fldCharType="begin"/>
            </w:r>
            <w:r>
              <w:rPr>
                <w:webHidden/>
              </w:rPr>
              <w:instrText xml:space="preserve"> PAGEREF _Toc197431869 \h </w:instrText>
            </w:r>
            <w:r>
              <w:rPr>
                <w:webHidden/>
              </w:rPr>
            </w:r>
            <w:r>
              <w:rPr>
                <w:webHidden/>
              </w:rPr>
              <w:fldChar w:fldCharType="separate"/>
            </w:r>
            <w:r>
              <w:rPr>
                <w:webHidden/>
              </w:rPr>
              <w:t>44</w:t>
            </w:r>
            <w:r>
              <w:rPr>
                <w:webHidden/>
              </w:rPr>
              <w:fldChar w:fldCharType="end"/>
            </w:r>
          </w:hyperlink>
        </w:p>
        <w:p w14:paraId="2E3BA080" w14:textId="5A7C96E4"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70" w:history="1">
            <w:r w:rsidRPr="000F4ABC">
              <w:rPr>
                <w:rStyle w:val="Hyperlink"/>
              </w:rPr>
              <w:t>5.2.4</w:t>
            </w:r>
            <w:r>
              <w:rPr>
                <w:rFonts w:asciiTheme="minorHAnsi" w:eastAsiaTheme="minorEastAsia" w:hAnsiTheme="minorHAnsi" w:cstheme="minorBidi"/>
                <w:smallCaps w:val="0"/>
                <w:kern w:val="2"/>
                <w:sz w:val="24"/>
                <w:szCs w:val="24"/>
                <w14:ligatures w14:val="standardContextual"/>
              </w:rPr>
              <w:tab/>
            </w:r>
            <w:r w:rsidRPr="000F4ABC">
              <w:rPr>
                <w:rStyle w:val="Hyperlink"/>
              </w:rPr>
              <w:t>Suitability B1 - Measurement Gage R &amp; R</w:t>
            </w:r>
            <w:r>
              <w:rPr>
                <w:webHidden/>
              </w:rPr>
              <w:tab/>
            </w:r>
            <w:r>
              <w:rPr>
                <w:webHidden/>
              </w:rPr>
              <w:fldChar w:fldCharType="begin"/>
            </w:r>
            <w:r>
              <w:rPr>
                <w:webHidden/>
              </w:rPr>
              <w:instrText xml:space="preserve"> PAGEREF _Toc197431870 \h </w:instrText>
            </w:r>
            <w:r>
              <w:rPr>
                <w:webHidden/>
              </w:rPr>
            </w:r>
            <w:r>
              <w:rPr>
                <w:webHidden/>
              </w:rPr>
              <w:fldChar w:fldCharType="separate"/>
            </w:r>
            <w:r>
              <w:rPr>
                <w:webHidden/>
              </w:rPr>
              <w:t>44</w:t>
            </w:r>
            <w:r>
              <w:rPr>
                <w:webHidden/>
              </w:rPr>
              <w:fldChar w:fldCharType="end"/>
            </w:r>
          </w:hyperlink>
          <w:bookmarkEnd w:id="3"/>
        </w:p>
        <w:p w14:paraId="408928A4" w14:textId="6498B369"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71" w:history="1">
            <w:r w:rsidRPr="000F4ABC">
              <w:rPr>
                <w:rStyle w:val="Hyperlink"/>
              </w:rPr>
              <w:t>5.2.5</w:t>
            </w:r>
            <w:r>
              <w:rPr>
                <w:rFonts w:asciiTheme="minorHAnsi" w:eastAsiaTheme="minorEastAsia" w:hAnsiTheme="minorHAnsi" w:cstheme="minorBidi"/>
                <w:smallCaps w:val="0"/>
                <w:kern w:val="2"/>
                <w:sz w:val="24"/>
                <w:szCs w:val="24"/>
                <w14:ligatures w14:val="standardContextual"/>
              </w:rPr>
              <w:tab/>
            </w:r>
            <w:r w:rsidRPr="000F4ABC">
              <w:rPr>
                <w:rStyle w:val="Hyperlink"/>
              </w:rPr>
              <w:t>Tank Response and Fill Rate</w:t>
            </w:r>
            <w:r>
              <w:rPr>
                <w:webHidden/>
              </w:rPr>
              <w:tab/>
            </w:r>
            <w:r>
              <w:rPr>
                <w:webHidden/>
              </w:rPr>
              <w:fldChar w:fldCharType="begin"/>
            </w:r>
            <w:r>
              <w:rPr>
                <w:webHidden/>
              </w:rPr>
              <w:instrText xml:space="preserve"> PAGEREF _Toc197431871 \h </w:instrText>
            </w:r>
            <w:r>
              <w:rPr>
                <w:webHidden/>
              </w:rPr>
            </w:r>
            <w:r>
              <w:rPr>
                <w:webHidden/>
              </w:rPr>
              <w:fldChar w:fldCharType="separate"/>
            </w:r>
            <w:r>
              <w:rPr>
                <w:webHidden/>
              </w:rPr>
              <w:t>44</w:t>
            </w:r>
            <w:r>
              <w:rPr>
                <w:webHidden/>
              </w:rPr>
              <w:fldChar w:fldCharType="end"/>
            </w:r>
          </w:hyperlink>
        </w:p>
        <w:p w14:paraId="68E8E2C2" w14:textId="6E6038F8" w:rsidR="00FF1219" w:rsidRDefault="00FF1219">
          <w:pPr>
            <w:pStyle w:val="TOC1"/>
            <w:tabs>
              <w:tab w:val="left" w:pos="1440"/>
            </w:tabs>
            <w:rPr>
              <w:rFonts w:asciiTheme="minorHAnsi" w:eastAsiaTheme="minorEastAsia" w:hAnsiTheme="minorHAnsi" w:cstheme="minorBidi"/>
              <w:smallCaps w:val="0"/>
              <w:kern w:val="2"/>
              <w:sz w:val="24"/>
              <w:szCs w:val="24"/>
              <w14:ligatures w14:val="standardContextual"/>
            </w:rPr>
          </w:pPr>
          <w:hyperlink w:anchor="_Toc197431872" w:history="1">
            <w:r w:rsidRPr="000F4ABC">
              <w:rPr>
                <w:rStyle w:val="Hyperlink"/>
              </w:rPr>
              <w:t>Appendix I.</w:t>
            </w:r>
            <w:r>
              <w:rPr>
                <w:rFonts w:asciiTheme="minorHAnsi" w:eastAsiaTheme="minorEastAsia" w:hAnsiTheme="minorHAnsi" w:cstheme="minorBidi"/>
                <w:smallCaps w:val="0"/>
                <w:kern w:val="2"/>
                <w:sz w:val="24"/>
                <w:szCs w:val="24"/>
                <w14:ligatures w14:val="standardContextual"/>
              </w:rPr>
              <w:tab/>
            </w:r>
            <w:r w:rsidRPr="000F4ABC">
              <w:rPr>
                <w:rStyle w:val="Hyperlink"/>
              </w:rPr>
              <w:t>Hardware Installation</w:t>
            </w:r>
            <w:r>
              <w:rPr>
                <w:webHidden/>
              </w:rPr>
              <w:tab/>
            </w:r>
            <w:r>
              <w:rPr>
                <w:webHidden/>
              </w:rPr>
              <w:fldChar w:fldCharType="begin"/>
            </w:r>
            <w:r>
              <w:rPr>
                <w:webHidden/>
              </w:rPr>
              <w:instrText xml:space="preserve"> PAGEREF _Toc197431872 \h </w:instrText>
            </w:r>
            <w:r>
              <w:rPr>
                <w:webHidden/>
              </w:rPr>
            </w:r>
            <w:r>
              <w:rPr>
                <w:webHidden/>
              </w:rPr>
              <w:fldChar w:fldCharType="separate"/>
            </w:r>
            <w:r>
              <w:rPr>
                <w:webHidden/>
              </w:rPr>
              <w:t>45</w:t>
            </w:r>
            <w:r>
              <w:rPr>
                <w:webHidden/>
              </w:rPr>
              <w:fldChar w:fldCharType="end"/>
            </w:r>
          </w:hyperlink>
        </w:p>
        <w:p w14:paraId="49501BBF" w14:textId="59F8C89A" w:rsidR="00FF1219" w:rsidRDefault="00FF1219">
          <w:pPr>
            <w:pStyle w:val="TOC1"/>
            <w:tabs>
              <w:tab w:val="left" w:pos="1440"/>
            </w:tabs>
            <w:rPr>
              <w:rFonts w:asciiTheme="minorHAnsi" w:eastAsiaTheme="minorEastAsia" w:hAnsiTheme="minorHAnsi" w:cstheme="minorBidi"/>
              <w:smallCaps w:val="0"/>
              <w:kern w:val="2"/>
              <w:sz w:val="24"/>
              <w:szCs w:val="24"/>
              <w14:ligatures w14:val="standardContextual"/>
            </w:rPr>
          </w:pPr>
          <w:hyperlink w:anchor="_Toc197431873" w:history="1">
            <w:r w:rsidRPr="000F4ABC">
              <w:rPr>
                <w:rStyle w:val="Hyperlink"/>
              </w:rPr>
              <w:t>Appendix II.</w:t>
            </w:r>
            <w:r>
              <w:rPr>
                <w:rFonts w:asciiTheme="minorHAnsi" w:eastAsiaTheme="minorEastAsia" w:hAnsiTheme="minorHAnsi" w:cstheme="minorBidi"/>
                <w:smallCaps w:val="0"/>
                <w:kern w:val="2"/>
                <w:sz w:val="24"/>
                <w:szCs w:val="24"/>
                <w14:ligatures w14:val="standardContextual"/>
              </w:rPr>
              <w:tab/>
            </w:r>
            <w:r w:rsidRPr="000F4ABC">
              <w:rPr>
                <w:rStyle w:val="Hyperlink"/>
              </w:rPr>
              <w:t>Instrument Initialization</w:t>
            </w:r>
            <w:r>
              <w:rPr>
                <w:webHidden/>
              </w:rPr>
              <w:tab/>
            </w:r>
            <w:r>
              <w:rPr>
                <w:webHidden/>
              </w:rPr>
              <w:fldChar w:fldCharType="begin"/>
            </w:r>
            <w:r>
              <w:rPr>
                <w:webHidden/>
              </w:rPr>
              <w:instrText xml:space="preserve"> PAGEREF _Toc197431873 \h </w:instrText>
            </w:r>
            <w:r>
              <w:rPr>
                <w:webHidden/>
              </w:rPr>
            </w:r>
            <w:r>
              <w:rPr>
                <w:webHidden/>
              </w:rPr>
              <w:fldChar w:fldCharType="separate"/>
            </w:r>
            <w:r>
              <w:rPr>
                <w:webHidden/>
              </w:rPr>
              <w:t>45</w:t>
            </w:r>
            <w:r>
              <w:rPr>
                <w:webHidden/>
              </w:rPr>
              <w:fldChar w:fldCharType="end"/>
            </w:r>
          </w:hyperlink>
        </w:p>
        <w:p w14:paraId="21453E1D" w14:textId="47B60220"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74" w:history="1">
            <w:r w:rsidRPr="000F4ABC">
              <w:rPr>
                <w:rStyle w:val="Hyperlink"/>
              </w:rPr>
              <w:t>i.</w:t>
            </w:r>
            <w:r>
              <w:rPr>
                <w:rFonts w:asciiTheme="minorHAnsi" w:eastAsiaTheme="minorEastAsia" w:hAnsiTheme="minorHAnsi" w:cstheme="minorBidi"/>
                <w:smallCaps w:val="0"/>
                <w:kern w:val="2"/>
                <w:sz w:val="24"/>
                <w:szCs w:val="24"/>
                <w14:ligatures w14:val="standardContextual"/>
              </w:rPr>
              <w:tab/>
            </w:r>
            <w:r w:rsidRPr="000F4ABC">
              <w:rPr>
                <w:rStyle w:val="Hyperlink"/>
              </w:rPr>
              <w:t>DataQ Switching between LibUSB and CDC Modes</w:t>
            </w:r>
            <w:r>
              <w:rPr>
                <w:webHidden/>
              </w:rPr>
              <w:tab/>
            </w:r>
            <w:r>
              <w:rPr>
                <w:webHidden/>
              </w:rPr>
              <w:fldChar w:fldCharType="begin"/>
            </w:r>
            <w:r>
              <w:rPr>
                <w:webHidden/>
              </w:rPr>
              <w:instrText xml:space="preserve"> PAGEREF _Toc197431874 \h </w:instrText>
            </w:r>
            <w:r>
              <w:rPr>
                <w:webHidden/>
              </w:rPr>
            </w:r>
            <w:r>
              <w:rPr>
                <w:webHidden/>
              </w:rPr>
              <w:fldChar w:fldCharType="separate"/>
            </w:r>
            <w:r>
              <w:rPr>
                <w:webHidden/>
              </w:rPr>
              <w:t>45</w:t>
            </w:r>
            <w:r>
              <w:rPr>
                <w:webHidden/>
              </w:rPr>
              <w:fldChar w:fldCharType="end"/>
            </w:r>
          </w:hyperlink>
        </w:p>
        <w:p w14:paraId="786C9C33" w14:textId="47DB3260"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75" w:history="1">
            <w:r w:rsidRPr="000F4ABC">
              <w:rPr>
                <w:rStyle w:val="Hyperlink"/>
              </w:rPr>
              <w:t>ii.</w:t>
            </w:r>
            <w:r>
              <w:rPr>
                <w:rFonts w:asciiTheme="minorHAnsi" w:eastAsiaTheme="minorEastAsia" w:hAnsiTheme="minorHAnsi" w:cstheme="minorBidi"/>
                <w:smallCaps w:val="0"/>
                <w:kern w:val="2"/>
                <w:sz w:val="24"/>
                <w:szCs w:val="24"/>
                <w14:ligatures w14:val="standardContextual"/>
              </w:rPr>
              <w:tab/>
            </w:r>
            <w:r w:rsidRPr="000F4ABC">
              <w:rPr>
                <w:rStyle w:val="Hyperlink"/>
              </w:rPr>
              <w:t>DataQ Troubleshooting</w:t>
            </w:r>
            <w:r>
              <w:rPr>
                <w:webHidden/>
              </w:rPr>
              <w:tab/>
            </w:r>
            <w:r>
              <w:rPr>
                <w:webHidden/>
              </w:rPr>
              <w:fldChar w:fldCharType="begin"/>
            </w:r>
            <w:r>
              <w:rPr>
                <w:webHidden/>
              </w:rPr>
              <w:instrText xml:space="preserve"> PAGEREF _Toc197431875 \h </w:instrText>
            </w:r>
            <w:r>
              <w:rPr>
                <w:webHidden/>
              </w:rPr>
            </w:r>
            <w:r>
              <w:rPr>
                <w:webHidden/>
              </w:rPr>
              <w:fldChar w:fldCharType="separate"/>
            </w:r>
            <w:r>
              <w:rPr>
                <w:webHidden/>
              </w:rPr>
              <w:t>45</w:t>
            </w:r>
            <w:r>
              <w:rPr>
                <w:webHidden/>
              </w:rPr>
              <w:fldChar w:fldCharType="end"/>
            </w:r>
          </w:hyperlink>
        </w:p>
        <w:p w14:paraId="79B13D2C" w14:textId="5E0096D4"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76" w:history="1">
            <w:r w:rsidRPr="000F4ABC">
              <w:rPr>
                <w:rStyle w:val="Hyperlink"/>
              </w:rPr>
              <w:t>iii.</w:t>
            </w:r>
            <w:r>
              <w:rPr>
                <w:rFonts w:asciiTheme="minorHAnsi" w:eastAsiaTheme="minorEastAsia" w:hAnsiTheme="minorHAnsi" w:cstheme="minorBidi"/>
                <w:smallCaps w:val="0"/>
                <w:kern w:val="2"/>
                <w:sz w:val="24"/>
                <w:szCs w:val="24"/>
                <w14:ligatures w14:val="standardContextual"/>
              </w:rPr>
              <w:tab/>
            </w:r>
            <w:r w:rsidRPr="000F4ABC">
              <w:rPr>
                <w:rStyle w:val="Hyperlink"/>
              </w:rPr>
              <w:t>Keyence LK-G3000 Laser Driver Installation</w:t>
            </w:r>
            <w:r>
              <w:rPr>
                <w:webHidden/>
              </w:rPr>
              <w:tab/>
            </w:r>
            <w:r>
              <w:rPr>
                <w:webHidden/>
              </w:rPr>
              <w:fldChar w:fldCharType="begin"/>
            </w:r>
            <w:r>
              <w:rPr>
                <w:webHidden/>
              </w:rPr>
              <w:instrText xml:space="preserve"> PAGEREF _Toc197431876 \h </w:instrText>
            </w:r>
            <w:r>
              <w:rPr>
                <w:webHidden/>
              </w:rPr>
            </w:r>
            <w:r>
              <w:rPr>
                <w:webHidden/>
              </w:rPr>
              <w:fldChar w:fldCharType="separate"/>
            </w:r>
            <w:r>
              <w:rPr>
                <w:webHidden/>
              </w:rPr>
              <w:t>45</w:t>
            </w:r>
            <w:r>
              <w:rPr>
                <w:webHidden/>
              </w:rPr>
              <w:fldChar w:fldCharType="end"/>
            </w:r>
          </w:hyperlink>
        </w:p>
        <w:p w14:paraId="1F84A983" w14:textId="0DB16D1D" w:rsidR="00FF1219" w:rsidRDefault="00FF1219">
          <w:pPr>
            <w:pStyle w:val="TOC1"/>
            <w:tabs>
              <w:tab w:val="left" w:pos="1680"/>
            </w:tabs>
            <w:rPr>
              <w:rFonts w:asciiTheme="minorHAnsi" w:eastAsiaTheme="minorEastAsia" w:hAnsiTheme="minorHAnsi" w:cstheme="minorBidi"/>
              <w:smallCaps w:val="0"/>
              <w:kern w:val="2"/>
              <w:sz w:val="24"/>
              <w:szCs w:val="24"/>
              <w14:ligatures w14:val="standardContextual"/>
            </w:rPr>
          </w:pPr>
          <w:hyperlink w:anchor="_Toc197431877" w:history="1">
            <w:r w:rsidRPr="000F4ABC">
              <w:rPr>
                <w:rStyle w:val="Hyperlink"/>
              </w:rPr>
              <w:t>Appendix III.</w:t>
            </w:r>
            <w:r>
              <w:rPr>
                <w:rFonts w:asciiTheme="minorHAnsi" w:eastAsiaTheme="minorEastAsia" w:hAnsiTheme="minorHAnsi" w:cstheme="minorBidi"/>
                <w:smallCaps w:val="0"/>
                <w:kern w:val="2"/>
                <w:sz w:val="24"/>
                <w:szCs w:val="24"/>
                <w14:ligatures w14:val="standardContextual"/>
              </w:rPr>
              <w:tab/>
            </w:r>
            <w:r w:rsidRPr="000F4ABC">
              <w:rPr>
                <w:rStyle w:val="Hyperlink"/>
              </w:rPr>
              <w:t>LabVIEW Application Installation</w:t>
            </w:r>
            <w:r>
              <w:rPr>
                <w:webHidden/>
              </w:rPr>
              <w:tab/>
            </w:r>
            <w:r>
              <w:rPr>
                <w:webHidden/>
              </w:rPr>
              <w:fldChar w:fldCharType="begin"/>
            </w:r>
            <w:r>
              <w:rPr>
                <w:webHidden/>
              </w:rPr>
              <w:instrText xml:space="preserve"> PAGEREF _Toc197431877 \h </w:instrText>
            </w:r>
            <w:r>
              <w:rPr>
                <w:webHidden/>
              </w:rPr>
            </w:r>
            <w:r>
              <w:rPr>
                <w:webHidden/>
              </w:rPr>
              <w:fldChar w:fldCharType="separate"/>
            </w:r>
            <w:r>
              <w:rPr>
                <w:webHidden/>
              </w:rPr>
              <w:t>46</w:t>
            </w:r>
            <w:r>
              <w:rPr>
                <w:webHidden/>
              </w:rPr>
              <w:fldChar w:fldCharType="end"/>
            </w:r>
          </w:hyperlink>
        </w:p>
        <w:p w14:paraId="70008B05" w14:textId="3F67C90D" w:rsidR="00EF1165" w:rsidRDefault="00A4371F">
          <w:r>
            <w:fldChar w:fldCharType="end"/>
          </w:r>
        </w:p>
      </w:sdtContent>
    </w:sdt>
    <w:p w14:paraId="0D9DA7CA" w14:textId="77777777" w:rsidR="004702FF" w:rsidRDefault="004702FF">
      <w:pPr>
        <w:rPr>
          <w:rFonts w:cs="Arial"/>
          <w:szCs w:val="22"/>
          <w:u w:val="single"/>
        </w:rPr>
      </w:pPr>
      <w:r>
        <w:br w:type="page"/>
      </w:r>
    </w:p>
    <w:p w14:paraId="697F245E" w14:textId="06CED2B3" w:rsidR="000502A8" w:rsidRPr="003038C9" w:rsidRDefault="000502A8" w:rsidP="002E6504">
      <w:pPr>
        <w:pStyle w:val="ZL1Section"/>
      </w:pPr>
      <w:bookmarkStart w:id="4" w:name="_Toc172621994"/>
      <w:bookmarkStart w:id="5" w:name="_Toc172621995"/>
      <w:bookmarkStart w:id="6" w:name="_Toc172621996"/>
      <w:bookmarkStart w:id="7" w:name="_Toc172621997"/>
      <w:bookmarkStart w:id="8" w:name="_Toc172621998"/>
      <w:bookmarkStart w:id="9" w:name="_Toc172621999"/>
      <w:bookmarkStart w:id="10" w:name="_Toc172622000"/>
      <w:bookmarkStart w:id="11" w:name="_Toc172622001"/>
      <w:bookmarkStart w:id="12" w:name="_Toc172622002"/>
      <w:bookmarkStart w:id="13" w:name="_Toc172622003"/>
      <w:bookmarkStart w:id="14" w:name="_Toc172622004"/>
      <w:bookmarkStart w:id="15" w:name="_Toc172622005"/>
      <w:bookmarkStart w:id="16" w:name="_Toc193204592"/>
      <w:bookmarkStart w:id="17" w:name="_Toc193205005"/>
      <w:bookmarkStart w:id="18" w:name="_Toc193205098"/>
      <w:bookmarkStart w:id="19" w:name="_Toc193205139"/>
      <w:bookmarkStart w:id="20" w:name="_Toc15026304"/>
      <w:bookmarkStart w:id="21" w:name="_Toc197431831"/>
      <w:bookmarkEnd w:id="2"/>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r w:rsidRPr="00491B6E">
        <w:lastRenderedPageBreak/>
        <w:t>Purpose</w:t>
      </w:r>
      <w:r w:rsidRPr="003038C9">
        <w:t xml:space="preserve"> of Test Procedure</w:t>
      </w:r>
      <w:bookmarkEnd w:id="20"/>
      <w:bookmarkEnd w:id="21"/>
    </w:p>
    <w:p w14:paraId="18E66E60" w14:textId="7D65F0C6" w:rsidR="002E591F" w:rsidRDefault="000502A8" w:rsidP="000502A8">
      <w:r w:rsidRPr="003038C9">
        <w:t xml:space="preserve">The purpose of the Qualification Testing Procedure is to demonstrate how the Allen Aircraft </w:t>
      </w:r>
      <w:r>
        <w:t xml:space="preserve">Automated Oil Level Sensor Test Bench, aka Multi-Level Oil Indicator (MLOI) </w:t>
      </w:r>
      <w:r w:rsidRPr="003038C9">
        <w:t xml:space="preserve">shall perform within the requirements </w:t>
      </w:r>
      <w:bookmarkStart w:id="22" w:name="_Hlk144965636"/>
      <w:r w:rsidRPr="003038C9">
        <w:t xml:space="preserve">of </w:t>
      </w:r>
      <w:r>
        <w:t>Technical Requirements for the Multi-Level Oil Indicator Automated OLS Test Bench, Report #250129 (ReqSpec).</w:t>
      </w:r>
    </w:p>
    <w:p w14:paraId="7665E83C" w14:textId="77777777" w:rsidR="002E591F" w:rsidRDefault="002E591F" w:rsidP="00491B6E">
      <w:pPr>
        <w:pStyle w:val="ZL2Section"/>
        <w:numPr>
          <w:ilvl w:val="1"/>
          <w:numId w:val="5"/>
        </w:numPr>
      </w:pPr>
      <w:bookmarkStart w:id="23" w:name="_Toc197431832"/>
      <w:r>
        <w:t>Reference Documents:</w:t>
      </w:r>
      <w:bookmarkEnd w:id="23"/>
    </w:p>
    <w:p w14:paraId="3E8B35BD" w14:textId="77777777" w:rsidR="002E591F" w:rsidRDefault="002E591F" w:rsidP="00E3661D">
      <w:pPr>
        <w:pStyle w:val="ZPara"/>
      </w:pPr>
      <w:r>
        <w:t>ACCEPTANCE TEST PROCEDURE FOR ALLEN 8005571.05, Report# 200333</w:t>
      </w:r>
    </w:p>
    <w:p w14:paraId="7D997BE2" w14:textId="77777777" w:rsidR="002E591F" w:rsidRDefault="002E591F" w:rsidP="00491B6E">
      <w:pPr>
        <w:pStyle w:val="ZL2Section"/>
        <w:numPr>
          <w:ilvl w:val="1"/>
          <w:numId w:val="5"/>
        </w:numPr>
      </w:pPr>
      <w:bookmarkStart w:id="24" w:name="_Toc197431833"/>
      <w:r>
        <w:t>Notation</w:t>
      </w:r>
      <w:bookmarkEnd w:id="24"/>
    </w:p>
    <w:p w14:paraId="04328058" w14:textId="77777777" w:rsidR="002E591F" w:rsidRPr="00A80086" w:rsidRDefault="002E591F" w:rsidP="00500ED2">
      <w:pPr>
        <w:pStyle w:val="ListParagraph"/>
        <w:numPr>
          <w:ilvl w:val="0"/>
          <w:numId w:val="6"/>
        </w:numPr>
        <w:autoSpaceDN w:val="0"/>
        <w:spacing w:line="276" w:lineRule="auto"/>
        <w:ind w:left="1620" w:hanging="1080"/>
        <w:contextualSpacing/>
        <w:rPr>
          <w:rFonts w:cs="Arial"/>
          <w:szCs w:val="22"/>
        </w:rPr>
      </w:pPr>
      <w:r w:rsidRPr="00A80086">
        <w:rPr>
          <w:rFonts w:cs="Arial"/>
          <w:szCs w:val="22"/>
        </w:rPr>
        <w:t xml:space="preserve">Means Informative </w:t>
      </w:r>
    </w:p>
    <w:p w14:paraId="20727189" w14:textId="6C3ABE9E" w:rsidR="002E591F" w:rsidRPr="00A80086" w:rsidRDefault="002E591F" w:rsidP="00BA2E11">
      <w:pPr>
        <w:pStyle w:val="ListParagraph"/>
        <w:numPr>
          <w:ilvl w:val="0"/>
          <w:numId w:val="11"/>
        </w:numPr>
        <w:ind w:left="1620" w:hanging="1080"/>
      </w:pPr>
      <w:r w:rsidRPr="00A80086">
        <w:t>Means Test Case traceable to a Requirement</w:t>
      </w:r>
    </w:p>
    <w:p w14:paraId="617A45C5" w14:textId="77777777" w:rsidR="002E591F" w:rsidRPr="00A80086" w:rsidRDefault="002E591F" w:rsidP="00500ED2">
      <w:pPr>
        <w:spacing w:line="276" w:lineRule="auto"/>
        <w:ind w:left="1620" w:hanging="1080"/>
        <w:rPr>
          <w:rFonts w:cs="Arial"/>
          <w:szCs w:val="22"/>
        </w:rPr>
      </w:pPr>
      <w:r w:rsidRPr="00A80086">
        <w:rPr>
          <w:rFonts w:cs="Arial"/>
          <w:szCs w:val="22"/>
        </w:rPr>
        <w:t xml:space="preserve">LV </w:t>
      </w:r>
      <w:r w:rsidRPr="00A80086">
        <w:rPr>
          <w:rFonts w:cs="Arial"/>
          <w:szCs w:val="22"/>
        </w:rPr>
        <w:tab/>
        <w:t>LabVIEW</w:t>
      </w:r>
    </w:p>
    <w:p w14:paraId="798C024D" w14:textId="5A48A54C" w:rsidR="00151E11" w:rsidRDefault="00151E11" w:rsidP="00500ED2">
      <w:pPr>
        <w:spacing w:line="276" w:lineRule="auto"/>
        <w:ind w:left="1620" w:hanging="1080"/>
        <w:rPr>
          <w:rFonts w:cs="Arial"/>
          <w:szCs w:val="22"/>
        </w:rPr>
      </w:pPr>
      <w:r>
        <w:rPr>
          <w:rFonts w:cs="Arial"/>
          <w:szCs w:val="22"/>
        </w:rPr>
        <w:t>VI</w:t>
      </w:r>
      <w:r>
        <w:rPr>
          <w:rFonts w:cs="Arial"/>
          <w:szCs w:val="22"/>
        </w:rPr>
        <w:tab/>
        <w:t>Virtual Instrument, a top-level LabVIEW app or a sub processing block</w:t>
      </w:r>
    </w:p>
    <w:p w14:paraId="2AD38ED4" w14:textId="77777777" w:rsidR="002E591F" w:rsidRDefault="002E591F" w:rsidP="00500ED2">
      <w:pPr>
        <w:spacing w:line="276" w:lineRule="auto"/>
        <w:ind w:left="1620" w:hanging="1080"/>
        <w:rPr>
          <w:rFonts w:cs="Arial"/>
          <w:szCs w:val="22"/>
        </w:rPr>
      </w:pPr>
      <w:r>
        <w:rPr>
          <w:rFonts w:cs="Arial"/>
          <w:szCs w:val="22"/>
        </w:rPr>
        <w:t xml:space="preserve">AAP </w:t>
      </w:r>
      <w:r>
        <w:rPr>
          <w:rFonts w:cs="Arial"/>
          <w:szCs w:val="22"/>
        </w:rPr>
        <w:tab/>
        <w:t>Allen Aircraft Products</w:t>
      </w:r>
    </w:p>
    <w:p w14:paraId="111B22F3" w14:textId="63A5E1E9" w:rsidR="002E591F" w:rsidRDefault="002E591F" w:rsidP="00500ED2">
      <w:pPr>
        <w:spacing w:line="276" w:lineRule="auto"/>
        <w:ind w:left="1620" w:hanging="1080"/>
        <w:rPr>
          <w:rFonts w:cs="Arial"/>
          <w:szCs w:val="22"/>
        </w:rPr>
      </w:pPr>
      <w:r>
        <w:rPr>
          <w:rFonts w:cs="Arial"/>
          <w:szCs w:val="22"/>
        </w:rPr>
        <w:t xml:space="preserve">QUAM </w:t>
      </w:r>
      <w:r>
        <w:rPr>
          <w:rFonts w:cs="Arial"/>
          <w:szCs w:val="22"/>
        </w:rPr>
        <w:tab/>
        <w:t>AAP AS9100 Quality Manual</w:t>
      </w:r>
    </w:p>
    <w:p w14:paraId="59188623" w14:textId="77777777" w:rsidR="002E591F" w:rsidRDefault="002E591F" w:rsidP="00500ED2">
      <w:pPr>
        <w:spacing w:line="276" w:lineRule="auto"/>
        <w:ind w:left="1620" w:hanging="1080"/>
        <w:rPr>
          <w:rFonts w:cs="Arial"/>
          <w:szCs w:val="22"/>
        </w:rPr>
      </w:pPr>
      <w:r>
        <w:rPr>
          <w:rFonts w:cs="Arial"/>
          <w:szCs w:val="22"/>
        </w:rPr>
        <w:t xml:space="preserve">ATP </w:t>
      </w:r>
      <w:r>
        <w:rPr>
          <w:rFonts w:cs="Arial"/>
          <w:szCs w:val="22"/>
        </w:rPr>
        <w:tab/>
        <w:t>Acceptance Test Procedure</w:t>
      </w:r>
    </w:p>
    <w:p w14:paraId="1CDEDFF5" w14:textId="77777777" w:rsidR="002E591F" w:rsidRDefault="002E591F" w:rsidP="00500ED2">
      <w:pPr>
        <w:spacing w:line="276" w:lineRule="auto"/>
        <w:ind w:left="1620" w:hanging="1080"/>
        <w:rPr>
          <w:rFonts w:cs="Arial"/>
          <w:szCs w:val="22"/>
        </w:rPr>
      </w:pPr>
      <w:r>
        <w:rPr>
          <w:rFonts w:cs="Arial"/>
          <w:szCs w:val="22"/>
        </w:rPr>
        <w:t>OLS</w:t>
      </w:r>
      <w:r>
        <w:rPr>
          <w:rFonts w:cs="Arial"/>
          <w:szCs w:val="22"/>
        </w:rPr>
        <w:tab/>
        <w:t>Oil Level Sensor</w:t>
      </w:r>
    </w:p>
    <w:p w14:paraId="2D427B6B" w14:textId="77777777" w:rsidR="002E591F" w:rsidRDefault="002E591F" w:rsidP="00500ED2">
      <w:pPr>
        <w:spacing w:line="276" w:lineRule="auto"/>
        <w:ind w:left="1620" w:hanging="1080"/>
        <w:rPr>
          <w:rFonts w:cs="Arial"/>
          <w:szCs w:val="22"/>
        </w:rPr>
      </w:pPr>
      <w:r>
        <w:rPr>
          <w:rFonts w:cs="Arial"/>
          <w:szCs w:val="22"/>
        </w:rPr>
        <w:t>CIP</w:t>
      </w:r>
      <w:r>
        <w:rPr>
          <w:rFonts w:cs="Arial"/>
          <w:szCs w:val="22"/>
        </w:rPr>
        <w:tab/>
        <w:t>Custom Interface PCB</w:t>
      </w:r>
    </w:p>
    <w:p w14:paraId="6A85814C" w14:textId="77777777" w:rsidR="002E591F" w:rsidRDefault="002E591F" w:rsidP="00500ED2">
      <w:pPr>
        <w:spacing w:line="276" w:lineRule="auto"/>
        <w:ind w:left="1620" w:hanging="1080"/>
        <w:rPr>
          <w:rFonts w:cs="Arial"/>
          <w:szCs w:val="22"/>
        </w:rPr>
      </w:pPr>
      <w:r>
        <w:rPr>
          <w:rFonts w:cs="Arial"/>
          <w:szCs w:val="22"/>
        </w:rPr>
        <w:t>DUT</w:t>
      </w:r>
      <w:r>
        <w:rPr>
          <w:rFonts w:cs="Arial"/>
          <w:szCs w:val="22"/>
        </w:rPr>
        <w:tab/>
        <w:t>Device Under Test</w:t>
      </w:r>
    </w:p>
    <w:p w14:paraId="1EBE411D" w14:textId="77777777" w:rsidR="002E591F" w:rsidRDefault="002E591F" w:rsidP="00500ED2">
      <w:pPr>
        <w:spacing w:line="276" w:lineRule="auto"/>
        <w:ind w:left="1620" w:hanging="1080"/>
        <w:rPr>
          <w:rFonts w:cs="Arial"/>
          <w:szCs w:val="22"/>
        </w:rPr>
      </w:pPr>
      <w:r>
        <w:rPr>
          <w:rFonts w:cs="Arial"/>
          <w:szCs w:val="22"/>
        </w:rPr>
        <w:t xml:space="preserve">AI </w:t>
      </w:r>
      <w:r>
        <w:rPr>
          <w:rFonts w:cs="Arial"/>
          <w:szCs w:val="22"/>
        </w:rPr>
        <w:tab/>
        <w:t>Analog Input</w:t>
      </w:r>
    </w:p>
    <w:p w14:paraId="03D4BCB9" w14:textId="77777777" w:rsidR="002E591F" w:rsidRDefault="002E591F" w:rsidP="00500ED2">
      <w:pPr>
        <w:spacing w:line="276" w:lineRule="auto"/>
        <w:ind w:left="1620" w:hanging="1080"/>
        <w:rPr>
          <w:rFonts w:cs="Arial"/>
          <w:szCs w:val="22"/>
        </w:rPr>
      </w:pPr>
      <w:r>
        <w:rPr>
          <w:rFonts w:cs="Arial"/>
          <w:szCs w:val="22"/>
        </w:rPr>
        <w:t>XL</w:t>
      </w:r>
      <w:r>
        <w:rPr>
          <w:rFonts w:cs="Arial"/>
          <w:szCs w:val="22"/>
        </w:rPr>
        <w:tab/>
        <w:t>MS Excel</w:t>
      </w:r>
    </w:p>
    <w:p w14:paraId="0CE4CC5D" w14:textId="77777777" w:rsidR="002E591F" w:rsidRDefault="002E591F" w:rsidP="00500ED2">
      <w:pPr>
        <w:spacing w:line="276" w:lineRule="auto"/>
        <w:ind w:left="1620" w:hanging="1080"/>
        <w:rPr>
          <w:rFonts w:cs="Arial"/>
          <w:szCs w:val="22"/>
        </w:rPr>
      </w:pPr>
      <w:r>
        <w:rPr>
          <w:rFonts w:cs="Arial"/>
          <w:szCs w:val="22"/>
        </w:rPr>
        <w:t>MLOI</w:t>
      </w:r>
      <w:r>
        <w:rPr>
          <w:rFonts w:cs="Arial"/>
          <w:szCs w:val="22"/>
        </w:rPr>
        <w:tab/>
        <w:t>Multi-Level Oil Indicator, designation of the automated tester described herein.</w:t>
      </w:r>
    </w:p>
    <w:p w14:paraId="72F29ED1" w14:textId="6090AFB3" w:rsidR="002E591F" w:rsidRDefault="002E591F" w:rsidP="00500ED2">
      <w:pPr>
        <w:spacing w:line="276" w:lineRule="auto"/>
        <w:ind w:left="1620" w:hanging="1080"/>
      </w:pPr>
      <w:r w:rsidRPr="00572BE2">
        <w:t xml:space="preserve">Epic 1 </w:t>
      </w:r>
      <w:r>
        <w:tab/>
      </w:r>
      <w:r w:rsidRPr="00572BE2">
        <w:t>Single DUT automated test</w:t>
      </w:r>
      <w:r w:rsidR="00FA08A6">
        <w:t xml:space="preserve"> capability</w:t>
      </w:r>
    </w:p>
    <w:p w14:paraId="35BF54B0" w14:textId="0FBE3D65" w:rsidR="002E591F" w:rsidRDefault="002E591F" w:rsidP="00500ED2">
      <w:pPr>
        <w:spacing w:line="276" w:lineRule="auto"/>
        <w:ind w:left="1620" w:hanging="1080"/>
      </w:pPr>
      <w:r>
        <w:t xml:space="preserve">Epic 2 </w:t>
      </w:r>
      <w:r>
        <w:tab/>
        <w:t>MLOI capability extended to accommodate other OLS product lines.</w:t>
      </w:r>
    </w:p>
    <w:p w14:paraId="68A8B6BE" w14:textId="643AF4B8" w:rsidR="002E591F" w:rsidRDefault="002E591F" w:rsidP="00500ED2">
      <w:pPr>
        <w:spacing w:line="276" w:lineRule="auto"/>
        <w:ind w:left="1620" w:hanging="1080"/>
      </w:pPr>
      <w:r w:rsidRPr="002E591F">
        <w:t xml:space="preserve">Epic 3+ </w:t>
      </w:r>
      <w:r>
        <w:tab/>
        <w:t>U</w:t>
      </w:r>
      <w:r w:rsidRPr="002E591F">
        <w:t>ses the Custom Interface PCB (CIP). Also, the MLOI capability may</w:t>
      </w:r>
      <w:r>
        <w:t xml:space="preserve"> extended to accommodate multiple sensors DUT tested simultaneously</w:t>
      </w:r>
      <w:r w:rsidR="00FA08A6">
        <w:t xml:space="preserve"> (TBD)</w:t>
      </w:r>
    </w:p>
    <w:p w14:paraId="6FF087F4" w14:textId="1D9C033E" w:rsidR="002E591F" w:rsidRDefault="002E591F" w:rsidP="00500ED2">
      <w:pPr>
        <w:spacing w:line="276" w:lineRule="auto"/>
        <w:ind w:left="1620" w:hanging="1080"/>
      </w:pPr>
      <w:r>
        <w:t>H</w:t>
      </w:r>
      <w:r w:rsidRPr="00572BE2">
        <w:t xml:space="preserve">W 1 </w:t>
      </w:r>
      <w:r>
        <w:t xml:space="preserve">  </w:t>
      </w:r>
      <w:r>
        <w:tab/>
      </w:r>
      <w:r w:rsidRPr="00572BE2">
        <w:t>Prototype phase where all items are COTS and custom configurations are achieved through breadboards or otherwise temporary connections.</w:t>
      </w:r>
    </w:p>
    <w:p w14:paraId="6E6D710F" w14:textId="72D8BA0A" w:rsidR="002E591F" w:rsidRDefault="002E591F" w:rsidP="00500ED2">
      <w:pPr>
        <w:spacing w:line="276" w:lineRule="auto"/>
        <w:ind w:left="1620" w:hanging="1080"/>
      </w:pPr>
      <w:r w:rsidRPr="00572BE2">
        <w:t xml:space="preserve">HW 2 </w:t>
      </w:r>
      <w:r>
        <w:tab/>
      </w:r>
      <w:r w:rsidRPr="00572BE2">
        <w:t xml:space="preserve">Production where custom interfaces have been designed and fit for purpose implemented, </w:t>
      </w:r>
      <w:proofErr w:type="spellStart"/>
      <w:r w:rsidRPr="00572BE2">
        <w:t>ie</w:t>
      </w:r>
      <w:proofErr w:type="spellEnd"/>
      <w:r w:rsidRPr="00572BE2">
        <w:t xml:space="preserve"> interface unit manufactured as a custom</w:t>
      </w:r>
      <w:r>
        <w:t xml:space="preserve"> PCB.</w:t>
      </w:r>
    </w:p>
    <w:p w14:paraId="3D1CD935" w14:textId="52DDDE2E" w:rsidR="00EC41FD" w:rsidRDefault="00EC41FD" w:rsidP="00500ED2">
      <w:pPr>
        <w:spacing w:line="276" w:lineRule="auto"/>
        <w:ind w:left="1620" w:hanging="1080"/>
      </w:pPr>
      <w:r>
        <w:t>&lt;parm&gt;</w:t>
      </w:r>
      <w:r>
        <w:tab/>
        <w:t>Indicate the tester should supply the indicated parameter as appropriate.</w:t>
      </w:r>
    </w:p>
    <w:p w14:paraId="54D85956" w14:textId="27B63388" w:rsidR="000502A8" w:rsidRDefault="00491B6E" w:rsidP="002E6504">
      <w:pPr>
        <w:pStyle w:val="ZL1Section"/>
      </w:pPr>
      <w:bookmarkStart w:id="25" w:name="_Toc197431834"/>
      <w:r>
        <w:t>Test Plan</w:t>
      </w:r>
      <w:bookmarkEnd w:id="25"/>
    </w:p>
    <w:p w14:paraId="0319045C" w14:textId="77777777" w:rsidR="000502A8" w:rsidRPr="003038C9" w:rsidRDefault="000502A8" w:rsidP="002E6504">
      <w:pPr>
        <w:pStyle w:val="ZL2Section"/>
      </w:pPr>
      <w:bookmarkStart w:id="26" w:name="_Toc15026305"/>
      <w:bookmarkStart w:id="27" w:name="_Toc197431835"/>
      <w:bookmarkEnd w:id="22"/>
      <w:r w:rsidRPr="003038C9">
        <w:t>Requirements Cross Reference Summaries</w:t>
      </w:r>
      <w:bookmarkEnd w:id="26"/>
      <w:bookmarkEnd w:id="27"/>
    </w:p>
    <w:p w14:paraId="5F9A7FEB" w14:textId="4633B001" w:rsidR="00086220" w:rsidRDefault="000502A8" w:rsidP="000502A8">
      <w:pPr>
        <w:spacing w:before="120"/>
        <w:rPr>
          <w:rFonts w:cs="Arial"/>
          <w:szCs w:val="22"/>
        </w:rPr>
      </w:pPr>
      <w:r>
        <w:rPr>
          <w:rFonts w:cs="Arial"/>
          <w:szCs w:val="22"/>
        </w:rPr>
        <w:t xml:space="preserve">Test cases and procedures are traceable to the requirements of </w:t>
      </w:r>
      <w:r w:rsidR="008879DE">
        <w:rPr>
          <w:rFonts w:cs="Arial"/>
          <w:szCs w:val="22"/>
        </w:rPr>
        <w:t>ReqSpec</w:t>
      </w:r>
      <w:r>
        <w:rPr>
          <w:rFonts w:cs="Arial"/>
          <w:szCs w:val="22"/>
        </w:rPr>
        <w:t xml:space="preserve"> by </w:t>
      </w:r>
      <w:r w:rsidR="00086220">
        <w:rPr>
          <w:rFonts w:cs="Arial"/>
          <w:szCs w:val="22"/>
        </w:rPr>
        <w:t xml:space="preserve">being numbered with the corresponding requirement number. </w:t>
      </w:r>
    </w:p>
    <w:p w14:paraId="06B137D4" w14:textId="6FE06105" w:rsidR="00086220" w:rsidRDefault="00086220" w:rsidP="000502A8">
      <w:pPr>
        <w:spacing w:before="120"/>
        <w:rPr>
          <w:rFonts w:cs="Arial"/>
          <w:szCs w:val="22"/>
        </w:rPr>
      </w:pPr>
      <w:r>
        <w:rPr>
          <w:rFonts w:cs="Arial"/>
          <w:szCs w:val="22"/>
        </w:rPr>
        <w:t xml:space="preserve">Upon successful execution of this QTP, the MLOI Automated OLS Test shall be deemed suitable for ATP and production testing of the approved corresponding OLS product. The initial test shall cover EPIC 1 as defined in the ReqSpec for Elevate OLS sensor </w:t>
      </w:r>
      <w:r>
        <w:t>(PN 8005571.05).</w:t>
      </w:r>
    </w:p>
    <w:p w14:paraId="7617D819" w14:textId="77777777" w:rsidR="00086220" w:rsidRPr="003038C9" w:rsidRDefault="00086220" w:rsidP="002E6504">
      <w:pPr>
        <w:pStyle w:val="ZL2Section"/>
      </w:pPr>
      <w:bookmarkStart w:id="28" w:name="_Toc300041138"/>
      <w:bookmarkStart w:id="29" w:name="_Toc15026306"/>
      <w:bookmarkStart w:id="30" w:name="_Toc197431836"/>
      <w:r w:rsidRPr="003038C9">
        <w:t>Test</w:t>
      </w:r>
      <w:bookmarkEnd w:id="28"/>
      <w:bookmarkEnd w:id="29"/>
      <w:bookmarkEnd w:id="30"/>
    </w:p>
    <w:p w14:paraId="0BCA253B" w14:textId="77777777" w:rsidR="00086220" w:rsidRPr="003038C9" w:rsidRDefault="00086220" w:rsidP="00086220">
      <w:pPr>
        <w:pStyle w:val="BodyText1"/>
        <w:keepLines w:val="0"/>
        <w:tabs>
          <w:tab w:val="clear" w:pos="576"/>
          <w:tab w:val="clear" w:pos="1440"/>
          <w:tab w:val="left" w:pos="-1980"/>
        </w:tabs>
        <w:spacing w:before="120" w:line="240" w:lineRule="auto"/>
        <w:ind w:left="0"/>
        <w:rPr>
          <w:rFonts w:cs="Arial"/>
          <w:szCs w:val="22"/>
        </w:rPr>
      </w:pPr>
      <w:r w:rsidRPr="003038C9">
        <w:rPr>
          <w:rFonts w:cs="Arial"/>
          <w:szCs w:val="22"/>
        </w:rPr>
        <w:t>Verification that a requirement is met is by a thorough exercising of the item.  This includes actual measurement of unit performance with calculations/analysis as required under controlled and/or recorded environment and in accordance with approved test procedures.</w:t>
      </w:r>
    </w:p>
    <w:p w14:paraId="6502FC82" w14:textId="77777777" w:rsidR="00086220" w:rsidRPr="00491B6E" w:rsidRDefault="00086220" w:rsidP="002E6504">
      <w:pPr>
        <w:pStyle w:val="ZL2Section"/>
      </w:pPr>
      <w:bookmarkStart w:id="31" w:name="_Toc15026307"/>
      <w:bookmarkStart w:id="32" w:name="_Toc197431837"/>
      <w:r w:rsidRPr="00491B6E">
        <w:lastRenderedPageBreak/>
        <w:t>Analysis</w:t>
      </w:r>
      <w:bookmarkEnd w:id="31"/>
      <w:bookmarkEnd w:id="32"/>
    </w:p>
    <w:p w14:paraId="3E9DEA48" w14:textId="77777777" w:rsidR="00086220" w:rsidRPr="003038C9" w:rsidRDefault="00086220" w:rsidP="00086220">
      <w:pPr>
        <w:spacing w:before="120"/>
        <w:rPr>
          <w:rFonts w:cs="Arial"/>
          <w:szCs w:val="22"/>
        </w:rPr>
      </w:pPr>
      <w:r w:rsidRPr="003038C9">
        <w:rPr>
          <w:rFonts w:cs="Arial"/>
          <w:szCs w:val="22"/>
        </w:rPr>
        <w:t>The requirement is substantiated by Analysis. Analysis is the processing of accumulated results and conclusions to determine whether a requirement has been verified.  The analytical results may be based on original study, or derived from lower-level examination, test, demonstration, or a formal analysis.</w:t>
      </w:r>
    </w:p>
    <w:p w14:paraId="49C571DF" w14:textId="77777777" w:rsidR="00086220" w:rsidRPr="003038C9" w:rsidRDefault="00086220" w:rsidP="002E6504">
      <w:pPr>
        <w:pStyle w:val="ZL2Section"/>
      </w:pPr>
      <w:bookmarkStart w:id="33" w:name="_Toc15026309"/>
      <w:bookmarkStart w:id="34" w:name="_Toc197431838"/>
      <w:r w:rsidRPr="003038C9">
        <w:t>Inspection</w:t>
      </w:r>
      <w:bookmarkEnd w:id="33"/>
      <w:bookmarkEnd w:id="34"/>
    </w:p>
    <w:p w14:paraId="36AE5EF7" w14:textId="77777777" w:rsidR="00086220" w:rsidRPr="003038C9" w:rsidRDefault="00086220" w:rsidP="00086220">
      <w:pPr>
        <w:spacing w:before="120"/>
        <w:rPr>
          <w:rFonts w:cs="Arial"/>
          <w:szCs w:val="22"/>
        </w:rPr>
      </w:pPr>
      <w:r w:rsidRPr="003038C9">
        <w:rPr>
          <w:rFonts w:cs="Arial"/>
          <w:szCs w:val="22"/>
        </w:rPr>
        <w:t>Inspection is a visual examination, physical manipulation, weighing and/or measurements to verify that the hardware item conforms to the design requirements and includes review of documentation controlling configuration and requirements.</w:t>
      </w:r>
    </w:p>
    <w:p w14:paraId="2D94B978" w14:textId="77777777" w:rsidR="00086220" w:rsidRDefault="00086220" w:rsidP="00C7257F"/>
    <w:p w14:paraId="314F4460" w14:textId="3B16692C" w:rsidR="00E851AB" w:rsidRPr="003038C9" w:rsidRDefault="00E851AB" w:rsidP="002E6504">
      <w:pPr>
        <w:pStyle w:val="ZL2Section"/>
      </w:pPr>
      <w:bookmarkStart w:id="35" w:name="_Toc197431839"/>
      <w:r>
        <w:t>Test Results Record</w:t>
      </w:r>
      <w:bookmarkEnd w:id="35"/>
    </w:p>
    <w:p w14:paraId="12D13BF6" w14:textId="77777777" w:rsidR="00086220" w:rsidRDefault="00086220" w:rsidP="00C7257F"/>
    <w:p w14:paraId="0DBBC62D" w14:textId="2D71701C" w:rsidR="00086220" w:rsidRDefault="00E851AB" w:rsidP="00C7257F">
      <w:r>
        <w:t xml:space="preserve">The test cases shall provide space to record the results of that test </w:t>
      </w:r>
      <w:r w:rsidR="008879DE">
        <w:t>case,</w:t>
      </w:r>
      <w:r>
        <w:t xml:space="preserve"> and an overall PASS/FAIL score shall be recorded. This will serve as the Test Results Record when completed and signed off by the designated stakeholders.</w:t>
      </w:r>
    </w:p>
    <w:p w14:paraId="4FDE30E1" w14:textId="77777777" w:rsidR="00E851AB" w:rsidRDefault="00E851AB" w:rsidP="00C7257F"/>
    <w:p w14:paraId="3886D7A4" w14:textId="77777777" w:rsidR="00E851AB" w:rsidRPr="003038C9" w:rsidRDefault="00E851AB" w:rsidP="002E6504">
      <w:pPr>
        <w:pStyle w:val="ZL1Section"/>
      </w:pPr>
      <w:bookmarkStart w:id="36" w:name="_Toc15026310"/>
      <w:bookmarkStart w:id="37" w:name="_Toc197431840"/>
      <w:r w:rsidRPr="003038C9">
        <w:t>Description of Test Item</w:t>
      </w:r>
      <w:bookmarkEnd w:id="36"/>
      <w:bookmarkEnd w:id="37"/>
    </w:p>
    <w:p w14:paraId="280B8918" w14:textId="286CBD95" w:rsidR="00E851AB" w:rsidRPr="003038C9" w:rsidRDefault="00E851AB" w:rsidP="00E851AB">
      <w:pPr>
        <w:spacing w:before="120"/>
        <w:rPr>
          <w:rFonts w:cs="Arial"/>
          <w:szCs w:val="22"/>
        </w:rPr>
      </w:pPr>
      <w:r w:rsidRPr="003038C9">
        <w:rPr>
          <w:rFonts w:cs="Arial"/>
          <w:szCs w:val="22"/>
        </w:rPr>
        <w:t xml:space="preserve">The Allen </w:t>
      </w:r>
      <w:r>
        <w:rPr>
          <w:rFonts w:cs="Arial"/>
          <w:szCs w:val="22"/>
        </w:rPr>
        <w:t xml:space="preserve">MLOI Automated OLS Test Bench </w:t>
      </w:r>
      <w:r w:rsidRPr="003038C9">
        <w:rPr>
          <w:rFonts w:cs="Arial"/>
          <w:szCs w:val="22"/>
        </w:rPr>
        <w:t xml:space="preserve">is illustrated in Appendix II.  The </w:t>
      </w:r>
      <w:r w:rsidR="00C153A3">
        <w:rPr>
          <w:rFonts w:cs="Arial"/>
          <w:szCs w:val="22"/>
        </w:rPr>
        <w:t xml:space="preserve">MLOI is an LabVIEW automated system intended to be a hands-free product test bench that minimizes human product evaluation by controlling the pump and data acquisition system used to precisely control the test tank oil level to a specified Test Point and measure and record the OLS response then determine if the Device Under Test response complies to the designated product ATP specification and report a PASS/FAIL status for that product at the completion of the test. </w:t>
      </w:r>
    </w:p>
    <w:p w14:paraId="5D972161" w14:textId="77777777" w:rsidR="00E851AB" w:rsidRPr="003038C9" w:rsidRDefault="00E851AB" w:rsidP="002E6504">
      <w:pPr>
        <w:pStyle w:val="ZL2Section"/>
      </w:pPr>
      <w:bookmarkStart w:id="38" w:name="_Toc15026311"/>
      <w:bookmarkStart w:id="39" w:name="_Toc197431841"/>
      <w:r w:rsidRPr="003038C9">
        <w:t>General Test Data Requirements</w:t>
      </w:r>
      <w:bookmarkEnd w:id="38"/>
      <w:bookmarkEnd w:id="39"/>
    </w:p>
    <w:p w14:paraId="09E860E8" w14:textId="79AF51EF" w:rsidR="00E851AB" w:rsidRPr="003038C9" w:rsidRDefault="00C2237B" w:rsidP="00E851AB">
      <w:pPr>
        <w:spacing w:before="120"/>
        <w:rPr>
          <w:rFonts w:cs="Arial"/>
          <w:szCs w:val="22"/>
        </w:rPr>
      </w:pPr>
      <w:r>
        <w:rPr>
          <w:rFonts w:cs="Arial"/>
          <w:szCs w:val="22"/>
        </w:rPr>
        <w:t xml:space="preserve">One MLOI Automated OLS test bench designed to comply with EPIC 1 of the ReqSpec, shall be evaluated.  One or more designated and characterized OLS product will be used as DUT to evaluate the performance of the MLOI under test. </w:t>
      </w:r>
    </w:p>
    <w:p w14:paraId="32DA4F84" w14:textId="77777777" w:rsidR="00E851AB" w:rsidRPr="003038C9" w:rsidRDefault="00E851AB" w:rsidP="00E851AB">
      <w:pPr>
        <w:spacing w:before="120"/>
        <w:rPr>
          <w:rFonts w:cs="Arial"/>
          <w:szCs w:val="22"/>
        </w:rPr>
      </w:pPr>
      <w:r w:rsidRPr="003038C9">
        <w:rPr>
          <w:rFonts w:cs="Arial"/>
          <w:szCs w:val="22"/>
        </w:rPr>
        <w:t>Data for each test shall be recorded on individual data sheets.  Each sheet shall contain as a minimum the following:</w:t>
      </w:r>
    </w:p>
    <w:p w14:paraId="7C294D5F" w14:textId="064B98A1" w:rsidR="00E851AB" w:rsidRPr="003038C9" w:rsidRDefault="00E851AB" w:rsidP="00BA2E11">
      <w:pPr>
        <w:numPr>
          <w:ilvl w:val="0"/>
          <w:numId w:val="9"/>
        </w:numPr>
        <w:spacing w:before="120"/>
        <w:rPr>
          <w:rFonts w:cs="Arial"/>
          <w:szCs w:val="22"/>
        </w:rPr>
      </w:pPr>
      <w:r w:rsidRPr="003038C9">
        <w:rPr>
          <w:rFonts w:cs="Arial"/>
          <w:szCs w:val="22"/>
        </w:rPr>
        <w:t>Test Title</w:t>
      </w:r>
      <w:r w:rsidR="00C2237B">
        <w:rPr>
          <w:rFonts w:cs="Arial"/>
          <w:szCs w:val="22"/>
        </w:rPr>
        <w:t xml:space="preserve">:  “QTP Results for </w:t>
      </w:r>
      <w:r w:rsidR="00C2237B">
        <w:t xml:space="preserve">MLOI Automated OLS Test Bench, EPIC 1” </w:t>
      </w:r>
    </w:p>
    <w:p w14:paraId="6B1C0C28" w14:textId="77777777" w:rsidR="00E851AB" w:rsidRPr="003038C9" w:rsidRDefault="00E851AB" w:rsidP="00BA2E11">
      <w:pPr>
        <w:numPr>
          <w:ilvl w:val="0"/>
          <w:numId w:val="9"/>
        </w:numPr>
        <w:rPr>
          <w:rFonts w:cs="Arial"/>
          <w:szCs w:val="22"/>
        </w:rPr>
      </w:pPr>
      <w:r w:rsidRPr="003038C9">
        <w:rPr>
          <w:rFonts w:cs="Arial"/>
          <w:szCs w:val="22"/>
        </w:rPr>
        <w:t>Date of test</w:t>
      </w:r>
    </w:p>
    <w:p w14:paraId="2E0B575D" w14:textId="77777777" w:rsidR="00E851AB" w:rsidRPr="003038C9" w:rsidRDefault="00E851AB" w:rsidP="00BA2E11">
      <w:pPr>
        <w:numPr>
          <w:ilvl w:val="0"/>
          <w:numId w:val="9"/>
        </w:numPr>
        <w:rPr>
          <w:rFonts w:cs="Arial"/>
          <w:szCs w:val="22"/>
        </w:rPr>
      </w:pPr>
      <w:r w:rsidRPr="003038C9">
        <w:rPr>
          <w:rFonts w:cs="Arial"/>
          <w:szCs w:val="22"/>
        </w:rPr>
        <w:t>Test procedure paragraph reference</w:t>
      </w:r>
    </w:p>
    <w:p w14:paraId="042355F1" w14:textId="77777777" w:rsidR="00E851AB" w:rsidRPr="003038C9" w:rsidRDefault="00E851AB" w:rsidP="00BA2E11">
      <w:pPr>
        <w:numPr>
          <w:ilvl w:val="0"/>
          <w:numId w:val="9"/>
        </w:numPr>
        <w:rPr>
          <w:rFonts w:cs="Arial"/>
          <w:szCs w:val="22"/>
        </w:rPr>
      </w:pPr>
      <w:r w:rsidRPr="003038C9">
        <w:rPr>
          <w:rFonts w:cs="Arial"/>
          <w:szCs w:val="22"/>
        </w:rPr>
        <w:t>All pertinent environmental conditions</w:t>
      </w:r>
    </w:p>
    <w:p w14:paraId="5AA4B925" w14:textId="77777777" w:rsidR="00E851AB" w:rsidRPr="003038C9" w:rsidRDefault="00E851AB" w:rsidP="00BA2E11">
      <w:pPr>
        <w:numPr>
          <w:ilvl w:val="0"/>
          <w:numId w:val="9"/>
        </w:numPr>
        <w:rPr>
          <w:rFonts w:cs="Arial"/>
          <w:szCs w:val="22"/>
        </w:rPr>
      </w:pPr>
      <w:r w:rsidRPr="003038C9">
        <w:rPr>
          <w:rFonts w:cs="Arial"/>
          <w:szCs w:val="22"/>
        </w:rPr>
        <w:t>Type of fluid used and temperature (if applicable)</w:t>
      </w:r>
    </w:p>
    <w:p w14:paraId="7C5F9BED" w14:textId="77777777" w:rsidR="00E851AB" w:rsidRPr="003038C9" w:rsidRDefault="00E851AB" w:rsidP="00BA2E11">
      <w:pPr>
        <w:numPr>
          <w:ilvl w:val="0"/>
          <w:numId w:val="9"/>
        </w:numPr>
        <w:rPr>
          <w:rFonts w:cs="Arial"/>
          <w:szCs w:val="22"/>
        </w:rPr>
      </w:pPr>
      <w:r w:rsidRPr="003038C9">
        <w:rPr>
          <w:rFonts w:cs="Arial"/>
          <w:szCs w:val="22"/>
        </w:rPr>
        <w:t>Name and signature of test operator(s)</w:t>
      </w:r>
    </w:p>
    <w:p w14:paraId="7AEDCAFB" w14:textId="77777777" w:rsidR="00E851AB" w:rsidRPr="003038C9" w:rsidRDefault="00E851AB" w:rsidP="00BA2E11">
      <w:pPr>
        <w:numPr>
          <w:ilvl w:val="0"/>
          <w:numId w:val="9"/>
        </w:numPr>
        <w:rPr>
          <w:rFonts w:cs="Arial"/>
          <w:szCs w:val="22"/>
        </w:rPr>
      </w:pPr>
      <w:r w:rsidRPr="003038C9">
        <w:rPr>
          <w:rFonts w:cs="Arial"/>
          <w:szCs w:val="22"/>
        </w:rPr>
        <w:t>Equipment, instruments, tolerances, and calibration</w:t>
      </w:r>
    </w:p>
    <w:p w14:paraId="0F90F101" w14:textId="77777777" w:rsidR="00E851AB" w:rsidRPr="003038C9" w:rsidRDefault="00E851AB" w:rsidP="00BA2E11">
      <w:pPr>
        <w:numPr>
          <w:ilvl w:val="0"/>
          <w:numId w:val="9"/>
        </w:numPr>
        <w:rPr>
          <w:rFonts w:cs="Arial"/>
          <w:szCs w:val="22"/>
        </w:rPr>
      </w:pPr>
      <w:r w:rsidRPr="003038C9">
        <w:rPr>
          <w:rFonts w:cs="Arial"/>
          <w:szCs w:val="22"/>
        </w:rPr>
        <w:t>Input, output, and computed data</w:t>
      </w:r>
    </w:p>
    <w:p w14:paraId="467A638B" w14:textId="77777777" w:rsidR="00E851AB" w:rsidRPr="003038C9" w:rsidRDefault="00E851AB" w:rsidP="00E851AB">
      <w:pPr>
        <w:spacing w:before="120"/>
        <w:rPr>
          <w:rFonts w:cs="Arial"/>
          <w:szCs w:val="22"/>
        </w:rPr>
      </w:pPr>
      <w:r w:rsidRPr="003038C9">
        <w:rPr>
          <w:rFonts w:cs="Arial"/>
          <w:szCs w:val="22"/>
        </w:rPr>
        <w:t xml:space="preserve">In addition, photographs of the test unit before and after testing, and of the test setup prior to testing must be taken and provided in the Test Report. Photographs shall be available for customer review prior to testing, if required. </w:t>
      </w:r>
    </w:p>
    <w:p w14:paraId="60499D77" w14:textId="77777777" w:rsidR="00E851AB" w:rsidRPr="003038C9" w:rsidRDefault="00E851AB" w:rsidP="00E851AB">
      <w:pPr>
        <w:spacing w:before="120"/>
        <w:rPr>
          <w:rFonts w:cs="Arial"/>
          <w:szCs w:val="22"/>
        </w:rPr>
      </w:pPr>
      <w:r w:rsidRPr="003038C9">
        <w:rPr>
          <w:rFonts w:cs="Arial"/>
          <w:szCs w:val="22"/>
        </w:rPr>
        <w:t>Supporting data, such as a test log, a narrative history of the test and a data acquisition recording of the required test parameters (input and output), if applicable, per the test procedure, shall be made available for customer review.</w:t>
      </w:r>
    </w:p>
    <w:p w14:paraId="032AD37F" w14:textId="77777777" w:rsidR="00E851AB" w:rsidRPr="003038C9" w:rsidRDefault="00E851AB" w:rsidP="002E6504">
      <w:pPr>
        <w:pStyle w:val="ZL2Section"/>
      </w:pPr>
      <w:bookmarkStart w:id="40" w:name="_Toc15026312"/>
      <w:bookmarkStart w:id="41" w:name="_Toc197431842"/>
      <w:r w:rsidRPr="003038C9">
        <w:lastRenderedPageBreak/>
        <w:t>Criteria for Retest</w:t>
      </w:r>
      <w:bookmarkEnd w:id="40"/>
      <w:bookmarkEnd w:id="41"/>
    </w:p>
    <w:p w14:paraId="1D006CE1" w14:textId="77777777" w:rsidR="00E851AB" w:rsidRPr="003038C9" w:rsidRDefault="00E851AB" w:rsidP="00E851AB">
      <w:pPr>
        <w:spacing w:before="120"/>
        <w:rPr>
          <w:rFonts w:cs="Arial"/>
          <w:szCs w:val="22"/>
        </w:rPr>
      </w:pPr>
      <w:r w:rsidRPr="003038C9">
        <w:rPr>
          <w:rFonts w:cs="Arial"/>
          <w:szCs w:val="22"/>
        </w:rPr>
        <w:t>In the event of a test failure, the test shall be suspended and the cognizant &lt;customer&gt; representative shall be notified with</w:t>
      </w:r>
      <w:r>
        <w:rPr>
          <w:rFonts w:cs="Arial"/>
          <w:szCs w:val="22"/>
        </w:rPr>
        <w:t>in</w:t>
      </w:r>
      <w:r w:rsidRPr="003038C9">
        <w:rPr>
          <w:rFonts w:cs="Arial"/>
          <w:szCs w:val="22"/>
        </w:rPr>
        <w:t xml:space="preserve"> 24 hours of the finding.  The nature and amount of any redesign and retest shall be coordinated with and approved by &lt;customer&gt; prior to resumption of the test program.</w:t>
      </w:r>
    </w:p>
    <w:p w14:paraId="0BC1A52C" w14:textId="77777777" w:rsidR="00E851AB" w:rsidRPr="003038C9" w:rsidRDefault="00E851AB" w:rsidP="002E6504">
      <w:pPr>
        <w:pStyle w:val="ZL1Section"/>
      </w:pPr>
      <w:bookmarkStart w:id="42" w:name="_Toc193210337"/>
      <w:bookmarkStart w:id="43" w:name="_Toc193210461"/>
      <w:bookmarkStart w:id="44" w:name="_Toc15026314"/>
      <w:bookmarkStart w:id="45" w:name="_Toc197431843"/>
      <w:bookmarkEnd w:id="42"/>
      <w:bookmarkEnd w:id="43"/>
      <w:r w:rsidRPr="003038C9">
        <w:t>Test Approach</w:t>
      </w:r>
      <w:bookmarkEnd w:id="44"/>
      <w:bookmarkEnd w:id="45"/>
    </w:p>
    <w:p w14:paraId="1EEA34BF" w14:textId="54C5F9CE" w:rsidR="00E851AB" w:rsidRPr="003038C9" w:rsidRDefault="00E851AB" w:rsidP="00E851AB">
      <w:pPr>
        <w:spacing w:before="120"/>
        <w:rPr>
          <w:rFonts w:cs="Arial"/>
          <w:szCs w:val="22"/>
        </w:rPr>
      </w:pPr>
      <w:r w:rsidRPr="003038C9">
        <w:rPr>
          <w:rFonts w:cs="Arial"/>
          <w:szCs w:val="22"/>
        </w:rPr>
        <w:t xml:space="preserve">Unless otherwise specified, the following general requirements shall apply to all Section </w:t>
      </w:r>
      <w:r>
        <w:rPr>
          <w:rFonts w:cs="Arial"/>
          <w:szCs w:val="22"/>
        </w:rPr>
        <w:t xml:space="preserve">5 </w:t>
      </w:r>
      <w:r w:rsidRPr="003038C9">
        <w:rPr>
          <w:rFonts w:cs="Arial"/>
          <w:szCs w:val="22"/>
        </w:rPr>
        <w:t>procedures</w:t>
      </w:r>
      <w:r>
        <w:rPr>
          <w:rFonts w:cs="Arial"/>
          <w:szCs w:val="22"/>
        </w:rPr>
        <w:t>.</w:t>
      </w:r>
    </w:p>
    <w:p w14:paraId="19F639DD" w14:textId="77777777" w:rsidR="00E851AB" w:rsidRPr="003038C9" w:rsidRDefault="00E851AB" w:rsidP="002E6504">
      <w:pPr>
        <w:pStyle w:val="ZL2Section"/>
      </w:pPr>
      <w:bookmarkStart w:id="46" w:name="_Toc15026315"/>
      <w:bookmarkStart w:id="47" w:name="_Toc197431844"/>
      <w:r w:rsidRPr="003038C9">
        <w:t>Test Conditions</w:t>
      </w:r>
      <w:bookmarkEnd w:id="46"/>
      <w:bookmarkEnd w:id="47"/>
    </w:p>
    <w:p w14:paraId="161688C9" w14:textId="0835D4A5" w:rsidR="00E851AB" w:rsidRPr="003038C9" w:rsidRDefault="00E851AB" w:rsidP="00E851AB">
      <w:pPr>
        <w:spacing w:before="120"/>
        <w:rPr>
          <w:rFonts w:cs="Arial"/>
          <w:szCs w:val="22"/>
        </w:rPr>
      </w:pPr>
      <w:r w:rsidRPr="003038C9">
        <w:rPr>
          <w:rFonts w:cs="Arial"/>
          <w:szCs w:val="22"/>
        </w:rPr>
        <w:t>Unless otherwise specified, the tests shall be conducted at ambient temperatures between +</w:t>
      </w:r>
      <w:r>
        <w:rPr>
          <w:rFonts w:cs="Arial"/>
          <w:szCs w:val="22"/>
        </w:rPr>
        <w:t>70</w:t>
      </w:r>
      <w:r w:rsidRPr="003038C9">
        <w:rPr>
          <w:rFonts w:cs="Arial"/>
          <w:szCs w:val="22"/>
        </w:rPr>
        <w:sym w:font="Symbol" w:char="F0B0"/>
      </w:r>
      <w:r w:rsidRPr="003038C9">
        <w:rPr>
          <w:rFonts w:cs="Arial"/>
          <w:szCs w:val="22"/>
        </w:rPr>
        <w:t>F and +</w:t>
      </w:r>
      <w:r>
        <w:rPr>
          <w:rFonts w:cs="Arial"/>
          <w:szCs w:val="22"/>
        </w:rPr>
        <w:t>80</w:t>
      </w:r>
      <w:r w:rsidRPr="003038C9">
        <w:rPr>
          <w:rFonts w:cs="Arial"/>
          <w:szCs w:val="22"/>
        </w:rPr>
        <w:sym w:font="Symbol" w:char="F0B0"/>
      </w:r>
      <w:r w:rsidRPr="003038C9">
        <w:rPr>
          <w:rFonts w:cs="Arial"/>
          <w:szCs w:val="22"/>
        </w:rPr>
        <w:t xml:space="preserve">F and at local laboratory ambient pressure and humidity conditions up to 90% relative humidity.  </w:t>
      </w:r>
      <w:r w:rsidRPr="003038C9">
        <w:rPr>
          <w:rFonts w:cs="Arial"/>
          <w:color w:val="000000"/>
          <w:szCs w:val="22"/>
        </w:rPr>
        <w:t xml:space="preserve">The </w:t>
      </w:r>
      <w:proofErr w:type="gramStart"/>
      <w:r w:rsidRPr="003038C9">
        <w:rPr>
          <w:rFonts w:cs="Arial"/>
          <w:color w:val="000000"/>
          <w:szCs w:val="22"/>
        </w:rPr>
        <w:t>ambient</w:t>
      </w:r>
      <w:proofErr w:type="gramEnd"/>
      <w:r w:rsidRPr="003038C9">
        <w:rPr>
          <w:rFonts w:cs="Arial"/>
          <w:color w:val="000000"/>
          <w:szCs w:val="22"/>
        </w:rPr>
        <w:t xml:space="preserve"> conditions at time of testing shall be provided on the test data sheet, as noted in Section 3.1.</w:t>
      </w:r>
    </w:p>
    <w:p w14:paraId="798A5504" w14:textId="77777777" w:rsidR="00E851AB" w:rsidRPr="003038C9" w:rsidRDefault="00E851AB" w:rsidP="002E6504">
      <w:pPr>
        <w:pStyle w:val="ZL2Section"/>
      </w:pPr>
      <w:bookmarkStart w:id="48" w:name="_Toc15026316"/>
      <w:bookmarkStart w:id="49" w:name="_Toc197431845"/>
      <w:r w:rsidRPr="003038C9">
        <w:t>Measurement Tolerances</w:t>
      </w:r>
      <w:bookmarkEnd w:id="48"/>
      <w:bookmarkEnd w:id="49"/>
    </w:p>
    <w:p w14:paraId="4AEC7E07" w14:textId="77777777" w:rsidR="00E851AB" w:rsidRPr="003038C9" w:rsidRDefault="00E851AB" w:rsidP="00E851AB">
      <w:pPr>
        <w:keepNext/>
        <w:keepLines/>
        <w:spacing w:before="120"/>
        <w:rPr>
          <w:rFonts w:cs="Arial"/>
          <w:szCs w:val="22"/>
        </w:rPr>
      </w:pPr>
      <w:r w:rsidRPr="003038C9">
        <w:rPr>
          <w:rFonts w:cs="Arial"/>
          <w:szCs w:val="22"/>
        </w:rPr>
        <w:t>The maximum allowable tolerance on test condition measurements shall be as follows:</w:t>
      </w:r>
    </w:p>
    <w:p w14:paraId="6DABAAE2" w14:textId="77777777" w:rsidR="00E851AB" w:rsidRPr="003038C9" w:rsidRDefault="00E851AB" w:rsidP="00BA2E11">
      <w:pPr>
        <w:keepNext/>
        <w:keepLines/>
        <w:widowControl w:val="0"/>
        <w:numPr>
          <w:ilvl w:val="0"/>
          <w:numId w:val="10"/>
        </w:numPr>
        <w:tabs>
          <w:tab w:val="left" w:pos="1080"/>
          <w:tab w:val="left" w:pos="2880"/>
        </w:tabs>
        <w:spacing w:before="120"/>
        <w:ind w:left="720" w:firstLine="0"/>
        <w:rPr>
          <w:rFonts w:cs="Arial"/>
          <w:szCs w:val="22"/>
        </w:rPr>
      </w:pPr>
      <w:r w:rsidRPr="003038C9">
        <w:rPr>
          <w:rFonts w:cs="Arial"/>
          <w:szCs w:val="22"/>
        </w:rPr>
        <w:t>Pressure:</w:t>
      </w:r>
      <w:r w:rsidRPr="003038C9">
        <w:rPr>
          <w:rFonts w:cs="Arial"/>
          <w:szCs w:val="22"/>
        </w:rPr>
        <w:tab/>
      </w:r>
      <w:r w:rsidRPr="003038C9">
        <w:rPr>
          <w:rFonts w:cs="Arial"/>
          <w:szCs w:val="22"/>
        </w:rPr>
        <w:sym w:font="Symbol" w:char="F0B1"/>
      </w:r>
      <w:r w:rsidRPr="003038C9">
        <w:rPr>
          <w:rFonts w:cs="Arial"/>
          <w:szCs w:val="22"/>
        </w:rPr>
        <w:t xml:space="preserve"> 2%</w:t>
      </w:r>
    </w:p>
    <w:p w14:paraId="6DC77FDC" w14:textId="77777777" w:rsidR="00E851AB" w:rsidRPr="003038C9" w:rsidRDefault="00E851AB" w:rsidP="00BA2E11">
      <w:pPr>
        <w:keepNext/>
        <w:keepLines/>
        <w:widowControl w:val="0"/>
        <w:numPr>
          <w:ilvl w:val="0"/>
          <w:numId w:val="10"/>
        </w:numPr>
        <w:tabs>
          <w:tab w:val="left" w:pos="1080"/>
          <w:tab w:val="left" w:pos="2880"/>
        </w:tabs>
        <w:ind w:left="720" w:firstLine="0"/>
        <w:rPr>
          <w:rFonts w:cs="Arial"/>
          <w:szCs w:val="22"/>
        </w:rPr>
      </w:pPr>
      <w:r w:rsidRPr="003038C9">
        <w:rPr>
          <w:rFonts w:cs="Arial"/>
          <w:szCs w:val="22"/>
        </w:rPr>
        <w:t>Temperature:</w:t>
      </w:r>
      <w:r w:rsidRPr="003038C9">
        <w:rPr>
          <w:rFonts w:cs="Arial"/>
          <w:szCs w:val="22"/>
        </w:rPr>
        <w:tab/>
      </w:r>
      <w:r w:rsidRPr="003038C9">
        <w:rPr>
          <w:rFonts w:cs="Arial"/>
          <w:szCs w:val="22"/>
        </w:rPr>
        <w:sym w:font="Symbol" w:char="F0B1"/>
      </w:r>
      <w:r w:rsidRPr="003038C9">
        <w:rPr>
          <w:rFonts w:cs="Arial"/>
          <w:szCs w:val="22"/>
        </w:rPr>
        <w:t xml:space="preserve"> 2</w:t>
      </w:r>
      <w:r w:rsidRPr="003038C9">
        <w:rPr>
          <w:rFonts w:cs="Arial"/>
          <w:szCs w:val="22"/>
        </w:rPr>
        <w:sym w:font="Symbol" w:char="F0B0"/>
      </w:r>
      <w:r w:rsidRPr="003038C9">
        <w:rPr>
          <w:rFonts w:cs="Arial"/>
          <w:szCs w:val="22"/>
        </w:rPr>
        <w:t>F</w:t>
      </w:r>
    </w:p>
    <w:p w14:paraId="1980FA29" w14:textId="77777777" w:rsidR="00E851AB" w:rsidRDefault="00E851AB" w:rsidP="00BA2E11">
      <w:pPr>
        <w:keepNext/>
        <w:keepLines/>
        <w:widowControl w:val="0"/>
        <w:numPr>
          <w:ilvl w:val="0"/>
          <w:numId w:val="10"/>
        </w:numPr>
        <w:tabs>
          <w:tab w:val="left" w:pos="1080"/>
          <w:tab w:val="left" w:pos="2880"/>
        </w:tabs>
        <w:ind w:left="720" w:firstLine="0"/>
        <w:rPr>
          <w:rFonts w:cs="Arial"/>
          <w:szCs w:val="22"/>
        </w:rPr>
      </w:pPr>
      <w:r w:rsidRPr="003038C9">
        <w:rPr>
          <w:rFonts w:cs="Arial"/>
          <w:szCs w:val="22"/>
        </w:rPr>
        <w:t>Flow:</w:t>
      </w:r>
      <w:r w:rsidRPr="003038C9">
        <w:rPr>
          <w:rFonts w:cs="Arial"/>
          <w:szCs w:val="22"/>
        </w:rPr>
        <w:tab/>
      </w:r>
      <w:r w:rsidRPr="003038C9">
        <w:rPr>
          <w:rFonts w:cs="Arial"/>
          <w:szCs w:val="22"/>
        </w:rPr>
        <w:sym w:font="Symbol" w:char="F0B1"/>
      </w:r>
      <w:r w:rsidRPr="003038C9">
        <w:rPr>
          <w:rFonts w:cs="Arial"/>
          <w:szCs w:val="22"/>
        </w:rPr>
        <w:t xml:space="preserve"> 2%</w:t>
      </w:r>
    </w:p>
    <w:p w14:paraId="0409A547" w14:textId="77777777" w:rsidR="00E851AB" w:rsidRPr="003038C9" w:rsidRDefault="00E851AB" w:rsidP="00E851AB">
      <w:pPr>
        <w:spacing w:before="120"/>
        <w:rPr>
          <w:rFonts w:cs="Arial"/>
          <w:szCs w:val="22"/>
        </w:rPr>
      </w:pPr>
      <w:r w:rsidRPr="003038C9">
        <w:rPr>
          <w:rFonts w:cs="Arial"/>
          <w:szCs w:val="22"/>
        </w:rPr>
        <w:t>Other tolerances shall be as specified in the detailed procedure</w:t>
      </w:r>
    </w:p>
    <w:p w14:paraId="011658FB" w14:textId="77777777" w:rsidR="00E851AB" w:rsidRPr="003038C9" w:rsidRDefault="00E851AB" w:rsidP="002E6504">
      <w:pPr>
        <w:pStyle w:val="ZL2Section"/>
      </w:pPr>
      <w:bookmarkStart w:id="50" w:name="_Toc300041149"/>
      <w:bookmarkStart w:id="51" w:name="_Toc15026317"/>
      <w:bookmarkStart w:id="52" w:name="_Toc197431846"/>
      <w:r w:rsidRPr="003038C9">
        <w:t>Test Fluids</w:t>
      </w:r>
      <w:bookmarkEnd w:id="50"/>
      <w:bookmarkEnd w:id="51"/>
      <w:bookmarkEnd w:id="52"/>
    </w:p>
    <w:p w14:paraId="516053E6" w14:textId="2259A574" w:rsidR="00E851AB" w:rsidRPr="003038C9" w:rsidRDefault="006563D9" w:rsidP="00E851AB">
      <w:pPr>
        <w:pStyle w:val="BodyText1"/>
        <w:keepNext/>
        <w:widowControl w:val="0"/>
        <w:tabs>
          <w:tab w:val="clear" w:pos="576"/>
          <w:tab w:val="clear" w:pos="1440"/>
        </w:tabs>
        <w:spacing w:before="120" w:line="240" w:lineRule="auto"/>
        <w:ind w:left="0"/>
        <w:rPr>
          <w:rFonts w:cs="Arial"/>
          <w:szCs w:val="22"/>
        </w:rPr>
      </w:pPr>
      <w:r>
        <w:rPr>
          <w:rFonts w:cs="Arial"/>
          <w:szCs w:val="22"/>
        </w:rPr>
        <w:t xml:space="preserve">The MLOI test tank will use </w:t>
      </w:r>
      <w:r w:rsidR="00E851AB" w:rsidRPr="003038C9">
        <w:rPr>
          <w:rFonts w:cs="Arial"/>
          <w:szCs w:val="22"/>
        </w:rPr>
        <w:t xml:space="preserve">oil conforming to </w:t>
      </w:r>
      <w:r w:rsidR="00E851AB" w:rsidRPr="00500ED2">
        <w:rPr>
          <w:rFonts w:cs="Arial"/>
          <w:szCs w:val="22"/>
          <w:highlight w:val="yellow"/>
        </w:rPr>
        <w:t>&lt;test fuel spec (common name)&gt;.</w:t>
      </w:r>
      <w:r w:rsidR="00E851AB" w:rsidRPr="003038C9">
        <w:rPr>
          <w:rFonts w:cs="Arial"/>
          <w:szCs w:val="22"/>
        </w:rPr>
        <w:t xml:space="preserve">  The fluids for each test shall be recorded on all data sheets.</w:t>
      </w:r>
    </w:p>
    <w:p w14:paraId="777F79AA" w14:textId="77777777" w:rsidR="00E851AB" w:rsidRPr="003038C9" w:rsidRDefault="00E851AB" w:rsidP="002E6504">
      <w:pPr>
        <w:pStyle w:val="ZL2Section"/>
      </w:pPr>
      <w:bookmarkStart w:id="53" w:name="_Toc15026318"/>
      <w:bookmarkStart w:id="54" w:name="_Toc197431847"/>
      <w:r w:rsidRPr="003038C9">
        <w:t>Test Setups/Equipment</w:t>
      </w:r>
      <w:bookmarkEnd w:id="53"/>
      <w:bookmarkEnd w:id="54"/>
    </w:p>
    <w:p w14:paraId="706B75A0" w14:textId="22F53CA0" w:rsidR="00E851AB" w:rsidRPr="003038C9" w:rsidRDefault="00E851AB" w:rsidP="00E851AB">
      <w:pPr>
        <w:spacing w:before="120"/>
        <w:rPr>
          <w:rFonts w:cs="Arial"/>
          <w:szCs w:val="22"/>
        </w:rPr>
      </w:pPr>
      <w:r w:rsidRPr="003038C9">
        <w:rPr>
          <w:rFonts w:cs="Arial"/>
          <w:szCs w:val="22"/>
        </w:rPr>
        <w:t xml:space="preserve">Test setups are defined under the applicable sub-paragraphs of Section </w:t>
      </w:r>
      <w:r w:rsidRPr="003038C9">
        <w:rPr>
          <w:rFonts w:cs="Arial"/>
          <w:szCs w:val="22"/>
        </w:rPr>
        <w:fldChar w:fldCharType="begin"/>
      </w:r>
      <w:r w:rsidRPr="003038C9">
        <w:rPr>
          <w:rFonts w:cs="Arial"/>
          <w:szCs w:val="22"/>
        </w:rPr>
        <w:instrText xml:space="preserve"> REF _Ref144966083 \n \h  \* MERGEFORMAT </w:instrText>
      </w:r>
      <w:r w:rsidRPr="003038C9">
        <w:rPr>
          <w:rFonts w:cs="Arial"/>
          <w:szCs w:val="22"/>
        </w:rPr>
      </w:r>
      <w:r w:rsidRPr="003038C9">
        <w:rPr>
          <w:rFonts w:cs="Arial"/>
          <w:szCs w:val="22"/>
        </w:rPr>
        <w:fldChar w:fldCharType="separate"/>
      </w:r>
      <w:r w:rsidR="00DE1D11">
        <w:rPr>
          <w:rFonts w:cs="Arial"/>
          <w:szCs w:val="22"/>
        </w:rPr>
        <w:t>5.1</w:t>
      </w:r>
      <w:r w:rsidRPr="003038C9">
        <w:rPr>
          <w:rFonts w:cs="Arial"/>
          <w:szCs w:val="22"/>
        </w:rPr>
        <w:fldChar w:fldCharType="end"/>
      </w:r>
      <w:r w:rsidRPr="003038C9">
        <w:rPr>
          <w:rFonts w:cs="Arial"/>
          <w:szCs w:val="22"/>
        </w:rPr>
        <w:t xml:space="preserve"> herein.  The Qualification Test Report shall include a complete equipment list identifying each specific instrument used for each test along with its corresponding range and accuracy.</w:t>
      </w:r>
    </w:p>
    <w:p w14:paraId="658C7987" w14:textId="77777777" w:rsidR="00E851AB" w:rsidRDefault="00E851AB" w:rsidP="00E851AB">
      <w:pPr>
        <w:spacing w:before="120"/>
        <w:rPr>
          <w:rFonts w:cs="Arial"/>
          <w:szCs w:val="22"/>
        </w:rPr>
      </w:pPr>
      <w:r w:rsidRPr="003038C9">
        <w:rPr>
          <w:rFonts w:cs="Arial"/>
          <w:szCs w:val="22"/>
        </w:rPr>
        <w:t>Note:  The setups illustrated are a guide.  Equivalent instrument substitutes may be used as long as the measurement accuracy of the test parameter is not compromised.</w:t>
      </w:r>
    </w:p>
    <w:p w14:paraId="591F1A5D" w14:textId="77777777" w:rsidR="00E851AB" w:rsidRPr="00FA55B3" w:rsidRDefault="00E851AB" w:rsidP="002E6504">
      <w:pPr>
        <w:pStyle w:val="ZL2Section"/>
      </w:pPr>
      <w:bookmarkStart w:id="55" w:name="_Toc481402894"/>
      <w:bookmarkStart w:id="56" w:name="_Toc197431848"/>
      <w:r w:rsidRPr="00FA55B3">
        <w:t>Test Procedure Revisions</w:t>
      </w:r>
      <w:bookmarkEnd w:id="55"/>
      <w:bookmarkEnd w:id="56"/>
    </w:p>
    <w:p w14:paraId="19435853" w14:textId="2F8AA154" w:rsidR="00E851AB" w:rsidRDefault="00E851AB" w:rsidP="00E851AB">
      <w:pPr>
        <w:pStyle w:val="BodyText1"/>
        <w:keepLines w:val="0"/>
        <w:tabs>
          <w:tab w:val="clear" w:pos="576"/>
        </w:tabs>
        <w:spacing w:before="120"/>
        <w:ind w:left="0"/>
      </w:pPr>
      <w:r>
        <w:t>All test procedure revisions required during test – other than typographical errors that do not change the technical intent of the test - shall be approved in writing by the responsible AR at a minimum and included in the test report. These revisions include, but are not limited to, revisions where the initial stated objective of the procedure or method is not altered, and the means of achieving those stated goals are not altered.</w:t>
      </w:r>
    </w:p>
    <w:p w14:paraId="47A02944" w14:textId="77777777" w:rsidR="00E851AB" w:rsidRDefault="00E851AB" w:rsidP="002E6504">
      <w:pPr>
        <w:pStyle w:val="ZL2Section"/>
      </w:pPr>
      <w:bookmarkStart w:id="57" w:name="_Toc481402895"/>
      <w:bookmarkStart w:id="58" w:name="_Toc197431849"/>
      <w:r w:rsidRPr="00FA55B3">
        <w:t>Allen Aircraft Contacts:</w:t>
      </w:r>
      <w:bookmarkEnd w:id="57"/>
      <w:bookmarkEnd w:id="58"/>
    </w:p>
    <w:p w14:paraId="66BD17ED" w14:textId="77777777" w:rsidR="008364F4" w:rsidRDefault="008364F4" w:rsidP="008364F4">
      <w:pPr>
        <w:pStyle w:val="ZPara"/>
        <w:ind w:left="0"/>
      </w:pPr>
      <w:r>
        <w:t>The following list of Allen Aircraft personnel, unless otherwise noted, are responsible for the Design Testing and Quality verification of the product under test:</w:t>
      </w:r>
    </w:p>
    <w:p w14:paraId="7F4BBC3B" w14:textId="77777777" w:rsidR="008364F4" w:rsidRPr="00500ED2" w:rsidRDefault="008364F4" w:rsidP="008364F4">
      <w:pPr>
        <w:pStyle w:val="ZPara"/>
        <w:ind w:left="0"/>
        <w:rPr>
          <w:highlight w:val="yellow"/>
        </w:rPr>
      </w:pPr>
      <w:r w:rsidRPr="00500ED2">
        <w:rPr>
          <w:highlight w:val="yellow"/>
        </w:rPr>
        <w:t xml:space="preserve">&lt;name&gt;, Project Design Engineer, email: </w:t>
      </w:r>
    </w:p>
    <w:p w14:paraId="17811B2C" w14:textId="77777777" w:rsidR="008364F4" w:rsidRPr="00500ED2" w:rsidRDefault="008364F4" w:rsidP="008364F4">
      <w:pPr>
        <w:pStyle w:val="ZPara"/>
        <w:ind w:left="0"/>
        <w:rPr>
          <w:highlight w:val="yellow"/>
        </w:rPr>
      </w:pPr>
      <w:r w:rsidRPr="00500ED2">
        <w:rPr>
          <w:highlight w:val="yellow"/>
        </w:rPr>
        <w:tab/>
        <w:t xml:space="preserve">&lt;name&gt;, Test Engineer, email: </w:t>
      </w:r>
    </w:p>
    <w:p w14:paraId="4EFC24A6" w14:textId="77777777" w:rsidR="008364F4" w:rsidRDefault="008364F4" w:rsidP="008364F4">
      <w:pPr>
        <w:pStyle w:val="ZPara"/>
        <w:ind w:left="0"/>
      </w:pPr>
      <w:r w:rsidRPr="00500ED2">
        <w:rPr>
          <w:highlight w:val="yellow"/>
        </w:rPr>
        <w:lastRenderedPageBreak/>
        <w:tab/>
        <w:t xml:space="preserve">&lt;name&gt;, Director of Quality Assurance, email: </w:t>
      </w:r>
    </w:p>
    <w:p w14:paraId="4CAB67E2" w14:textId="77777777" w:rsidR="008364F4" w:rsidRDefault="008364F4" w:rsidP="008364F4">
      <w:pPr>
        <w:pStyle w:val="ZL2Section"/>
        <w:numPr>
          <w:ilvl w:val="0"/>
          <w:numId w:val="0"/>
        </w:numPr>
        <w:ind w:left="-180"/>
      </w:pPr>
    </w:p>
    <w:p w14:paraId="0BF91F4E" w14:textId="33D4220C" w:rsidR="008364F4" w:rsidRDefault="008364F4" w:rsidP="002E6504">
      <w:pPr>
        <w:pStyle w:val="ZL2Section"/>
      </w:pPr>
      <w:bookmarkStart w:id="59" w:name="_Toc197431850"/>
      <w:r>
        <w:t>Multi-Level Oil Indicator (MLOI) Overview</w:t>
      </w:r>
      <w:bookmarkEnd w:id="59"/>
    </w:p>
    <w:p w14:paraId="6F6EB7A6" w14:textId="50C6F607" w:rsidR="008364F4" w:rsidRDefault="008364F4" w:rsidP="008364F4">
      <w:pPr>
        <w:pStyle w:val="ZPara"/>
        <w:ind w:left="0"/>
      </w:pPr>
      <w:r>
        <w:t xml:space="preserve">The main components of the MLOI </w:t>
      </w:r>
      <w:proofErr w:type="spellStart"/>
      <w:r>
        <w:t>incluce</w:t>
      </w:r>
      <w:proofErr w:type="spellEnd"/>
      <w:r>
        <w:t>:</w:t>
      </w:r>
    </w:p>
    <w:p w14:paraId="5B90F935" w14:textId="6C41CCFC" w:rsidR="008364F4" w:rsidRDefault="008364F4" w:rsidP="00961258">
      <w:pPr>
        <w:pStyle w:val="ZPara"/>
        <w:numPr>
          <w:ilvl w:val="0"/>
          <w:numId w:val="76"/>
        </w:numPr>
      </w:pPr>
      <w:r>
        <w:t>MLOI Tester Windows 11 workstation running LabVIEW Run Time.</w:t>
      </w:r>
    </w:p>
    <w:p w14:paraId="4D3915D7" w14:textId="1CC22EB9" w:rsidR="008364F4" w:rsidRDefault="008364F4" w:rsidP="00961258">
      <w:pPr>
        <w:pStyle w:val="ZPara"/>
        <w:numPr>
          <w:ilvl w:val="0"/>
          <w:numId w:val="76"/>
        </w:numPr>
      </w:pPr>
      <w:r>
        <w:t xml:space="preserve">The Tank with Pump </w:t>
      </w:r>
      <w:r w:rsidR="000369C7">
        <w:t>and laser target float.</w:t>
      </w:r>
    </w:p>
    <w:p w14:paraId="29006586" w14:textId="227A0A7D" w:rsidR="008364F4" w:rsidRDefault="008364F4" w:rsidP="00961258">
      <w:pPr>
        <w:pStyle w:val="ZPara"/>
        <w:numPr>
          <w:ilvl w:val="0"/>
          <w:numId w:val="76"/>
        </w:numPr>
      </w:pPr>
      <w:r>
        <w:t xml:space="preserve">The Tank Plate whose top surface is the </w:t>
      </w:r>
      <w:r w:rsidR="000369C7">
        <w:t>level zero datum</w:t>
      </w:r>
    </w:p>
    <w:p w14:paraId="43498D4E" w14:textId="1CAF090C" w:rsidR="000369C7" w:rsidRDefault="000369C7" w:rsidP="00961258">
      <w:pPr>
        <w:pStyle w:val="ZPara"/>
        <w:numPr>
          <w:ilvl w:val="0"/>
          <w:numId w:val="76"/>
        </w:numPr>
      </w:pPr>
      <w:r>
        <w:t>LK-G3000 Laser level measurement</w:t>
      </w:r>
    </w:p>
    <w:p w14:paraId="0E43E190" w14:textId="09779D9B" w:rsidR="000369C7" w:rsidRDefault="000369C7" w:rsidP="00961258">
      <w:pPr>
        <w:pStyle w:val="ZPara"/>
        <w:numPr>
          <w:ilvl w:val="0"/>
          <w:numId w:val="76"/>
        </w:numPr>
      </w:pPr>
      <w:r>
        <w:t xml:space="preserve">DataQ 8 channel +/- 10 Vdc input with 7 digital outputs </w:t>
      </w:r>
    </w:p>
    <w:p w14:paraId="262D674C" w14:textId="77777777" w:rsidR="000369C7" w:rsidRDefault="000369C7" w:rsidP="00961258">
      <w:pPr>
        <w:pStyle w:val="ZPara"/>
        <w:numPr>
          <w:ilvl w:val="0"/>
          <w:numId w:val="76"/>
        </w:numPr>
      </w:pPr>
      <w:r>
        <w:t>PCB provides the Elevate resistor 14.7</w:t>
      </w:r>
      <w:proofErr w:type="gramStart"/>
      <w:r>
        <w:t>ma</w:t>
      </w:r>
      <w:proofErr w:type="gramEnd"/>
      <w:r>
        <w:t xml:space="preserve"> current reference. </w:t>
      </w:r>
    </w:p>
    <w:p w14:paraId="30192D96" w14:textId="58FB4226" w:rsidR="000369C7" w:rsidRDefault="000369C7" w:rsidP="00961258">
      <w:pPr>
        <w:pStyle w:val="ZPara"/>
        <w:numPr>
          <w:ilvl w:val="0"/>
          <w:numId w:val="76"/>
        </w:numPr>
      </w:pPr>
      <w:r>
        <w:t xml:space="preserve">USB Hub connects the Laser, Pump/Motor controller and DataQ to the workstation. </w:t>
      </w:r>
    </w:p>
    <w:p w14:paraId="4ED36179" w14:textId="77777777" w:rsidR="00AE1F61" w:rsidRDefault="008364F4" w:rsidP="00AE1F61">
      <w:pPr>
        <w:pStyle w:val="ZPara"/>
        <w:keepNext/>
        <w:jc w:val="center"/>
      </w:pPr>
      <w:r>
        <w:rPr>
          <w:noProof/>
        </w:rPr>
        <w:drawing>
          <wp:inline distT="0" distB="0" distL="0" distR="0" wp14:anchorId="498C55B4" wp14:editId="49B067D8">
            <wp:extent cx="3702718" cy="2428875"/>
            <wp:effectExtent l="0" t="0" r="0" b="0"/>
            <wp:docPr id="1924980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15387" cy="2437186"/>
                    </a:xfrm>
                    <a:prstGeom prst="rect">
                      <a:avLst/>
                    </a:prstGeom>
                    <a:noFill/>
                  </pic:spPr>
                </pic:pic>
              </a:graphicData>
            </a:graphic>
          </wp:inline>
        </w:drawing>
      </w:r>
    </w:p>
    <w:p w14:paraId="04829B2F" w14:textId="1FF6D9C6" w:rsidR="008364F4" w:rsidRPr="00FA55B3" w:rsidRDefault="00AE1F61" w:rsidP="00AE1F61">
      <w:pPr>
        <w:pStyle w:val="Caption"/>
      </w:pPr>
      <w:bookmarkStart w:id="60" w:name="_Ref196988967"/>
      <w:r>
        <w:t xml:space="preserve">Figure </w:t>
      </w:r>
      <w:fldSimple w:instr=" SEQ Figure \* ARABIC ">
        <w:r w:rsidR="00361937">
          <w:rPr>
            <w:noProof/>
          </w:rPr>
          <w:t>1</w:t>
        </w:r>
      </w:fldSimple>
      <w:r>
        <w:t xml:space="preserve"> MLOI Overview Diagram.</w:t>
      </w:r>
      <w:bookmarkEnd w:id="60"/>
    </w:p>
    <w:p w14:paraId="620715D8" w14:textId="160D5E38" w:rsidR="00E851AB" w:rsidRPr="003038C9" w:rsidRDefault="006563D9" w:rsidP="00500ED2">
      <w:pPr>
        <w:pStyle w:val="ZL1Section"/>
      </w:pPr>
      <w:bookmarkStart w:id="61" w:name="_Toc197431851"/>
      <w:r>
        <w:t>QTP</w:t>
      </w:r>
      <w:r w:rsidR="00E851AB" w:rsidRPr="003038C9">
        <w:t xml:space="preserve"> Testing</w:t>
      </w:r>
      <w:bookmarkEnd w:id="61"/>
    </w:p>
    <w:p w14:paraId="290D0005" w14:textId="4EF37AA9" w:rsidR="00063764" w:rsidRPr="00063764" w:rsidRDefault="00F17B74" w:rsidP="00063764">
      <w:pPr>
        <w:spacing w:before="120"/>
        <w:rPr>
          <w:rFonts w:cs="Arial"/>
          <w:szCs w:val="22"/>
        </w:rPr>
      </w:pPr>
      <w:r>
        <w:rPr>
          <w:rFonts w:cs="Arial"/>
          <w:szCs w:val="22"/>
        </w:rPr>
        <w:t>Functional</w:t>
      </w:r>
      <w:r w:rsidR="00063764" w:rsidRPr="00063764">
        <w:rPr>
          <w:rFonts w:cs="Arial"/>
          <w:szCs w:val="22"/>
        </w:rPr>
        <w:t xml:space="preserve"> testing </w:t>
      </w:r>
      <w:r w:rsidR="00063764">
        <w:rPr>
          <w:rFonts w:cs="Arial"/>
          <w:szCs w:val="22"/>
        </w:rPr>
        <w:t>is</w:t>
      </w:r>
      <w:r w:rsidR="00063764" w:rsidRPr="00063764">
        <w:rPr>
          <w:rFonts w:cs="Arial"/>
          <w:szCs w:val="22"/>
        </w:rPr>
        <w:t xml:space="preserve"> based on an analysis of </w:t>
      </w:r>
      <w:r w:rsidR="00063764">
        <w:rPr>
          <w:rFonts w:cs="Arial"/>
          <w:szCs w:val="22"/>
        </w:rPr>
        <w:t xml:space="preserve">ReqSpec. </w:t>
      </w:r>
      <w:r w:rsidR="006563D9">
        <w:rPr>
          <w:rFonts w:cs="Arial"/>
          <w:szCs w:val="22"/>
        </w:rPr>
        <w:t>Each Requirement of the ReqSpec shall be test</w:t>
      </w:r>
      <w:r w:rsidR="00063764">
        <w:rPr>
          <w:rFonts w:cs="Arial"/>
          <w:szCs w:val="22"/>
        </w:rPr>
        <w:t>ed</w:t>
      </w:r>
      <w:r w:rsidR="006563D9">
        <w:rPr>
          <w:rFonts w:cs="Arial"/>
          <w:szCs w:val="22"/>
        </w:rPr>
        <w:t xml:space="preserve"> on a PASS/FAIL basis by the procedures described </w:t>
      </w:r>
      <w:r w:rsidR="00063764">
        <w:rPr>
          <w:rFonts w:cs="Arial"/>
          <w:szCs w:val="22"/>
        </w:rPr>
        <w:t>by</w:t>
      </w:r>
      <w:r w:rsidR="006563D9">
        <w:rPr>
          <w:rFonts w:cs="Arial"/>
          <w:szCs w:val="22"/>
        </w:rPr>
        <w:t xml:space="preserve"> test cases</w:t>
      </w:r>
      <w:r w:rsidR="00063764">
        <w:rPr>
          <w:rFonts w:cs="Arial"/>
          <w:szCs w:val="22"/>
        </w:rPr>
        <w:t xml:space="preserve"> of Section 5.1</w:t>
      </w:r>
      <w:r w:rsidR="006563D9">
        <w:rPr>
          <w:rFonts w:cs="Arial"/>
          <w:szCs w:val="22"/>
        </w:rPr>
        <w:t xml:space="preserve">, numbered corresponding to the </w:t>
      </w:r>
      <w:r w:rsidR="00063764">
        <w:rPr>
          <w:rFonts w:cs="Arial"/>
          <w:szCs w:val="22"/>
        </w:rPr>
        <w:t xml:space="preserve">functional </w:t>
      </w:r>
      <w:r w:rsidR="006563D9">
        <w:rPr>
          <w:rFonts w:cs="Arial"/>
          <w:szCs w:val="22"/>
        </w:rPr>
        <w:t>Requirement being tested</w:t>
      </w:r>
      <w:r>
        <w:rPr>
          <w:rFonts w:cs="Arial"/>
          <w:szCs w:val="22"/>
        </w:rPr>
        <w:t xml:space="preserve">. </w:t>
      </w:r>
    </w:p>
    <w:p w14:paraId="72C67769" w14:textId="221B5641" w:rsidR="00063764" w:rsidRPr="00063764" w:rsidRDefault="00F17B74" w:rsidP="00063764">
      <w:pPr>
        <w:spacing w:before="120"/>
        <w:rPr>
          <w:rFonts w:cs="Arial"/>
          <w:szCs w:val="22"/>
        </w:rPr>
      </w:pPr>
      <w:r>
        <w:rPr>
          <w:rFonts w:cs="Arial"/>
          <w:szCs w:val="22"/>
        </w:rPr>
        <w:t xml:space="preserve">Performance </w:t>
      </w:r>
      <w:r w:rsidRPr="00063764">
        <w:rPr>
          <w:rFonts w:cs="Arial"/>
          <w:szCs w:val="22"/>
        </w:rPr>
        <w:t>testing</w:t>
      </w:r>
      <w:r w:rsidR="00FA08A6">
        <w:rPr>
          <w:rFonts w:cs="Arial"/>
          <w:szCs w:val="22"/>
        </w:rPr>
        <w:t xml:space="preserve"> </w:t>
      </w:r>
      <w:r w:rsidRPr="00063764">
        <w:rPr>
          <w:rFonts w:cs="Arial"/>
          <w:szCs w:val="22"/>
        </w:rPr>
        <w:t>includes but</w:t>
      </w:r>
      <w:r w:rsidR="00063764" w:rsidRPr="00063764">
        <w:rPr>
          <w:rFonts w:cs="Arial"/>
          <w:szCs w:val="22"/>
        </w:rPr>
        <w:t xml:space="preserve"> is not limited to</w:t>
      </w:r>
      <w:r>
        <w:rPr>
          <w:rFonts w:cs="Arial"/>
          <w:szCs w:val="22"/>
        </w:rPr>
        <w:t xml:space="preserve"> activities </w:t>
      </w:r>
      <w:r w:rsidR="00063764">
        <w:rPr>
          <w:rFonts w:cs="Arial"/>
          <w:szCs w:val="22"/>
        </w:rPr>
        <w:t xml:space="preserve">such as </w:t>
      </w:r>
      <w:r>
        <w:rPr>
          <w:rFonts w:cs="Arial"/>
          <w:szCs w:val="22"/>
        </w:rPr>
        <w:t xml:space="preserve">Calibration and </w:t>
      </w:r>
      <w:r w:rsidR="00063764">
        <w:rPr>
          <w:rFonts w:cs="Arial"/>
          <w:szCs w:val="22"/>
        </w:rPr>
        <w:t>Gage R&amp;R</w:t>
      </w:r>
      <w:r w:rsidR="00063764" w:rsidRPr="00063764">
        <w:rPr>
          <w:rFonts w:cs="Arial"/>
          <w:szCs w:val="22"/>
        </w:rPr>
        <w:t xml:space="preserve">, </w:t>
      </w:r>
      <w:r>
        <w:rPr>
          <w:rFonts w:cs="Arial"/>
          <w:szCs w:val="22"/>
        </w:rPr>
        <w:t xml:space="preserve">which </w:t>
      </w:r>
      <w:r w:rsidR="00063764">
        <w:rPr>
          <w:rFonts w:cs="Arial"/>
          <w:szCs w:val="22"/>
        </w:rPr>
        <w:t xml:space="preserve">will be described in Section 5.2 and may deviate from the functional requirement numbering system. </w:t>
      </w:r>
    </w:p>
    <w:p w14:paraId="5D0BC2E1" w14:textId="42DFEECE" w:rsidR="006563D9" w:rsidRPr="003038C9" w:rsidRDefault="006563D9" w:rsidP="00E851AB">
      <w:pPr>
        <w:spacing w:before="120"/>
        <w:rPr>
          <w:rFonts w:cs="Arial"/>
          <w:szCs w:val="22"/>
        </w:rPr>
      </w:pPr>
    </w:p>
    <w:p w14:paraId="53317D34" w14:textId="783DA6C3" w:rsidR="00E851AB" w:rsidRPr="003038C9" w:rsidRDefault="00063764" w:rsidP="002E6504">
      <w:pPr>
        <w:pStyle w:val="ZL2Section"/>
      </w:pPr>
      <w:bookmarkStart w:id="62" w:name="_Ref144966083"/>
      <w:bookmarkStart w:id="63" w:name="_Toc197431852"/>
      <w:r>
        <w:t xml:space="preserve">Functional Requirements </w:t>
      </w:r>
      <w:r w:rsidR="00E851AB" w:rsidRPr="003038C9">
        <w:t>Test</w:t>
      </w:r>
      <w:bookmarkEnd w:id="62"/>
      <w:r w:rsidR="001378EB">
        <w:t xml:space="preserve"> Procedures</w:t>
      </w:r>
      <w:bookmarkEnd w:id="63"/>
    </w:p>
    <w:p w14:paraId="2C9D1E5E" w14:textId="08C79B92" w:rsidR="00E851AB" w:rsidRPr="003038C9" w:rsidRDefault="00E851AB" w:rsidP="00E851AB">
      <w:pPr>
        <w:spacing w:before="120"/>
        <w:rPr>
          <w:rFonts w:cs="Arial"/>
          <w:szCs w:val="22"/>
        </w:rPr>
      </w:pPr>
      <w:r w:rsidRPr="003038C9">
        <w:rPr>
          <w:rFonts w:cs="Arial"/>
          <w:szCs w:val="22"/>
        </w:rPr>
        <w:t xml:space="preserve">The following </w:t>
      </w:r>
      <w:r w:rsidR="00063764">
        <w:rPr>
          <w:rFonts w:cs="Arial"/>
          <w:szCs w:val="22"/>
        </w:rPr>
        <w:t xml:space="preserve">test cases </w:t>
      </w:r>
      <w:r w:rsidRPr="003038C9">
        <w:rPr>
          <w:rFonts w:cs="Arial"/>
          <w:szCs w:val="22"/>
        </w:rPr>
        <w:t xml:space="preserve">describe the test procedures to be used to verify the </w:t>
      </w:r>
      <w:r w:rsidR="00063764">
        <w:rPr>
          <w:rFonts w:cs="Arial"/>
          <w:szCs w:val="22"/>
        </w:rPr>
        <w:t>functional requirement</w:t>
      </w:r>
      <w:r w:rsidRPr="003038C9">
        <w:rPr>
          <w:rFonts w:cs="Arial"/>
          <w:szCs w:val="22"/>
        </w:rPr>
        <w:t xml:space="preserve"> and</w:t>
      </w:r>
      <w:r w:rsidR="00063764">
        <w:rPr>
          <w:rFonts w:cs="Arial"/>
          <w:szCs w:val="22"/>
        </w:rPr>
        <w:t xml:space="preserve"> the</w:t>
      </w:r>
      <w:r w:rsidRPr="003038C9">
        <w:rPr>
          <w:rFonts w:cs="Arial"/>
          <w:szCs w:val="22"/>
        </w:rPr>
        <w:t xml:space="preserve"> success </w:t>
      </w:r>
      <w:r w:rsidR="00063764">
        <w:rPr>
          <w:rFonts w:cs="Arial"/>
          <w:szCs w:val="22"/>
        </w:rPr>
        <w:t xml:space="preserve">(PASS/FAIL) </w:t>
      </w:r>
      <w:r w:rsidRPr="003038C9">
        <w:rPr>
          <w:rFonts w:cs="Arial"/>
          <w:szCs w:val="22"/>
        </w:rPr>
        <w:t>criteria.</w:t>
      </w:r>
      <w:r w:rsidR="00063764">
        <w:rPr>
          <w:rFonts w:cs="Arial"/>
          <w:szCs w:val="22"/>
        </w:rPr>
        <w:t xml:space="preserve"> </w:t>
      </w:r>
      <w:r w:rsidR="00EC348D">
        <w:rPr>
          <w:rFonts w:cs="Arial"/>
          <w:szCs w:val="22"/>
        </w:rPr>
        <w:t xml:space="preserve">The tester should mark the check box if they concur; the test case passed if all </w:t>
      </w:r>
      <w:r w:rsidR="00543DA2">
        <w:rPr>
          <w:rFonts w:cs="Arial"/>
          <w:szCs w:val="22"/>
        </w:rPr>
        <w:t>check boxes are marked</w:t>
      </w:r>
      <w:r w:rsidR="001378EB">
        <w:rPr>
          <w:rFonts w:cs="Arial"/>
          <w:szCs w:val="22"/>
        </w:rPr>
        <w:t xml:space="preserve"> then the test should circle PASS otherwise circle FAIL.</w:t>
      </w:r>
      <w:r w:rsidR="00EC348D">
        <w:rPr>
          <w:rFonts w:cs="Arial"/>
          <w:szCs w:val="22"/>
        </w:rPr>
        <w:t xml:space="preserve"> </w:t>
      </w:r>
    </w:p>
    <w:p w14:paraId="3A6867EB" w14:textId="77777777" w:rsidR="00E851AB" w:rsidRDefault="00E851AB" w:rsidP="00C7257F"/>
    <w:p w14:paraId="0E41C37D" w14:textId="30798FB1" w:rsidR="006C445B" w:rsidRDefault="001378EB" w:rsidP="00C7257F">
      <w:r>
        <w:lastRenderedPageBreak/>
        <w:t>Preform the following steps t</w:t>
      </w:r>
      <w:r w:rsidR="006C445B">
        <w:t>o load the LabVIEW application (LV)</w:t>
      </w:r>
      <w:r w:rsidR="00C9069E">
        <w:t xml:space="preserve">, which applies to nearly all the test cases, </w:t>
      </w:r>
      <w:r>
        <w:t xml:space="preserve">to conduct the test procedures that follow. </w:t>
      </w:r>
    </w:p>
    <w:p w14:paraId="195D79D0" w14:textId="77777777" w:rsidR="006C445B" w:rsidRDefault="006C445B" w:rsidP="00C7257F"/>
    <w:p w14:paraId="2F4FF707" w14:textId="12EB019B" w:rsidR="005C5C1E" w:rsidRPr="005C5C1E" w:rsidRDefault="005C5C1E" w:rsidP="005C5C1E">
      <w:pPr>
        <w:pStyle w:val="L3Section"/>
      </w:pPr>
      <w:bookmarkStart w:id="64" w:name="_Toc197431853"/>
      <w:r w:rsidRPr="005C5C1E">
        <w:t>Test Initialization</w:t>
      </w:r>
      <w:bookmarkEnd w:id="64"/>
    </w:p>
    <w:p w14:paraId="0426C196" w14:textId="77777777" w:rsidR="005C5C1E" w:rsidRDefault="005C5C1E" w:rsidP="002E6504">
      <w:pPr>
        <w:pStyle w:val="L3Section"/>
        <w:numPr>
          <w:ilvl w:val="0"/>
          <w:numId w:val="0"/>
        </w:numPr>
        <w:ind w:left="864"/>
      </w:pPr>
    </w:p>
    <w:p w14:paraId="5473FFF7" w14:textId="77777777" w:rsidR="002E6504" w:rsidRDefault="002E6504" w:rsidP="00484FB4">
      <w:pPr>
        <w:pStyle w:val="Step"/>
      </w:pPr>
      <w:r>
        <w:t>Install LabVIEW (LV) runtime as shown in Appendix III</w:t>
      </w:r>
    </w:p>
    <w:p w14:paraId="10E2F200" w14:textId="6D6AAB8F" w:rsidR="002E6504" w:rsidRDefault="002E6504" w:rsidP="000D3871">
      <w:pPr>
        <w:pStyle w:val="Step"/>
      </w:pPr>
      <w:r>
        <w:t>Load the current version of the LV MLOI application as shown Test Case 1).</w:t>
      </w:r>
    </w:p>
    <w:p w14:paraId="50890742" w14:textId="0813133B" w:rsidR="002E6504" w:rsidRDefault="002E6504" w:rsidP="000D3871">
      <w:pPr>
        <w:pStyle w:val="Step"/>
        <w:numPr>
          <w:ilvl w:val="0"/>
          <w:numId w:val="0"/>
        </w:numPr>
        <w:ind w:left="1440"/>
      </w:pPr>
      <w:r>
        <w:t xml:space="preserve">NOTE: At this point, much of the LV MLOI app functionality can be exercised in simulated mode. </w:t>
      </w:r>
    </w:p>
    <w:p w14:paraId="0EBCB9DA" w14:textId="74663A99" w:rsidR="00C9069E" w:rsidRDefault="00C9069E" w:rsidP="000D3871">
      <w:pPr>
        <w:pStyle w:val="Step"/>
      </w:pPr>
      <w:r>
        <w:t xml:space="preserve">Configure the system hardware as shown in Appendix </w:t>
      </w:r>
      <w:r w:rsidR="00F773D2">
        <w:t>I</w:t>
      </w:r>
      <w:r>
        <w:t>.</w:t>
      </w:r>
    </w:p>
    <w:p w14:paraId="7AC7DB5E" w14:textId="7098DAC3" w:rsidR="002E6504" w:rsidRDefault="002E6504" w:rsidP="000D3871">
      <w:pPr>
        <w:pStyle w:val="Step"/>
      </w:pPr>
      <w:r>
        <w:t>Initialize the instruments and motor controller as shown in Appendix II</w:t>
      </w:r>
    </w:p>
    <w:p w14:paraId="5A164572" w14:textId="4F9B93F4" w:rsidR="00C90759" w:rsidRDefault="00C90759" w:rsidP="000D3871">
      <w:pPr>
        <w:pStyle w:val="Step"/>
      </w:pPr>
      <w:r>
        <w:t>All the functional tests should be run with the most current application loaded and running with all instruments online unless otherwise specified.</w:t>
      </w:r>
    </w:p>
    <w:p w14:paraId="2E988444" w14:textId="77777777" w:rsidR="002E6504" w:rsidRDefault="002E6504" w:rsidP="000D3871">
      <w:pPr>
        <w:pStyle w:val="Step"/>
        <w:numPr>
          <w:ilvl w:val="0"/>
          <w:numId w:val="0"/>
        </w:numPr>
        <w:ind w:left="360"/>
      </w:pPr>
    </w:p>
    <w:p w14:paraId="6DBB2F35" w14:textId="77777777" w:rsidR="00C9069E" w:rsidRDefault="00C9069E" w:rsidP="000D3871">
      <w:pPr>
        <w:pStyle w:val="Step"/>
        <w:numPr>
          <w:ilvl w:val="0"/>
          <w:numId w:val="0"/>
        </w:numPr>
        <w:ind w:left="900"/>
      </w:pPr>
    </w:p>
    <w:p w14:paraId="330A981C" w14:textId="14699296" w:rsidR="00DC6566" w:rsidRPr="002E591F" w:rsidRDefault="002E591F" w:rsidP="00E3661D">
      <w:pPr>
        <w:pStyle w:val="Requirement"/>
      </w:pPr>
      <w:r w:rsidRPr="002E591F">
        <w:t>Verify b</w:t>
      </w:r>
      <w:r w:rsidR="00DC6566" w:rsidRPr="002E591F">
        <w:t xml:space="preserve">oth the LV application code and HW </w:t>
      </w:r>
      <w:r w:rsidRPr="002E591F">
        <w:t>are</w:t>
      </w:r>
      <w:r w:rsidR="00DC6566" w:rsidRPr="002E591F">
        <w:t xml:space="preserve"> version controlled.</w:t>
      </w:r>
    </w:p>
    <w:p w14:paraId="14EC634B" w14:textId="7CCF9C5C" w:rsidR="00441F94" w:rsidRDefault="002E591F" w:rsidP="00BA2E11">
      <w:pPr>
        <w:pStyle w:val="Step"/>
        <w:numPr>
          <w:ilvl w:val="0"/>
          <w:numId w:val="13"/>
        </w:numPr>
      </w:pPr>
      <w:r w:rsidRPr="00EC348D">
        <w:t xml:space="preserve">Login to your favorite internet browser and navigate to </w:t>
      </w:r>
      <w:hyperlink r:id="rId15" w:history="1">
        <w:r w:rsidR="00EC348D">
          <w:rPr>
            <w:rStyle w:val="Hyperlink"/>
          </w:rPr>
          <w:t>https://github.com/AllenAircraft/PWC-OLS/tree/main</w:t>
        </w:r>
      </w:hyperlink>
      <w:r>
        <w:t>.  Contact AAP IT department for login information</w:t>
      </w:r>
      <w:r w:rsidR="00EC348D">
        <w:t>.</w:t>
      </w:r>
      <w:r>
        <w:t xml:space="preserve">   </w:t>
      </w:r>
    </w:p>
    <w:p w14:paraId="1FFA1D0C" w14:textId="77777777" w:rsidR="00441F94" w:rsidRDefault="00441F94" w:rsidP="000D3871">
      <w:pPr>
        <w:pStyle w:val="checkbox"/>
      </w:pPr>
      <w:r>
        <w:t xml:space="preserve">On the code page, verify that the code under “Main” branch is populated and Release Notes are update.  </w:t>
      </w:r>
    </w:p>
    <w:p w14:paraId="387A3ACC" w14:textId="6F8D6F77" w:rsidR="00DC6566" w:rsidRDefault="00441F94" w:rsidP="000D3871">
      <w:pPr>
        <w:pStyle w:val="checkbox"/>
      </w:pPr>
      <w:r>
        <w:t xml:space="preserve">Under “Releases” to the right of the code block, verify the “Latest” release revision number corresponds to engineering documentation. </w:t>
      </w:r>
    </w:p>
    <w:p w14:paraId="1D12C63E" w14:textId="3C708DBF" w:rsidR="00EC348D" w:rsidRDefault="00EC348D" w:rsidP="00BA2E11">
      <w:pPr>
        <w:pStyle w:val="Step"/>
        <w:numPr>
          <w:ilvl w:val="0"/>
          <w:numId w:val="34"/>
        </w:numPr>
      </w:pPr>
      <w:r>
        <w:t xml:space="preserve">Verify the hardware drawings, including block diagram, schematic, </w:t>
      </w:r>
      <w:r w:rsidR="00EF1165">
        <w:t>assembly</w:t>
      </w:r>
      <w:r>
        <w:t xml:space="preserve"> drawing and </w:t>
      </w:r>
      <w:r w:rsidR="001378EB">
        <w:t>G</w:t>
      </w:r>
      <w:r>
        <w:t>erber files are released.</w:t>
      </w:r>
    </w:p>
    <w:p w14:paraId="6DDF6C85" w14:textId="47FA4074" w:rsidR="00EC348D" w:rsidRDefault="00EC348D" w:rsidP="000D3871">
      <w:pPr>
        <w:pStyle w:val="checkbox"/>
      </w:pPr>
      <w:r>
        <w:t xml:space="preserve">All hardware files are in the release folder at </w:t>
      </w:r>
      <w:r w:rsidRPr="00500ED2">
        <w:rPr>
          <w:highlight w:val="yellow"/>
        </w:rPr>
        <w:t>&lt;Path</w:t>
      </w:r>
      <w:r>
        <w:rPr>
          <w:highlight w:val="yellow"/>
        </w:rPr>
        <w:t xml:space="preserve"> file</w:t>
      </w:r>
      <w:r w:rsidRPr="00500ED2">
        <w:rPr>
          <w:highlight w:val="yellow"/>
        </w:rPr>
        <w:t>&gt;</w:t>
      </w:r>
    </w:p>
    <w:p w14:paraId="7B55D1BE" w14:textId="77777777" w:rsidR="00543DA2" w:rsidRDefault="00543DA2" w:rsidP="000D3871">
      <w:pPr>
        <w:pStyle w:val="checkbox"/>
        <w:numPr>
          <w:ilvl w:val="0"/>
          <w:numId w:val="0"/>
        </w:numPr>
        <w:ind w:left="1260"/>
      </w:pPr>
    </w:p>
    <w:p w14:paraId="7B065DD3" w14:textId="53B8F1EA" w:rsidR="009034F6" w:rsidRDefault="00543DA2" w:rsidP="00E3661D">
      <w:pPr>
        <w:pStyle w:val="ZPara"/>
      </w:pPr>
      <w:r>
        <w:t>Tester   __________________      Date ______________       PASS      FAIL</w:t>
      </w:r>
    </w:p>
    <w:p w14:paraId="37F0CC08" w14:textId="77777777" w:rsidR="00543DA2" w:rsidRPr="00543DA2" w:rsidRDefault="00543DA2" w:rsidP="00E3661D">
      <w:pPr>
        <w:pStyle w:val="ZPara"/>
      </w:pPr>
    </w:p>
    <w:p w14:paraId="74F0A629" w14:textId="043B7A33" w:rsidR="009034F6" w:rsidRDefault="009034F6" w:rsidP="00E3661D">
      <w:pPr>
        <w:pStyle w:val="Requirement"/>
      </w:pPr>
      <w:r>
        <w:t>The system shall have distinct modes, Test and Maintenance.</w:t>
      </w:r>
    </w:p>
    <w:p w14:paraId="5FE5B09C" w14:textId="52D8AB93" w:rsidR="008B2688" w:rsidRPr="00500ED2" w:rsidRDefault="008B2688" w:rsidP="00500ED2">
      <w:pPr>
        <w:rPr>
          <w:i/>
          <w:iCs/>
        </w:rPr>
      </w:pPr>
      <w:r w:rsidRPr="002E6504">
        <w:rPr>
          <w:i/>
          <w:iCs/>
          <w:highlight w:val="yellow"/>
        </w:rPr>
        <w:t>We have yet to validate this requirement nor determined how to implement it</w:t>
      </w:r>
      <w:r w:rsidRPr="00500ED2">
        <w:rPr>
          <w:i/>
          <w:iCs/>
        </w:rPr>
        <w:t>.</w:t>
      </w:r>
    </w:p>
    <w:p w14:paraId="0AA37EE7" w14:textId="5B5A0AE0" w:rsidR="00543DA2" w:rsidRDefault="00543DA2" w:rsidP="00E3661D">
      <w:pPr>
        <w:pStyle w:val="ZPara"/>
      </w:pPr>
    </w:p>
    <w:p w14:paraId="0D48F3F1" w14:textId="3E2ACA66" w:rsidR="00543DA2" w:rsidRPr="00543DA2" w:rsidRDefault="00543DA2" w:rsidP="00E3661D">
      <w:pPr>
        <w:pStyle w:val="ZPara"/>
      </w:pPr>
      <w:r>
        <w:t xml:space="preserve">Tester   __________________      Date ______________       PASS      </w:t>
      </w:r>
      <w:r w:rsidRPr="00543DA2">
        <w:t>FAIL</w:t>
      </w:r>
    </w:p>
    <w:p w14:paraId="07E4EAB2" w14:textId="77777777" w:rsidR="00543DA2" w:rsidRPr="00543DA2" w:rsidRDefault="00543DA2" w:rsidP="00500ED2">
      <w:pPr>
        <w:autoSpaceDN w:val="0"/>
        <w:spacing w:after="160" w:line="276" w:lineRule="auto"/>
        <w:contextualSpacing/>
        <w:rPr>
          <w:szCs w:val="22"/>
        </w:rPr>
      </w:pPr>
    </w:p>
    <w:p w14:paraId="655FEABB" w14:textId="77777777" w:rsidR="00D54CD2" w:rsidRDefault="00D54CD2" w:rsidP="00E3661D">
      <w:pPr>
        <w:pStyle w:val="Requirement"/>
      </w:pPr>
      <w:bookmarkStart w:id="65" w:name="_Toc191729048"/>
      <w:bookmarkStart w:id="66" w:name="_Toc191729117"/>
      <w:bookmarkStart w:id="67" w:name="_Toc191729196"/>
      <w:bookmarkStart w:id="68" w:name="_Toc191729319"/>
      <w:bookmarkStart w:id="69" w:name="_Toc191729441"/>
      <w:bookmarkStart w:id="70" w:name="_Toc191729500"/>
      <w:bookmarkStart w:id="71" w:name="_Toc191729559"/>
      <w:bookmarkStart w:id="72" w:name="_Toc191729618"/>
      <w:bookmarkStart w:id="73" w:name="_Toc191729706"/>
      <w:bookmarkStart w:id="74" w:name="_Toc191730085"/>
      <w:bookmarkStart w:id="75" w:name="_Toc193104081"/>
      <w:bookmarkStart w:id="76" w:name="_Toc191729049"/>
      <w:bookmarkStart w:id="77" w:name="_Toc191729118"/>
      <w:bookmarkStart w:id="78" w:name="_Toc191729197"/>
      <w:bookmarkStart w:id="79" w:name="_Toc191729320"/>
      <w:bookmarkStart w:id="80" w:name="_Toc191729442"/>
      <w:bookmarkStart w:id="81" w:name="_Toc191729501"/>
      <w:bookmarkStart w:id="82" w:name="_Toc191729560"/>
      <w:bookmarkStart w:id="83" w:name="_Toc191729619"/>
      <w:bookmarkStart w:id="84" w:name="_Toc191729707"/>
      <w:bookmarkStart w:id="85" w:name="_Toc191730086"/>
      <w:bookmarkStart w:id="86" w:name="_Toc193104082"/>
      <w:bookmarkStart w:id="87" w:name="_Toc191729050"/>
      <w:bookmarkStart w:id="88" w:name="_Toc191729119"/>
      <w:bookmarkStart w:id="89" w:name="_Toc191729198"/>
      <w:bookmarkStart w:id="90" w:name="_Toc191729321"/>
      <w:bookmarkStart w:id="91" w:name="_Toc191729443"/>
      <w:bookmarkStart w:id="92" w:name="_Toc191729502"/>
      <w:bookmarkStart w:id="93" w:name="_Toc191729561"/>
      <w:bookmarkStart w:id="94" w:name="_Toc191729620"/>
      <w:bookmarkStart w:id="95" w:name="_Toc191729708"/>
      <w:bookmarkStart w:id="96" w:name="_Toc191730087"/>
      <w:bookmarkStart w:id="97" w:name="_Toc193104083"/>
      <w:bookmarkStart w:id="98" w:name="_Toc191729051"/>
      <w:bookmarkStart w:id="99" w:name="_Toc191729120"/>
      <w:bookmarkStart w:id="100" w:name="_Toc191729199"/>
      <w:bookmarkStart w:id="101" w:name="_Toc191729322"/>
      <w:bookmarkStart w:id="102" w:name="_Toc191729444"/>
      <w:bookmarkStart w:id="103" w:name="_Toc191729503"/>
      <w:bookmarkStart w:id="104" w:name="_Toc191729562"/>
      <w:bookmarkStart w:id="105" w:name="_Toc191729621"/>
      <w:bookmarkStart w:id="106" w:name="_Toc191729709"/>
      <w:bookmarkStart w:id="107" w:name="_Toc191730088"/>
      <w:bookmarkStart w:id="108" w:name="_Toc193104084"/>
      <w:bookmarkStart w:id="109" w:name="_Toc191729052"/>
      <w:bookmarkStart w:id="110" w:name="_Toc191729121"/>
      <w:bookmarkStart w:id="111" w:name="_Toc191729200"/>
      <w:bookmarkStart w:id="112" w:name="_Toc191729323"/>
      <w:bookmarkStart w:id="113" w:name="_Toc191729445"/>
      <w:bookmarkStart w:id="114" w:name="_Toc191729504"/>
      <w:bookmarkStart w:id="115" w:name="_Toc191729563"/>
      <w:bookmarkStart w:id="116" w:name="_Toc191729622"/>
      <w:bookmarkStart w:id="117" w:name="_Toc191729710"/>
      <w:bookmarkStart w:id="118" w:name="_Toc191730089"/>
      <w:bookmarkStart w:id="119" w:name="_Toc193104085"/>
      <w:bookmarkStart w:id="120" w:name="_Toc191729053"/>
      <w:bookmarkStart w:id="121" w:name="_Toc191729122"/>
      <w:bookmarkStart w:id="122" w:name="_Toc191729201"/>
      <w:bookmarkStart w:id="123" w:name="_Toc191729324"/>
      <w:bookmarkStart w:id="124" w:name="_Toc191729446"/>
      <w:bookmarkStart w:id="125" w:name="_Toc191729505"/>
      <w:bookmarkStart w:id="126" w:name="_Toc191729564"/>
      <w:bookmarkStart w:id="127" w:name="_Toc191729623"/>
      <w:bookmarkStart w:id="128" w:name="_Toc191729711"/>
      <w:bookmarkStart w:id="129" w:name="_Toc191730090"/>
      <w:bookmarkStart w:id="130" w:name="_Toc193104086"/>
      <w:bookmarkStart w:id="131" w:name="_Toc191729054"/>
      <w:bookmarkStart w:id="132" w:name="_Toc191729123"/>
      <w:bookmarkStart w:id="133" w:name="_Toc191729202"/>
      <w:bookmarkStart w:id="134" w:name="_Toc191729325"/>
      <w:bookmarkStart w:id="135" w:name="_Toc191729447"/>
      <w:bookmarkStart w:id="136" w:name="_Toc191729506"/>
      <w:bookmarkStart w:id="137" w:name="_Toc191729565"/>
      <w:bookmarkStart w:id="138" w:name="_Toc191729624"/>
      <w:bookmarkStart w:id="139" w:name="_Toc191729712"/>
      <w:bookmarkStart w:id="140" w:name="_Toc191730091"/>
      <w:bookmarkStart w:id="141" w:name="_Toc193104087"/>
      <w:bookmarkStart w:id="142" w:name="_Toc191729055"/>
      <w:bookmarkStart w:id="143" w:name="_Toc191729124"/>
      <w:bookmarkStart w:id="144" w:name="_Toc191729203"/>
      <w:bookmarkStart w:id="145" w:name="_Toc191729326"/>
      <w:bookmarkStart w:id="146" w:name="_Toc191729448"/>
      <w:bookmarkStart w:id="147" w:name="_Toc191729507"/>
      <w:bookmarkStart w:id="148" w:name="_Toc191729566"/>
      <w:bookmarkStart w:id="149" w:name="_Toc191729625"/>
      <w:bookmarkStart w:id="150" w:name="_Toc191729713"/>
      <w:bookmarkStart w:id="151" w:name="_Toc191730092"/>
      <w:bookmarkStart w:id="152" w:name="_Toc193104088"/>
      <w:bookmarkStart w:id="153" w:name="_Toc191729056"/>
      <w:bookmarkStart w:id="154" w:name="_Toc191729125"/>
      <w:bookmarkStart w:id="155" w:name="_Toc191729204"/>
      <w:bookmarkStart w:id="156" w:name="_Toc191729327"/>
      <w:bookmarkStart w:id="157" w:name="_Toc191729449"/>
      <w:bookmarkStart w:id="158" w:name="_Toc191729508"/>
      <w:bookmarkStart w:id="159" w:name="_Toc191729567"/>
      <w:bookmarkStart w:id="160" w:name="_Toc191729626"/>
      <w:bookmarkStart w:id="161" w:name="_Toc191729714"/>
      <w:bookmarkStart w:id="162" w:name="_Toc191730093"/>
      <w:bookmarkStart w:id="163" w:name="_Toc193104089"/>
      <w:bookmarkStart w:id="164" w:name="_Toc191729057"/>
      <w:bookmarkStart w:id="165" w:name="_Toc191729126"/>
      <w:bookmarkStart w:id="166" w:name="_Toc191729205"/>
      <w:bookmarkStart w:id="167" w:name="_Toc191729328"/>
      <w:bookmarkStart w:id="168" w:name="_Toc191729450"/>
      <w:bookmarkStart w:id="169" w:name="_Toc191729509"/>
      <w:bookmarkStart w:id="170" w:name="_Toc191729568"/>
      <w:bookmarkStart w:id="171" w:name="_Toc191729627"/>
      <w:bookmarkStart w:id="172" w:name="_Toc191729715"/>
      <w:bookmarkStart w:id="173" w:name="_Toc191730094"/>
      <w:bookmarkStart w:id="174" w:name="_Toc193104090"/>
      <w:bookmarkStart w:id="175" w:name="_Toc191729058"/>
      <w:bookmarkStart w:id="176" w:name="_Toc191729127"/>
      <w:bookmarkStart w:id="177" w:name="_Toc191729206"/>
      <w:bookmarkStart w:id="178" w:name="_Toc191729329"/>
      <w:bookmarkStart w:id="179" w:name="_Toc191729451"/>
      <w:bookmarkStart w:id="180" w:name="_Toc191729510"/>
      <w:bookmarkStart w:id="181" w:name="_Toc191729569"/>
      <w:bookmarkStart w:id="182" w:name="_Toc191729628"/>
      <w:bookmarkStart w:id="183" w:name="_Toc191729716"/>
      <w:bookmarkStart w:id="184" w:name="_Toc191730095"/>
      <w:bookmarkStart w:id="185" w:name="_Toc193104091"/>
      <w:bookmarkStart w:id="186" w:name="_Toc191729059"/>
      <w:bookmarkStart w:id="187" w:name="_Toc191729128"/>
      <w:bookmarkStart w:id="188" w:name="_Toc191729207"/>
      <w:bookmarkStart w:id="189" w:name="_Toc191729330"/>
      <w:bookmarkStart w:id="190" w:name="_Toc191729452"/>
      <w:bookmarkStart w:id="191" w:name="_Toc191729511"/>
      <w:bookmarkStart w:id="192" w:name="_Toc191729570"/>
      <w:bookmarkStart w:id="193" w:name="_Toc191729629"/>
      <w:bookmarkStart w:id="194" w:name="_Toc191729717"/>
      <w:bookmarkStart w:id="195" w:name="_Toc191730096"/>
      <w:bookmarkStart w:id="196" w:name="_Toc193104092"/>
      <w:bookmarkStart w:id="197" w:name="_Toc191729060"/>
      <w:bookmarkStart w:id="198" w:name="_Toc191729129"/>
      <w:bookmarkStart w:id="199" w:name="_Toc191729208"/>
      <w:bookmarkStart w:id="200" w:name="_Toc191729331"/>
      <w:bookmarkStart w:id="201" w:name="_Toc191729453"/>
      <w:bookmarkStart w:id="202" w:name="_Toc191729512"/>
      <w:bookmarkStart w:id="203" w:name="_Toc191729571"/>
      <w:bookmarkStart w:id="204" w:name="_Toc191729630"/>
      <w:bookmarkStart w:id="205" w:name="_Toc191729718"/>
      <w:bookmarkStart w:id="206" w:name="_Toc191730097"/>
      <w:bookmarkStart w:id="207" w:name="_Toc193104093"/>
      <w:bookmarkStart w:id="208" w:name="_Toc191729061"/>
      <w:bookmarkStart w:id="209" w:name="_Toc191729130"/>
      <w:bookmarkStart w:id="210" w:name="_Toc191729209"/>
      <w:bookmarkStart w:id="211" w:name="_Toc191729332"/>
      <w:bookmarkStart w:id="212" w:name="_Toc191729454"/>
      <w:bookmarkStart w:id="213" w:name="_Toc191729513"/>
      <w:bookmarkStart w:id="214" w:name="_Toc191729572"/>
      <w:bookmarkStart w:id="215" w:name="_Toc191729631"/>
      <w:bookmarkStart w:id="216" w:name="_Toc191729719"/>
      <w:bookmarkStart w:id="217" w:name="_Toc191730098"/>
      <w:bookmarkStart w:id="218" w:name="_Toc193104094"/>
      <w:bookmarkStart w:id="219" w:name="_Toc191729062"/>
      <w:bookmarkStart w:id="220" w:name="_Toc191729131"/>
      <w:bookmarkStart w:id="221" w:name="_Toc191729210"/>
      <w:bookmarkStart w:id="222" w:name="_Toc191729333"/>
      <w:bookmarkStart w:id="223" w:name="_Toc191729455"/>
      <w:bookmarkStart w:id="224" w:name="_Toc191729514"/>
      <w:bookmarkStart w:id="225" w:name="_Toc191729573"/>
      <w:bookmarkStart w:id="226" w:name="_Toc191729632"/>
      <w:bookmarkStart w:id="227" w:name="_Toc191729720"/>
      <w:bookmarkStart w:id="228" w:name="_Toc191730099"/>
      <w:bookmarkStart w:id="229" w:name="_Toc193104095"/>
      <w:bookmarkStart w:id="230" w:name="_Toc191729063"/>
      <w:bookmarkStart w:id="231" w:name="_Toc191729132"/>
      <w:bookmarkStart w:id="232" w:name="_Toc191729211"/>
      <w:bookmarkStart w:id="233" w:name="_Toc191729334"/>
      <w:bookmarkStart w:id="234" w:name="_Toc191729456"/>
      <w:bookmarkStart w:id="235" w:name="_Toc191729515"/>
      <w:bookmarkStart w:id="236" w:name="_Toc191729574"/>
      <w:bookmarkStart w:id="237" w:name="_Toc191729633"/>
      <w:bookmarkStart w:id="238" w:name="_Toc191729721"/>
      <w:bookmarkStart w:id="239" w:name="_Toc191730100"/>
      <w:bookmarkStart w:id="240" w:name="_Toc193104096"/>
      <w:bookmarkStart w:id="241" w:name="_Toc191729064"/>
      <w:bookmarkStart w:id="242" w:name="_Toc191729133"/>
      <w:bookmarkStart w:id="243" w:name="_Toc191729212"/>
      <w:bookmarkStart w:id="244" w:name="_Toc191729335"/>
      <w:bookmarkStart w:id="245" w:name="_Toc191729457"/>
      <w:bookmarkStart w:id="246" w:name="_Toc191729516"/>
      <w:bookmarkStart w:id="247" w:name="_Toc191729575"/>
      <w:bookmarkStart w:id="248" w:name="_Toc191729634"/>
      <w:bookmarkStart w:id="249" w:name="_Toc191729722"/>
      <w:bookmarkStart w:id="250" w:name="_Toc191730101"/>
      <w:bookmarkStart w:id="251" w:name="_Toc193104097"/>
      <w:bookmarkStart w:id="252" w:name="_Toc191729065"/>
      <w:bookmarkStart w:id="253" w:name="_Toc191729134"/>
      <w:bookmarkStart w:id="254" w:name="_Toc191729213"/>
      <w:bookmarkStart w:id="255" w:name="_Toc191729336"/>
      <w:bookmarkStart w:id="256" w:name="_Toc191729458"/>
      <w:bookmarkStart w:id="257" w:name="_Toc191729517"/>
      <w:bookmarkStart w:id="258" w:name="_Toc191729576"/>
      <w:bookmarkStart w:id="259" w:name="_Toc191729635"/>
      <w:bookmarkStart w:id="260" w:name="_Toc191729723"/>
      <w:bookmarkStart w:id="261" w:name="_Toc191730102"/>
      <w:bookmarkStart w:id="262" w:name="_Toc193104098"/>
      <w:bookmarkStart w:id="263" w:name="_Toc191729066"/>
      <w:bookmarkStart w:id="264" w:name="_Toc191729135"/>
      <w:bookmarkStart w:id="265" w:name="_Toc191729214"/>
      <w:bookmarkStart w:id="266" w:name="_Toc191729337"/>
      <w:bookmarkStart w:id="267" w:name="_Toc191729459"/>
      <w:bookmarkStart w:id="268" w:name="_Toc191729518"/>
      <w:bookmarkStart w:id="269" w:name="_Toc191729577"/>
      <w:bookmarkStart w:id="270" w:name="_Toc191729636"/>
      <w:bookmarkStart w:id="271" w:name="_Toc191729724"/>
      <w:bookmarkStart w:id="272" w:name="_Toc191730103"/>
      <w:bookmarkStart w:id="273" w:name="_Toc193104099"/>
      <w:bookmarkStart w:id="274" w:name="_Toc191729067"/>
      <w:bookmarkStart w:id="275" w:name="_Toc191729136"/>
      <w:bookmarkStart w:id="276" w:name="_Toc191729215"/>
      <w:bookmarkStart w:id="277" w:name="_Toc191729338"/>
      <w:bookmarkStart w:id="278" w:name="_Toc191729460"/>
      <w:bookmarkStart w:id="279" w:name="_Toc191729519"/>
      <w:bookmarkStart w:id="280" w:name="_Toc191729578"/>
      <w:bookmarkStart w:id="281" w:name="_Toc191729637"/>
      <w:bookmarkStart w:id="282" w:name="_Toc191729725"/>
      <w:bookmarkStart w:id="283" w:name="_Toc191730104"/>
      <w:bookmarkStart w:id="284" w:name="_Toc193104100"/>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r>
        <w:t>The EPIC 1 System MAY be placed into production service with the HW1 (breadboard) hardware.</w:t>
      </w:r>
    </w:p>
    <w:p w14:paraId="642554FA" w14:textId="5B812235" w:rsidR="00543DA2" w:rsidRDefault="00543DA2" w:rsidP="00BA2E11">
      <w:pPr>
        <w:pStyle w:val="Step"/>
        <w:numPr>
          <w:ilvl w:val="0"/>
          <w:numId w:val="35"/>
        </w:numPr>
      </w:pPr>
      <w:r>
        <w:t>Inspect the Interface Board, check for loose wires, all components are reasonably secure, and strain reliefs are present on all wires that are regularly handled.</w:t>
      </w:r>
    </w:p>
    <w:p w14:paraId="73251535" w14:textId="1A29FFBA" w:rsidR="00543DA2" w:rsidRDefault="00543DA2" w:rsidP="00E3661D">
      <w:pPr>
        <w:pStyle w:val="ZPara"/>
      </w:pPr>
      <w:r>
        <w:t xml:space="preserve">Type (circle one)   </w:t>
      </w:r>
      <w:r>
        <w:tab/>
      </w:r>
      <w:r>
        <w:tab/>
        <w:t>Prototype</w:t>
      </w:r>
      <w:r>
        <w:tab/>
      </w:r>
      <w:r>
        <w:tab/>
        <w:t>PCB</w:t>
      </w:r>
    </w:p>
    <w:p w14:paraId="646983B2" w14:textId="77777777" w:rsidR="00604DB6" w:rsidRDefault="00604DB6" w:rsidP="00E3661D">
      <w:pPr>
        <w:pStyle w:val="ZPara"/>
      </w:pPr>
    </w:p>
    <w:p w14:paraId="186D73C9" w14:textId="766758FC" w:rsidR="00D54CD2" w:rsidRDefault="00604DB6" w:rsidP="000D3871">
      <w:pPr>
        <w:pStyle w:val="checkbox"/>
      </w:pPr>
      <w:r>
        <w:t>The Interface board is properly installed.</w:t>
      </w:r>
    </w:p>
    <w:p w14:paraId="0163FD5C" w14:textId="77777777" w:rsidR="00604DB6" w:rsidRDefault="00604DB6" w:rsidP="000D3871">
      <w:pPr>
        <w:pStyle w:val="checkbox"/>
        <w:numPr>
          <w:ilvl w:val="0"/>
          <w:numId w:val="0"/>
        </w:numPr>
        <w:ind w:left="1260"/>
      </w:pPr>
    </w:p>
    <w:p w14:paraId="3747999F" w14:textId="77777777" w:rsidR="00604DB6" w:rsidRDefault="00604DB6" w:rsidP="000D3871">
      <w:pPr>
        <w:pStyle w:val="checkbox"/>
        <w:numPr>
          <w:ilvl w:val="0"/>
          <w:numId w:val="0"/>
        </w:numPr>
        <w:ind w:left="1260"/>
      </w:pPr>
    </w:p>
    <w:p w14:paraId="38CED88A" w14:textId="77777777" w:rsidR="00543DA2" w:rsidRDefault="00543DA2" w:rsidP="00E3661D">
      <w:pPr>
        <w:pStyle w:val="ZPara"/>
      </w:pPr>
      <w:bookmarkStart w:id="285" w:name="_Toc191729639"/>
      <w:r>
        <w:t>Tester   __________________      Date ______________       PASS      FAIL</w:t>
      </w:r>
    </w:p>
    <w:bookmarkEnd w:id="285"/>
    <w:p w14:paraId="1F13EEDE" w14:textId="77777777" w:rsidR="00543DA2" w:rsidRDefault="00543DA2" w:rsidP="00E3661D">
      <w:pPr>
        <w:pStyle w:val="ZPara"/>
      </w:pPr>
    </w:p>
    <w:p w14:paraId="1B1D2500" w14:textId="77777777" w:rsidR="00465454" w:rsidRDefault="00465454" w:rsidP="00E3661D">
      <w:pPr>
        <w:pStyle w:val="Requirement"/>
      </w:pPr>
      <w:r>
        <w:t>Hardware status shall be indicated as Green = Good to test; Red = Bad or Fault; Yellow = Needs attention or not automatic, i.e. in simulation mode.</w:t>
      </w:r>
    </w:p>
    <w:p w14:paraId="482135EF" w14:textId="0C403910" w:rsidR="00465454" w:rsidRPr="00EF1165" w:rsidRDefault="00465454" w:rsidP="00BA2E11">
      <w:pPr>
        <w:pStyle w:val="Step"/>
        <w:numPr>
          <w:ilvl w:val="0"/>
          <w:numId w:val="14"/>
        </w:numPr>
      </w:pPr>
      <w:r w:rsidRPr="00EF1165">
        <w:t>Power on the instrument power and the motor power supplies. Verify the DataQ, Motor controller and Laser USB port are connected to the USB Hub and the USB Hub is connected to the Workstation USB port.</w:t>
      </w:r>
      <w:r w:rsidR="000D3871">
        <w:t xml:space="preserve">  See the hardware configuration procedure in Appendix II.</w:t>
      </w:r>
    </w:p>
    <w:p w14:paraId="3D1EEFDC" w14:textId="6D10D489" w:rsidR="00465454" w:rsidRDefault="00465454" w:rsidP="00BA2E11">
      <w:pPr>
        <w:pStyle w:val="Step"/>
        <w:numPr>
          <w:ilvl w:val="0"/>
          <w:numId w:val="14"/>
        </w:numPr>
      </w:pPr>
      <w:r>
        <w:t xml:space="preserve">On the workstation, right-click the start bar and select Device Manager.  Verify that each of the units is recognized by the Device Manager.  If not see the installation procedure in Appendix </w:t>
      </w:r>
      <w:r w:rsidR="000D3871">
        <w:t>II</w:t>
      </w:r>
      <w:r>
        <w:t>.</w:t>
      </w:r>
    </w:p>
    <w:p w14:paraId="66E4A32F" w14:textId="77777777" w:rsidR="00465454" w:rsidRDefault="00465454" w:rsidP="000D3871">
      <w:pPr>
        <w:pStyle w:val="Step"/>
        <w:numPr>
          <w:ilvl w:val="0"/>
          <w:numId w:val="0"/>
        </w:numPr>
        <w:ind w:left="720"/>
      </w:pPr>
      <w:r>
        <w:rPr>
          <w:noProof/>
        </w:rPr>
        <w:drawing>
          <wp:inline distT="0" distB="0" distL="0" distR="0" wp14:anchorId="145B652A" wp14:editId="22DBB063">
            <wp:extent cx="2828925" cy="3042675"/>
            <wp:effectExtent l="0" t="0" r="0" b="5715"/>
            <wp:docPr id="159144893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48936" name="Picture 2"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7332" cy="3051717"/>
                    </a:xfrm>
                    <a:prstGeom prst="rect">
                      <a:avLst/>
                    </a:prstGeom>
                    <a:noFill/>
                  </pic:spPr>
                </pic:pic>
              </a:graphicData>
            </a:graphic>
          </wp:inline>
        </w:drawing>
      </w:r>
    </w:p>
    <w:p w14:paraId="6C55413A" w14:textId="39663824" w:rsidR="00465454" w:rsidRDefault="000D3871" w:rsidP="000D3871">
      <w:pPr>
        <w:pStyle w:val="checkbox"/>
      </w:pPr>
      <w:r>
        <w:t xml:space="preserve">Verify that the </w:t>
      </w:r>
      <w:r w:rsidRPr="000D3871">
        <w:t>three</w:t>
      </w:r>
      <w:r>
        <w:t xml:space="preserve"> devices are </w:t>
      </w:r>
      <w:r w:rsidRPr="000D3871">
        <w:t>shown</w:t>
      </w:r>
      <w:r>
        <w:t xml:space="preserve"> in the Device Manager as shown above.</w:t>
      </w:r>
    </w:p>
    <w:p w14:paraId="1DB43147" w14:textId="77777777" w:rsidR="00465454" w:rsidRPr="000D3871" w:rsidRDefault="00465454" w:rsidP="00BA2E11">
      <w:pPr>
        <w:pStyle w:val="Step"/>
        <w:numPr>
          <w:ilvl w:val="0"/>
          <w:numId w:val="14"/>
        </w:numPr>
      </w:pPr>
      <w:r w:rsidRPr="000D3871">
        <w:t xml:space="preserve">Open the LV app if the LV app is not running, click the run button. </w:t>
      </w:r>
    </w:p>
    <w:p w14:paraId="24D33727" w14:textId="77777777" w:rsidR="00465454" w:rsidRDefault="00465454" w:rsidP="000D3871">
      <w:pPr>
        <w:pStyle w:val="checkbox"/>
      </w:pPr>
      <w:r>
        <w:t xml:space="preserve">Verify all three status lights are GREEN. </w:t>
      </w:r>
    </w:p>
    <w:p w14:paraId="55F79C26" w14:textId="77777777" w:rsidR="00465454" w:rsidRDefault="00465454" w:rsidP="00BA2E11">
      <w:pPr>
        <w:pStyle w:val="Step"/>
        <w:numPr>
          <w:ilvl w:val="0"/>
          <w:numId w:val="36"/>
        </w:numPr>
      </w:pPr>
      <w:r>
        <w:t>Disconnect the USB hub from the Workstation.</w:t>
      </w:r>
    </w:p>
    <w:p w14:paraId="172E3480" w14:textId="77777777" w:rsidR="00465454" w:rsidRDefault="00465454" w:rsidP="000D3871">
      <w:pPr>
        <w:pStyle w:val="checkbox"/>
      </w:pPr>
      <w:r>
        <w:t xml:space="preserve">Verify all three status lights are YELLOW. </w:t>
      </w:r>
    </w:p>
    <w:p w14:paraId="62A0CC0B" w14:textId="77777777" w:rsidR="00465454" w:rsidRDefault="00465454" w:rsidP="000D3871">
      <w:pPr>
        <w:pStyle w:val="Step"/>
      </w:pPr>
      <w:r>
        <w:t>Turn OFF the simulated mode by pressing the SIM button</w:t>
      </w:r>
    </w:p>
    <w:p w14:paraId="7407114E" w14:textId="6568670D" w:rsidR="00465454" w:rsidRDefault="00465454" w:rsidP="000D3871">
      <w:pPr>
        <w:pStyle w:val="checkbox"/>
      </w:pPr>
      <w:r>
        <w:t>Verify all three status lights are RED.</w:t>
      </w:r>
    </w:p>
    <w:p w14:paraId="4E2FC9E8" w14:textId="77777777" w:rsidR="00465454" w:rsidRDefault="00465454" w:rsidP="000D3871">
      <w:pPr>
        <w:pStyle w:val="Step"/>
        <w:numPr>
          <w:ilvl w:val="0"/>
          <w:numId w:val="0"/>
        </w:numPr>
        <w:ind w:left="720"/>
      </w:pPr>
      <w:r>
        <w:t xml:space="preserve"> </w:t>
      </w:r>
    </w:p>
    <w:p w14:paraId="1A61AAC4" w14:textId="77777777" w:rsidR="00465454" w:rsidRDefault="00465454" w:rsidP="00E3661D">
      <w:pPr>
        <w:pStyle w:val="ZPara"/>
      </w:pPr>
      <w:r>
        <w:rPr>
          <w:noProof/>
        </w:rPr>
        <w:lastRenderedPageBreak/>
        <w:drawing>
          <wp:inline distT="0" distB="0" distL="0" distR="0" wp14:anchorId="1408061C" wp14:editId="06236AB3">
            <wp:extent cx="4629150" cy="2442388"/>
            <wp:effectExtent l="0" t="0" r="0" b="0"/>
            <wp:docPr id="50632837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8373" name="Picture 3"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60058" cy="2458695"/>
                    </a:xfrm>
                    <a:prstGeom prst="rect">
                      <a:avLst/>
                    </a:prstGeom>
                    <a:noFill/>
                  </pic:spPr>
                </pic:pic>
              </a:graphicData>
            </a:graphic>
          </wp:inline>
        </w:drawing>
      </w:r>
    </w:p>
    <w:p w14:paraId="2FE0E0BE" w14:textId="77777777" w:rsidR="00465454" w:rsidRDefault="00465454" w:rsidP="00E3661D">
      <w:pPr>
        <w:pStyle w:val="ZPara"/>
      </w:pPr>
    </w:p>
    <w:p w14:paraId="611AB40F" w14:textId="77777777" w:rsidR="00465454" w:rsidRDefault="00465454" w:rsidP="00E3661D">
      <w:pPr>
        <w:pStyle w:val="ZPara"/>
      </w:pPr>
    </w:p>
    <w:p w14:paraId="587A97E3" w14:textId="77777777" w:rsidR="00465454" w:rsidRDefault="00465454" w:rsidP="00E3661D">
      <w:pPr>
        <w:pStyle w:val="ZPara"/>
      </w:pPr>
      <w:r>
        <w:t>Tester   __________________      Date ______________       PASS      FAIL</w:t>
      </w:r>
    </w:p>
    <w:p w14:paraId="2BD3DE83" w14:textId="77777777" w:rsidR="00733D68" w:rsidRDefault="00733D68" w:rsidP="00733D68">
      <w:pPr>
        <w:pStyle w:val="style2"/>
        <w:numPr>
          <w:ilvl w:val="0"/>
          <w:numId w:val="0"/>
        </w:numPr>
        <w:ind w:left="864"/>
      </w:pPr>
    </w:p>
    <w:p w14:paraId="13F1C8C8" w14:textId="77777777" w:rsidR="00733D68" w:rsidRDefault="00733D68" w:rsidP="00733D68">
      <w:pPr>
        <w:pStyle w:val="style2"/>
        <w:numPr>
          <w:ilvl w:val="0"/>
          <w:numId w:val="0"/>
        </w:numPr>
        <w:ind w:left="864"/>
      </w:pPr>
    </w:p>
    <w:p w14:paraId="3090FC1F" w14:textId="77777777" w:rsidR="00733D68" w:rsidRDefault="00733D68" w:rsidP="002E6504">
      <w:pPr>
        <w:pStyle w:val="style2"/>
        <w:numPr>
          <w:ilvl w:val="0"/>
          <w:numId w:val="0"/>
        </w:numPr>
        <w:ind w:left="864"/>
      </w:pPr>
    </w:p>
    <w:p w14:paraId="4DADC3BA" w14:textId="345B40DB" w:rsidR="00733D68" w:rsidRDefault="00733D68" w:rsidP="002E6504">
      <w:pPr>
        <w:pStyle w:val="L3Section"/>
      </w:pPr>
      <w:bookmarkStart w:id="286" w:name="_Toc197431854"/>
      <w:r>
        <w:t>Hardware Inputs:</w:t>
      </w:r>
      <w:bookmarkEnd w:id="286"/>
    </w:p>
    <w:p w14:paraId="000B4856" w14:textId="61C18524" w:rsidR="0064065C" w:rsidRDefault="006F6E8F" w:rsidP="00E3661D">
      <w:pPr>
        <w:pStyle w:val="Requirement"/>
      </w:pPr>
      <w:bookmarkStart w:id="287" w:name="_Toc191729072"/>
      <w:bookmarkStart w:id="288" w:name="_Toc191729141"/>
      <w:bookmarkStart w:id="289" w:name="_Toc191729073"/>
      <w:bookmarkStart w:id="290" w:name="_Toc191729142"/>
      <w:bookmarkStart w:id="291" w:name="_Toc191729074"/>
      <w:bookmarkStart w:id="292" w:name="_Toc191729143"/>
      <w:bookmarkStart w:id="293" w:name="_Toc191729075"/>
      <w:bookmarkStart w:id="294" w:name="_Toc191729144"/>
      <w:bookmarkStart w:id="295" w:name="_Toc191729076"/>
      <w:bookmarkStart w:id="296" w:name="_Toc191729145"/>
      <w:bookmarkStart w:id="297" w:name="_Toc191729077"/>
      <w:bookmarkStart w:id="298" w:name="_Toc191729146"/>
      <w:bookmarkEnd w:id="287"/>
      <w:bookmarkEnd w:id="288"/>
      <w:bookmarkEnd w:id="289"/>
      <w:bookmarkEnd w:id="290"/>
      <w:bookmarkEnd w:id="291"/>
      <w:bookmarkEnd w:id="292"/>
      <w:bookmarkEnd w:id="293"/>
      <w:bookmarkEnd w:id="294"/>
      <w:bookmarkEnd w:id="295"/>
      <w:bookmarkEnd w:id="296"/>
      <w:bookmarkEnd w:id="297"/>
      <w:bookmarkEnd w:id="298"/>
      <w:r>
        <w:t>ChA and ChB resistance measurement 0-1700</w:t>
      </w:r>
      <w:r>
        <w:sym w:font="Symbol" w:char="F057"/>
      </w:r>
      <w:r>
        <w:t xml:space="preserve"> +/- 1%</w:t>
      </w:r>
    </w:p>
    <w:p w14:paraId="6AFB3663" w14:textId="7AC88791" w:rsidR="005D259E" w:rsidRDefault="005D259E" w:rsidP="005D259E">
      <w:pPr>
        <w:ind w:left="360"/>
      </w:pPr>
      <w:r>
        <w:t>Equipment required:</w:t>
      </w:r>
    </w:p>
    <w:p w14:paraId="24DDB02A" w14:textId="3E6D3368" w:rsidR="005D259E" w:rsidRDefault="005D259E" w:rsidP="005D259E">
      <w:pPr>
        <w:ind w:left="1080"/>
      </w:pPr>
      <w:r>
        <w:t>Volt/ohm meter (VOM</w:t>
      </w:r>
      <w:proofErr w:type="gramStart"/>
      <w:r>
        <w:t>);</w:t>
      </w:r>
      <w:proofErr w:type="gramEnd"/>
      <w:r>
        <w:t xml:space="preserve">  </w:t>
      </w:r>
    </w:p>
    <w:p w14:paraId="7774B4F2" w14:textId="7D1E9EDA" w:rsidR="008913CD" w:rsidRDefault="005D259E" w:rsidP="005D259E">
      <w:pPr>
        <w:ind w:left="1080"/>
      </w:pPr>
      <w:r>
        <w:t>100</w:t>
      </w:r>
      <w:r>
        <w:sym w:font="Symbol" w:char="F057"/>
      </w:r>
      <w:r>
        <w:t xml:space="preserve"> and 1K</w:t>
      </w:r>
      <w:r>
        <w:sym w:font="Symbol" w:char="F057"/>
      </w:r>
      <w:r>
        <w:t xml:space="preserve"> </w:t>
      </w:r>
      <w:r w:rsidR="00CC7317">
        <w:t xml:space="preserve">0.05% </w:t>
      </w:r>
      <w:r w:rsidR="008913CD">
        <w:t>Reference Resistors (may be present on the Interface board).</w:t>
      </w:r>
    </w:p>
    <w:p w14:paraId="432FDA3B" w14:textId="5DE1FAF4" w:rsidR="005D259E" w:rsidRDefault="005D259E" w:rsidP="005D259E">
      <w:pPr>
        <w:ind w:left="1080"/>
      </w:pPr>
      <w:r>
        <w:t>2k</w:t>
      </w:r>
      <w:r>
        <w:sym w:font="Symbol" w:char="F057"/>
      </w:r>
      <w:r>
        <w:t xml:space="preserve"> </w:t>
      </w:r>
      <w:r w:rsidR="008913CD">
        <w:t>bulk</w:t>
      </w:r>
      <w:r>
        <w:t xml:space="preserve"> resistor.</w:t>
      </w:r>
    </w:p>
    <w:p w14:paraId="6DA1EEDB" w14:textId="61DD0101" w:rsidR="00FA08A6" w:rsidRDefault="00FA08A6" w:rsidP="00BA2E11">
      <w:pPr>
        <w:pStyle w:val="Step"/>
        <w:numPr>
          <w:ilvl w:val="0"/>
          <w:numId w:val="17"/>
        </w:numPr>
        <w:ind w:left="810" w:hanging="450"/>
      </w:pPr>
      <w:r>
        <w:t>If the resistance calibration is not up to date, then perform a Resistance calibration.</w:t>
      </w:r>
      <w:r w:rsidR="005D259E">
        <w:t xml:space="preserve"> See </w:t>
      </w:r>
      <w:r w:rsidR="00CC7317">
        <w:t>Section 5.2.2.</w:t>
      </w:r>
    </w:p>
    <w:p w14:paraId="1FA65C33" w14:textId="1B0F4553" w:rsidR="000D3871" w:rsidRDefault="005D259E" w:rsidP="00BA2E11">
      <w:pPr>
        <w:pStyle w:val="Step"/>
        <w:numPr>
          <w:ilvl w:val="0"/>
          <w:numId w:val="17"/>
        </w:numPr>
      </w:pPr>
      <w:r>
        <w:t>Run the MLOI app</w:t>
      </w:r>
      <w:r w:rsidR="000D3871">
        <w:t>.</w:t>
      </w:r>
      <w:r>
        <w:t xml:space="preserve"> Using the VOM measure and </w:t>
      </w:r>
      <w:proofErr w:type="gramStart"/>
      <w:r>
        <w:t>record</w:t>
      </w:r>
      <w:proofErr w:type="gramEnd"/>
      <w:r>
        <w:t xml:space="preserve"> the </w:t>
      </w:r>
      <w:r w:rsidR="00762DC3" w:rsidRPr="00762DC3">
        <w:rPr>
          <w:rFonts w:asciiTheme="majorHAnsi" w:hAnsiTheme="majorHAnsi"/>
          <w:i/>
          <w:iCs/>
        </w:rPr>
        <w:t>Ref</w:t>
      </w:r>
      <w:r w:rsidR="00762DC3">
        <w:t xml:space="preserve"> </w:t>
      </w:r>
      <w:r>
        <w:t>value of each reference resistor.</w:t>
      </w:r>
    </w:p>
    <w:p w14:paraId="2608E243" w14:textId="7520DB99" w:rsidR="005D259E" w:rsidRDefault="005D259E" w:rsidP="00BA2E11">
      <w:pPr>
        <w:pStyle w:val="Step"/>
        <w:numPr>
          <w:ilvl w:val="0"/>
          <w:numId w:val="17"/>
        </w:numPr>
      </w:pPr>
      <w:r>
        <w:t>Connect each resistor to Ch A (orange and black clip leads</w:t>
      </w:r>
      <w:proofErr w:type="gramStart"/>
      <w:r>
        <w:t>), and</w:t>
      </w:r>
      <w:proofErr w:type="gramEnd"/>
      <w:r>
        <w:t xml:space="preserve"> note the reading for each resistor value.</w:t>
      </w:r>
    </w:p>
    <w:p w14:paraId="1807A4CB" w14:textId="45235CB4" w:rsidR="005D259E" w:rsidRDefault="005D259E" w:rsidP="00BA2E11">
      <w:pPr>
        <w:pStyle w:val="Step"/>
        <w:numPr>
          <w:ilvl w:val="0"/>
          <w:numId w:val="17"/>
        </w:numPr>
      </w:pPr>
      <w:r>
        <w:t>Connect each resistor to Ch B (Red and Yellow clip lead</w:t>
      </w:r>
      <w:proofErr w:type="gramStart"/>
      <w:r>
        <w:t>), and</w:t>
      </w:r>
      <w:proofErr w:type="gramEnd"/>
      <w:r>
        <w:t xml:space="preserve"> note the </w:t>
      </w:r>
      <w:r w:rsidR="00762DC3" w:rsidRPr="00762DC3">
        <w:rPr>
          <w:rFonts w:asciiTheme="majorHAnsi" w:hAnsiTheme="majorHAnsi"/>
          <w:i/>
          <w:iCs/>
        </w:rPr>
        <w:t>Test</w:t>
      </w:r>
      <w:r w:rsidR="00762DC3">
        <w:t xml:space="preserve"> </w:t>
      </w:r>
      <w:r>
        <w:t>reading for each resistor value.</w:t>
      </w:r>
    </w:p>
    <w:p w14:paraId="7849ABCD" w14:textId="4FED2BA3" w:rsidR="005D259E" w:rsidRDefault="005D259E" w:rsidP="00BA2E11">
      <w:pPr>
        <w:pStyle w:val="Step"/>
        <w:numPr>
          <w:ilvl w:val="0"/>
          <w:numId w:val="17"/>
        </w:numPr>
      </w:pPr>
      <w:r>
        <w:t>Calculate and note the</w:t>
      </w:r>
      <w:r w:rsidR="00762DC3">
        <w:t xml:space="preserve"> error for the 100</w:t>
      </w:r>
      <w:r w:rsidR="00762DC3">
        <w:sym w:font="Symbol" w:char="F057"/>
      </w:r>
      <w:r w:rsidR="00762DC3">
        <w:t xml:space="preserve"> and 1k</w:t>
      </w:r>
      <w:r w:rsidR="00762DC3">
        <w:sym w:font="Symbol" w:char="F057"/>
      </w:r>
      <w:r w:rsidR="00762DC3">
        <w:t xml:space="preserve"> resistors as:</w:t>
      </w:r>
    </w:p>
    <w:p w14:paraId="5C3CBFA0" w14:textId="77777777" w:rsidR="00762DC3" w:rsidRDefault="00762DC3" w:rsidP="00762DC3">
      <w:pPr>
        <w:pStyle w:val="Step"/>
        <w:numPr>
          <w:ilvl w:val="0"/>
          <w:numId w:val="0"/>
        </w:numPr>
        <w:ind w:left="720"/>
      </w:pPr>
    </w:p>
    <w:p w14:paraId="73019ECB" w14:textId="43F1D3A9" w:rsidR="00762DC3" w:rsidRPr="00762DC3" w:rsidRDefault="00762DC3">
      <m:oMathPara>
        <m:oMath>
          <m:r>
            <w:rPr>
              <w:rFonts w:ascii="Cambria Math" w:hAnsi="Cambria Math"/>
            </w:rPr>
            <m:t xml:space="preserve">Error = </m:t>
          </m:r>
          <m:sSup>
            <m:sSupPr>
              <m:ctrlPr>
                <w:rPr>
                  <w:rFonts w:ascii="Cambria Math" w:hAnsi="Cambria Math"/>
                  <w:i/>
                </w:rPr>
              </m:ctrlPr>
            </m:sSupPr>
            <m:e>
              <m:d>
                <m:dPr>
                  <m:begChr m:val=""/>
                  <m:ctrlPr>
                    <w:rPr>
                      <w:rFonts w:ascii="Cambria Math" w:hAnsi="Cambria Math"/>
                      <w:i/>
                    </w:rPr>
                  </m:ctrlPr>
                </m:dPr>
                <m:e>
                  <m:d>
                    <m:dPr>
                      <m:endChr m:val=""/>
                      <m:ctrlPr>
                        <w:rPr>
                          <w:rFonts w:ascii="Cambria Math" w:hAnsi="Cambria Math"/>
                          <w:i/>
                        </w:rPr>
                      </m:ctrlPr>
                    </m:dPr>
                    <m:e>
                      <m:r>
                        <w:rPr>
                          <w:rFonts w:ascii="Cambria Math" w:hAnsi="Cambria Math"/>
                        </w:rPr>
                        <m:t xml:space="preserve"> </m:t>
                      </m:r>
                      <m:f>
                        <m:fPr>
                          <m:ctrlPr>
                            <w:rPr>
                              <w:rFonts w:ascii="Cambria Math" w:hAnsi="Cambria Math"/>
                              <w:i/>
                            </w:rPr>
                          </m:ctrlPr>
                        </m:fPr>
                        <m:num>
                          <m:r>
                            <w:rPr>
                              <w:rFonts w:ascii="Cambria Math" w:hAnsi="Cambria Math"/>
                            </w:rPr>
                            <m:t>Ref-Test</m:t>
                          </m:r>
                        </m:num>
                        <m:den>
                          <m:r>
                            <w:rPr>
                              <w:rFonts w:ascii="Cambria Math" w:hAnsi="Cambria Math"/>
                            </w:rPr>
                            <m:t>Ref</m:t>
                          </m:r>
                        </m:den>
                      </m:f>
                    </m:e>
                  </m:d>
                </m:e>
              </m:d>
              <m:r>
                <w:rPr>
                  <w:rFonts w:ascii="Cambria Math" w:hAnsi="Cambria Math"/>
                </w:rPr>
                <m:t xml:space="preserve"> x 100</m:t>
              </m:r>
            </m:e>
            <m:sup/>
          </m:sSup>
        </m:oMath>
      </m:oMathPara>
    </w:p>
    <w:p w14:paraId="3420B8D6" w14:textId="77777777" w:rsidR="00762DC3" w:rsidRDefault="00762DC3"/>
    <w:p w14:paraId="7FFF1DE8" w14:textId="77777777" w:rsidR="00762DC3" w:rsidRDefault="00762DC3"/>
    <w:p w14:paraId="7879F446" w14:textId="3496F7DD" w:rsidR="00C90759" w:rsidRDefault="00C90759" w:rsidP="00C90759">
      <w:pPr>
        <w:jc w:val="center"/>
      </w:pPr>
      <w:r>
        <w:rPr>
          <w:noProof/>
        </w:rPr>
        <w:lastRenderedPageBreak/>
        <w:drawing>
          <wp:inline distT="0" distB="0" distL="0" distR="0" wp14:anchorId="17520FDB" wp14:editId="6215D080">
            <wp:extent cx="4519438" cy="1735946"/>
            <wp:effectExtent l="0" t="0" r="0" b="0"/>
            <wp:docPr id="56911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41909" cy="1744577"/>
                    </a:xfrm>
                    <a:prstGeom prst="rect">
                      <a:avLst/>
                    </a:prstGeom>
                    <a:noFill/>
                  </pic:spPr>
                </pic:pic>
              </a:graphicData>
            </a:graphic>
          </wp:inline>
        </w:drawing>
      </w:r>
    </w:p>
    <w:p w14:paraId="052CC6E7" w14:textId="4F0E9FDD" w:rsidR="00C90759" w:rsidRDefault="00C90759" w:rsidP="00C90759">
      <w:pPr>
        <w:pStyle w:val="Caption"/>
      </w:pPr>
      <w:r>
        <w:t>Reference Resistors and Measurement Readout.</w:t>
      </w:r>
    </w:p>
    <w:p w14:paraId="3D732F72" w14:textId="77777777" w:rsidR="00C90759" w:rsidRDefault="00C90759" w:rsidP="00C90759">
      <w:pPr>
        <w:jc w:val="center"/>
      </w:pPr>
    </w:p>
    <w:p w14:paraId="1D39C8ED" w14:textId="3C5BD848" w:rsidR="00C90759" w:rsidRDefault="00C90759" w:rsidP="00C90759">
      <w:pPr>
        <w:jc w:val="both"/>
      </w:pPr>
      <w:r>
        <w:tab/>
        <w:t>Results</w:t>
      </w:r>
    </w:p>
    <w:tbl>
      <w:tblPr>
        <w:tblStyle w:val="TableGrid"/>
        <w:tblW w:w="0" w:type="auto"/>
        <w:tblInd w:w="720" w:type="dxa"/>
        <w:tblLook w:val="04A0" w:firstRow="1" w:lastRow="0" w:firstColumn="1" w:lastColumn="0" w:noHBand="0" w:noVBand="1"/>
      </w:tblPr>
      <w:tblGrid>
        <w:gridCol w:w="1458"/>
        <w:gridCol w:w="1483"/>
        <w:gridCol w:w="1436"/>
        <w:gridCol w:w="1466"/>
        <w:gridCol w:w="1338"/>
        <w:gridCol w:w="1449"/>
      </w:tblGrid>
      <w:tr w:rsidR="00762DC3" w:rsidRPr="00762DC3" w14:paraId="3C46C6F5" w14:textId="77777777" w:rsidTr="00762DC3">
        <w:tc>
          <w:tcPr>
            <w:tcW w:w="1458" w:type="dxa"/>
            <w:shd w:val="clear" w:color="auto" w:fill="D9D9D9" w:themeFill="background1" w:themeFillShade="D9"/>
          </w:tcPr>
          <w:p w14:paraId="12555779" w14:textId="3215DFD3" w:rsidR="00762DC3" w:rsidRPr="00762DC3" w:rsidRDefault="00762DC3" w:rsidP="00762DC3">
            <w:pPr>
              <w:pStyle w:val="Step"/>
              <w:numPr>
                <w:ilvl w:val="0"/>
                <w:numId w:val="0"/>
              </w:numPr>
              <w:jc w:val="center"/>
              <w:rPr>
                <w:b/>
                <w:bCs/>
              </w:rPr>
            </w:pPr>
            <w:r w:rsidRPr="00762DC3">
              <w:rPr>
                <w:b/>
                <w:bCs/>
              </w:rPr>
              <w:t>Ch</w:t>
            </w:r>
          </w:p>
        </w:tc>
        <w:tc>
          <w:tcPr>
            <w:tcW w:w="1483" w:type="dxa"/>
            <w:shd w:val="clear" w:color="auto" w:fill="D9D9D9" w:themeFill="background1" w:themeFillShade="D9"/>
          </w:tcPr>
          <w:p w14:paraId="6F09723A" w14:textId="527153DB" w:rsidR="00762DC3" w:rsidRPr="00762DC3" w:rsidRDefault="00762DC3" w:rsidP="00762DC3">
            <w:pPr>
              <w:pStyle w:val="Step"/>
              <w:numPr>
                <w:ilvl w:val="0"/>
                <w:numId w:val="0"/>
              </w:numPr>
              <w:jc w:val="center"/>
              <w:rPr>
                <w:b/>
                <w:bCs/>
              </w:rPr>
            </w:pPr>
            <w:r w:rsidRPr="00762DC3">
              <w:rPr>
                <w:b/>
                <w:bCs/>
              </w:rPr>
              <w:t>100</w:t>
            </w:r>
            <w:r w:rsidRPr="00762DC3">
              <w:rPr>
                <w:b/>
                <w:bCs/>
              </w:rPr>
              <w:sym w:font="Symbol" w:char="F057"/>
            </w:r>
          </w:p>
        </w:tc>
        <w:tc>
          <w:tcPr>
            <w:tcW w:w="1436" w:type="dxa"/>
            <w:shd w:val="clear" w:color="auto" w:fill="D9D9D9" w:themeFill="background1" w:themeFillShade="D9"/>
          </w:tcPr>
          <w:p w14:paraId="587020E4" w14:textId="31C63245" w:rsidR="00762DC3" w:rsidRPr="00762DC3" w:rsidRDefault="00762DC3" w:rsidP="00762DC3">
            <w:pPr>
              <w:pStyle w:val="Step"/>
              <w:numPr>
                <w:ilvl w:val="0"/>
                <w:numId w:val="0"/>
              </w:numPr>
              <w:jc w:val="center"/>
              <w:rPr>
                <w:b/>
                <w:bCs/>
              </w:rPr>
            </w:pPr>
            <w:r w:rsidRPr="00762DC3">
              <w:rPr>
                <w:b/>
                <w:bCs/>
              </w:rPr>
              <w:t>100</w:t>
            </w:r>
            <w:r w:rsidRPr="00762DC3">
              <w:rPr>
                <w:b/>
                <w:bCs/>
              </w:rPr>
              <w:sym w:font="Symbol" w:char="F057"/>
            </w:r>
            <w:r w:rsidRPr="00762DC3">
              <w:rPr>
                <w:b/>
                <w:bCs/>
              </w:rPr>
              <w:t xml:space="preserve"> Error</w:t>
            </w:r>
          </w:p>
        </w:tc>
        <w:tc>
          <w:tcPr>
            <w:tcW w:w="1466" w:type="dxa"/>
            <w:shd w:val="clear" w:color="auto" w:fill="D9D9D9" w:themeFill="background1" w:themeFillShade="D9"/>
          </w:tcPr>
          <w:p w14:paraId="60AAB48D" w14:textId="05087FA8" w:rsidR="00762DC3" w:rsidRPr="00762DC3" w:rsidRDefault="00762DC3" w:rsidP="00762DC3">
            <w:pPr>
              <w:pStyle w:val="Step"/>
              <w:numPr>
                <w:ilvl w:val="0"/>
                <w:numId w:val="0"/>
              </w:numPr>
              <w:jc w:val="center"/>
              <w:rPr>
                <w:b/>
                <w:bCs/>
              </w:rPr>
            </w:pPr>
            <w:r w:rsidRPr="00762DC3">
              <w:rPr>
                <w:b/>
                <w:bCs/>
              </w:rPr>
              <w:t>1k</w:t>
            </w:r>
            <w:r w:rsidRPr="00762DC3">
              <w:rPr>
                <w:b/>
                <w:bCs/>
              </w:rPr>
              <w:sym w:font="Symbol" w:char="F057"/>
            </w:r>
          </w:p>
        </w:tc>
        <w:tc>
          <w:tcPr>
            <w:tcW w:w="1338" w:type="dxa"/>
            <w:shd w:val="clear" w:color="auto" w:fill="D9D9D9" w:themeFill="background1" w:themeFillShade="D9"/>
          </w:tcPr>
          <w:p w14:paraId="58BEE88B" w14:textId="148B2C83" w:rsidR="00762DC3" w:rsidRPr="00762DC3" w:rsidRDefault="00762DC3" w:rsidP="00762DC3">
            <w:pPr>
              <w:pStyle w:val="Step"/>
              <w:numPr>
                <w:ilvl w:val="0"/>
                <w:numId w:val="0"/>
              </w:numPr>
              <w:jc w:val="center"/>
              <w:rPr>
                <w:b/>
                <w:bCs/>
              </w:rPr>
            </w:pPr>
            <w:r w:rsidRPr="00762DC3">
              <w:rPr>
                <w:b/>
                <w:bCs/>
              </w:rPr>
              <w:t>1k</w:t>
            </w:r>
            <w:r w:rsidRPr="00762DC3">
              <w:rPr>
                <w:b/>
                <w:bCs/>
              </w:rPr>
              <w:sym w:font="Symbol" w:char="F057"/>
            </w:r>
            <w:r w:rsidRPr="00762DC3">
              <w:rPr>
                <w:b/>
                <w:bCs/>
              </w:rPr>
              <w:t xml:space="preserve"> Error</w:t>
            </w:r>
          </w:p>
        </w:tc>
        <w:tc>
          <w:tcPr>
            <w:tcW w:w="1449" w:type="dxa"/>
            <w:shd w:val="clear" w:color="auto" w:fill="D9D9D9" w:themeFill="background1" w:themeFillShade="D9"/>
          </w:tcPr>
          <w:p w14:paraId="0FDD6A61" w14:textId="2908FC2C" w:rsidR="00762DC3" w:rsidRPr="00762DC3" w:rsidRDefault="00762DC3" w:rsidP="00762DC3">
            <w:pPr>
              <w:pStyle w:val="Step"/>
              <w:numPr>
                <w:ilvl w:val="0"/>
                <w:numId w:val="0"/>
              </w:numPr>
              <w:jc w:val="center"/>
              <w:rPr>
                <w:b/>
                <w:bCs/>
              </w:rPr>
            </w:pPr>
            <w:r w:rsidRPr="00762DC3">
              <w:rPr>
                <w:b/>
                <w:bCs/>
              </w:rPr>
              <w:t>2K</w:t>
            </w:r>
            <w:r w:rsidRPr="00762DC3">
              <w:rPr>
                <w:b/>
                <w:bCs/>
              </w:rPr>
              <w:sym w:font="Symbol" w:char="F057"/>
            </w:r>
          </w:p>
        </w:tc>
      </w:tr>
      <w:tr w:rsidR="00762DC3" w14:paraId="141EE58C" w14:textId="77777777" w:rsidTr="00762DC3">
        <w:tc>
          <w:tcPr>
            <w:tcW w:w="1458" w:type="dxa"/>
            <w:shd w:val="clear" w:color="auto" w:fill="D9D9D9" w:themeFill="background1" w:themeFillShade="D9"/>
          </w:tcPr>
          <w:p w14:paraId="024B75EE" w14:textId="79565C71" w:rsidR="00762DC3" w:rsidRDefault="00762DC3" w:rsidP="00762DC3">
            <w:pPr>
              <w:pStyle w:val="Step"/>
              <w:numPr>
                <w:ilvl w:val="0"/>
                <w:numId w:val="0"/>
              </w:numPr>
            </w:pPr>
            <w:r>
              <w:t>REF</w:t>
            </w:r>
          </w:p>
        </w:tc>
        <w:tc>
          <w:tcPr>
            <w:tcW w:w="1483" w:type="dxa"/>
          </w:tcPr>
          <w:p w14:paraId="23F7E588" w14:textId="77777777" w:rsidR="00762DC3" w:rsidRDefault="00762DC3" w:rsidP="00762DC3">
            <w:pPr>
              <w:pStyle w:val="Step"/>
              <w:numPr>
                <w:ilvl w:val="0"/>
                <w:numId w:val="0"/>
              </w:numPr>
            </w:pPr>
          </w:p>
        </w:tc>
        <w:tc>
          <w:tcPr>
            <w:tcW w:w="1436" w:type="dxa"/>
            <w:shd w:val="clear" w:color="auto" w:fill="595959" w:themeFill="text1" w:themeFillTint="A6"/>
          </w:tcPr>
          <w:p w14:paraId="782D637A" w14:textId="77777777" w:rsidR="00762DC3" w:rsidRDefault="00762DC3" w:rsidP="00762DC3">
            <w:pPr>
              <w:pStyle w:val="Step"/>
              <w:numPr>
                <w:ilvl w:val="0"/>
                <w:numId w:val="0"/>
              </w:numPr>
            </w:pPr>
          </w:p>
        </w:tc>
        <w:tc>
          <w:tcPr>
            <w:tcW w:w="1466" w:type="dxa"/>
          </w:tcPr>
          <w:p w14:paraId="004E44B2" w14:textId="77777777" w:rsidR="00762DC3" w:rsidRDefault="00762DC3" w:rsidP="00762DC3">
            <w:pPr>
              <w:pStyle w:val="Step"/>
              <w:numPr>
                <w:ilvl w:val="0"/>
                <w:numId w:val="0"/>
              </w:numPr>
            </w:pPr>
          </w:p>
        </w:tc>
        <w:tc>
          <w:tcPr>
            <w:tcW w:w="1338" w:type="dxa"/>
            <w:shd w:val="clear" w:color="auto" w:fill="595959" w:themeFill="text1" w:themeFillTint="A6"/>
          </w:tcPr>
          <w:p w14:paraId="2E7E2598" w14:textId="77777777" w:rsidR="00762DC3" w:rsidRDefault="00762DC3" w:rsidP="00762DC3">
            <w:pPr>
              <w:pStyle w:val="Step"/>
              <w:numPr>
                <w:ilvl w:val="0"/>
                <w:numId w:val="0"/>
              </w:numPr>
            </w:pPr>
          </w:p>
        </w:tc>
        <w:tc>
          <w:tcPr>
            <w:tcW w:w="1449" w:type="dxa"/>
          </w:tcPr>
          <w:p w14:paraId="55AE206D" w14:textId="2EEBFE0E" w:rsidR="00762DC3" w:rsidRDefault="00762DC3" w:rsidP="00762DC3">
            <w:pPr>
              <w:pStyle w:val="Step"/>
              <w:numPr>
                <w:ilvl w:val="0"/>
                <w:numId w:val="0"/>
              </w:numPr>
            </w:pPr>
          </w:p>
        </w:tc>
      </w:tr>
      <w:tr w:rsidR="00762DC3" w14:paraId="7541BAAE" w14:textId="77777777" w:rsidTr="00762DC3">
        <w:tc>
          <w:tcPr>
            <w:tcW w:w="1458" w:type="dxa"/>
            <w:shd w:val="clear" w:color="auto" w:fill="D9D9D9" w:themeFill="background1" w:themeFillShade="D9"/>
          </w:tcPr>
          <w:p w14:paraId="0058D599" w14:textId="7A086CE6" w:rsidR="00762DC3" w:rsidRDefault="00762DC3" w:rsidP="00762DC3">
            <w:pPr>
              <w:pStyle w:val="Step"/>
              <w:numPr>
                <w:ilvl w:val="0"/>
                <w:numId w:val="0"/>
              </w:numPr>
            </w:pPr>
            <w:r>
              <w:t>CHA</w:t>
            </w:r>
          </w:p>
        </w:tc>
        <w:tc>
          <w:tcPr>
            <w:tcW w:w="1483" w:type="dxa"/>
          </w:tcPr>
          <w:p w14:paraId="6B0708B9" w14:textId="77777777" w:rsidR="00762DC3" w:rsidRDefault="00762DC3" w:rsidP="00762DC3">
            <w:pPr>
              <w:pStyle w:val="Step"/>
              <w:numPr>
                <w:ilvl w:val="0"/>
                <w:numId w:val="0"/>
              </w:numPr>
            </w:pPr>
          </w:p>
        </w:tc>
        <w:tc>
          <w:tcPr>
            <w:tcW w:w="1436" w:type="dxa"/>
          </w:tcPr>
          <w:p w14:paraId="07E69F9E" w14:textId="77777777" w:rsidR="00762DC3" w:rsidRDefault="00762DC3" w:rsidP="00762DC3">
            <w:pPr>
              <w:pStyle w:val="Step"/>
              <w:numPr>
                <w:ilvl w:val="0"/>
                <w:numId w:val="0"/>
              </w:numPr>
            </w:pPr>
          </w:p>
        </w:tc>
        <w:tc>
          <w:tcPr>
            <w:tcW w:w="1466" w:type="dxa"/>
          </w:tcPr>
          <w:p w14:paraId="35861C62" w14:textId="77777777" w:rsidR="00762DC3" w:rsidRDefault="00762DC3" w:rsidP="00762DC3">
            <w:pPr>
              <w:pStyle w:val="Step"/>
              <w:numPr>
                <w:ilvl w:val="0"/>
                <w:numId w:val="0"/>
              </w:numPr>
            </w:pPr>
          </w:p>
        </w:tc>
        <w:tc>
          <w:tcPr>
            <w:tcW w:w="1338" w:type="dxa"/>
          </w:tcPr>
          <w:p w14:paraId="7DD28029" w14:textId="77777777" w:rsidR="00762DC3" w:rsidRDefault="00762DC3" w:rsidP="00762DC3">
            <w:pPr>
              <w:pStyle w:val="Step"/>
              <w:numPr>
                <w:ilvl w:val="0"/>
                <w:numId w:val="0"/>
              </w:numPr>
            </w:pPr>
          </w:p>
        </w:tc>
        <w:tc>
          <w:tcPr>
            <w:tcW w:w="1449" w:type="dxa"/>
          </w:tcPr>
          <w:p w14:paraId="74FBA6FA" w14:textId="38750F23" w:rsidR="00762DC3" w:rsidRDefault="00762DC3" w:rsidP="00762DC3">
            <w:pPr>
              <w:pStyle w:val="Step"/>
              <w:numPr>
                <w:ilvl w:val="0"/>
                <w:numId w:val="0"/>
              </w:numPr>
            </w:pPr>
          </w:p>
        </w:tc>
      </w:tr>
      <w:tr w:rsidR="00762DC3" w14:paraId="04C220BD" w14:textId="77777777" w:rsidTr="00762DC3">
        <w:tc>
          <w:tcPr>
            <w:tcW w:w="1458" w:type="dxa"/>
            <w:shd w:val="clear" w:color="auto" w:fill="D9D9D9" w:themeFill="background1" w:themeFillShade="D9"/>
          </w:tcPr>
          <w:p w14:paraId="16E756AF" w14:textId="02434079" w:rsidR="00762DC3" w:rsidRDefault="00762DC3" w:rsidP="00762DC3">
            <w:pPr>
              <w:pStyle w:val="Step"/>
              <w:numPr>
                <w:ilvl w:val="0"/>
                <w:numId w:val="0"/>
              </w:numPr>
            </w:pPr>
            <w:r>
              <w:t>CHB</w:t>
            </w:r>
          </w:p>
        </w:tc>
        <w:tc>
          <w:tcPr>
            <w:tcW w:w="1483" w:type="dxa"/>
          </w:tcPr>
          <w:p w14:paraId="43F5243B" w14:textId="77777777" w:rsidR="00762DC3" w:rsidRDefault="00762DC3" w:rsidP="00762DC3">
            <w:pPr>
              <w:pStyle w:val="Step"/>
              <w:numPr>
                <w:ilvl w:val="0"/>
                <w:numId w:val="0"/>
              </w:numPr>
            </w:pPr>
          </w:p>
        </w:tc>
        <w:tc>
          <w:tcPr>
            <w:tcW w:w="1436" w:type="dxa"/>
          </w:tcPr>
          <w:p w14:paraId="2E7BCF2A" w14:textId="77777777" w:rsidR="00762DC3" w:rsidRDefault="00762DC3" w:rsidP="00762DC3">
            <w:pPr>
              <w:pStyle w:val="Step"/>
              <w:numPr>
                <w:ilvl w:val="0"/>
                <w:numId w:val="0"/>
              </w:numPr>
            </w:pPr>
          </w:p>
        </w:tc>
        <w:tc>
          <w:tcPr>
            <w:tcW w:w="1466" w:type="dxa"/>
          </w:tcPr>
          <w:p w14:paraId="5EC74F07" w14:textId="77777777" w:rsidR="00762DC3" w:rsidRDefault="00762DC3" w:rsidP="00762DC3">
            <w:pPr>
              <w:pStyle w:val="Step"/>
              <w:numPr>
                <w:ilvl w:val="0"/>
                <w:numId w:val="0"/>
              </w:numPr>
            </w:pPr>
          </w:p>
        </w:tc>
        <w:tc>
          <w:tcPr>
            <w:tcW w:w="1338" w:type="dxa"/>
          </w:tcPr>
          <w:p w14:paraId="7C4F1622" w14:textId="77777777" w:rsidR="00762DC3" w:rsidRDefault="00762DC3" w:rsidP="00762DC3">
            <w:pPr>
              <w:pStyle w:val="Step"/>
              <w:numPr>
                <w:ilvl w:val="0"/>
                <w:numId w:val="0"/>
              </w:numPr>
            </w:pPr>
          </w:p>
        </w:tc>
        <w:tc>
          <w:tcPr>
            <w:tcW w:w="1449" w:type="dxa"/>
          </w:tcPr>
          <w:p w14:paraId="1F2FB868" w14:textId="0F8BABEB" w:rsidR="00762DC3" w:rsidRDefault="00762DC3" w:rsidP="00762DC3">
            <w:pPr>
              <w:pStyle w:val="Step"/>
              <w:numPr>
                <w:ilvl w:val="0"/>
                <w:numId w:val="0"/>
              </w:numPr>
            </w:pPr>
          </w:p>
        </w:tc>
      </w:tr>
    </w:tbl>
    <w:p w14:paraId="5B296BE8" w14:textId="77777777" w:rsidR="005D259E" w:rsidRDefault="005D259E" w:rsidP="008913CD">
      <w:pPr>
        <w:pStyle w:val="Step"/>
        <w:numPr>
          <w:ilvl w:val="0"/>
          <w:numId w:val="0"/>
        </w:numPr>
      </w:pPr>
    </w:p>
    <w:p w14:paraId="4C2BD0E4" w14:textId="32894CA8" w:rsidR="000D3871" w:rsidRDefault="008913CD" w:rsidP="000D3871">
      <w:pPr>
        <w:pStyle w:val="checkbox"/>
      </w:pPr>
      <w:r>
        <w:t>Both the 100</w:t>
      </w:r>
      <w:r>
        <w:sym w:font="Symbol" w:char="F057"/>
      </w:r>
      <w:r>
        <w:t xml:space="preserve"> and 1K</w:t>
      </w:r>
      <w:r>
        <w:sym w:font="Symbol" w:char="F057"/>
      </w:r>
      <w:r>
        <w:t xml:space="preserve"> Error for ChA is less than 1.0%.</w:t>
      </w:r>
    </w:p>
    <w:p w14:paraId="4734DFE3" w14:textId="39B86DC6" w:rsidR="008913CD" w:rsidRDefault="008913CD" w:rsidP="008913CD">
      <w:pPr>
        <w:pStyle w:val="checkbox"/>
      </w:pPr>
      <w:r>
        <w:t>Both the 100</w:t>
      </w:r>
      <w:r>
        <w:sym w:font="Symbol" w:char="F057"/>
      </w:r>
      <w:r>
        <w:t xml:space="preserve"> and 1K</w:t>
      </w:r>
      <w:r>
        <w:sym w:font="Symbol" w:char="F057"/>
      </w:r>
      <w:r>
        <w:t xml:space="preserve"> Error for ChB is less than 1.0%.</w:t>
      </w:r>
    </w:p>
    <w:p w14:paraId="15E665A6" w14:textId="38B4AD0E" w:rsidR="008913CD" w:rsidRDefault="008913CD" w:rsidP="008913CD">
      <w:pPr>
        <w:pStyle w:val="checkbox"/>
      </w:pPr>
      <w:r>
        <w:t>Both ChA and ChB read more 1.7K</w:t>
      </w:r>
      <w:r>
        <w:sym w:font="Symbol" w:char="F057"/>
      </w:r>
      <w:r>
        <w:t xml:space="preserve"> or more for the 2K</w:t>
      </w:r>
      <w:r>
        <w:sym w:font="Symbol" w:char="F057"/>
      </w:r>
      <w:r>
        <w:t xml:space="preserve"> resistor.</w:t>
      </w:r>
    </w:p>
    <w:p w14:paraId="090FD087" w14:textId="77777777" w:rsidR="008913CD" w:rsidRDefault="008913CD" w:rsidP="008913CD">
      <w:pPr>
        <w:pStyle w:val="checkbox"/>
        <w:numPr>
          <w:ilvl w:val="0"/>
          <w:numId w:val="0"/>
        </w:numPr>
        <w:ind w:left="1267"/>
      </w:pPr>
    </w:p>
    <w:p w14:paraId="47F995CA" w14:textId="77777777" w:rsidR="000D3871" w:rsidRDefault="000D3871" w:rsidP="000D3871">
      <w:pPr>
        <w:pStyle w:val="checkbox"/>
        <w:numPr>
          <w:ilvl w:val="0"/>
          <w:numId w:val="0"/>
        </w:numPr>
        <w:ind w:left="1260"/>
      </w:pPr>
    </w:p>
    <w:p w14:paraId="4CF453DA" w14:textId="77777777" w:rsidR="000D3871" w:rsidRDefault="000D3871" w:rsidP="00E3661D">
      <w:pPr>
        <w:pStyle w:val="ZPara"/>
      </w:pPr>
      <w:r>
        <w:t>Tester   __________________      Date ______________       PASS      FAIL</w:t>
      </w:r>
    </w:p>
    <w:p w14:paraId="0CAC65E9" w14:textId="77777777" w:rsidR="00151E11" w:rsidRDefault="00151E11" w:rsidP="00151E11"/>
    <w:p w14:paraId="73358E9E" w14:textId="60C55074" w:rsidR="006F6E8F" w:rsidRDefault="006F6E8F" w:rsidP="00E3661D">
      <w:pPr>
        <w:pStyle w:val="Requirement"/>
      </w:pPr>
      <w:r>
        <w:t>ChA and ChB Current Source 14.7 mA +/- 0.05%</w:t>
      </w:r>
    </w:p>
    <w:p w14:paraId="6843D11C" w14:textId="77777777" w:rsidR="008913CD" w:rsidRDefault="008913CD" w:rsidP="008913CD">
      <w:pPr>
        <w:ind w:left="360"/>
      </w:pPr>
      <w:r>
        <w:t>Equipment required:</w:t>
      </w:r>
    </w:p>
    <w:p w14:paraId="0CBA0980" w14:textId="1FB54D7E" w:rsidR="008913CD" w:rsidRDefault="00C90759" w:rsidP="008913CD">
      <w:pPr>
        <w:ind w:left="1080"/>
      </w:pPr>
      <w:r>
        <w:t>Am</w:t>
      </w:r>
      <w:r w:rsidR="008913CD">
        <w:t>meter (</w:t>
      </w:r>
      <w:r>
        <w:t>A</w:t>
      </w:r>
      <w:r w:rsidR="008913CD">
        <w:t>M</w:t>
      </w:r>
      <w:proofErr w:type="gramStart"/>
      <w:r w:rsidR="008913CD">
        <w:t>);</w:t>
      </w:r>
      <w:proofErr w:type="gramEnd"/>
      <w:r w:rsidR="008913CD">
        <w:t xml:space="preserve">  </w:t>
      </w:r>
    </w:p>
    <w:p w14:paraId="580B1D4F" w14:textId="6BA2B1C8" w:rsidR="008913CD" w:rsidRDefault="008913CD" w:rsidP="008913CD">
      <w:pPr>
        <w:ind w:left="1080"/>
      </w:pPr>
      <w:r>
        <w:t>100</w:t>
      </w:r>
      <w:r>
        <w:sym w:font="Symbol" w:char="F057"/>
      </w:r>
      <w:r>
        <w:t xml:space="preserve"> and 1K</w:t>
      </w:r>
      <w:r>
        <w:sym w:font="Symbol" w:char="F057"/>
      </w:r>
      <w:r>
        <w:t xml:space="preserve"> reference resistors.</w:t>
      </w:r>
    </w:p>
    <w:p w14:paraId="3C9CD929" w14:textId="77777777" w:rsidR="008913CD" w:rsidRDefault="008913CD" w:rsidP="008913CD">
      <w:pPr>
        <w:pStyle w:val="Step"/>
        <w:numPr>
          <w:ilvl w:val="0"/>
          <w:numId w:val="0"/>
        </w:numPr>
        <w:ind w:left="720"/>
      </w:pPr>
    </w:p>
    <w:p w14:paraId="502CA5CA" w14:textId="6A4B9271" w:rsidR="0088300E" w:rsidRDefault="002E29FE" w:rsidP="00BA2E11">
      <w:pPr>
        <w:pStyle w:val="Step"/>
        <w:numPr>
          <w:ilvl w:val="0"/>
          <w:numId w:val="18"/>
        </w:numPr>
      </w:pPr>
      <w:r>
        <w:t xml:space="preserve">Set the AM to the 100mA range and ensure that the probes are set to read current.  </w:t>
      </w:r>
    </w:p>
    <w:p w14:paraId="1073F39F" w14:textId="0C1AF13E" w:rsidR="002E29FE" w:rsidRDefault="002E29FE" w:rsidP="00BA2E11">
      <w:pPr>
        <w:pStyle w:val="Step"/>
        <w:numPr>
          <w:ilvl w:val="0"/>
          <w:numId w:val="18"/>
        </w:numPr>
      </w:pPr>
      <w:r>
        <w:t>Connect the AM + (pos) lead to the ChA Orange lead and connect he AM – (neg) lead to the + side of the 100</w:t>
      </w:r>
      <w:r>
        <w:sym w:font="Symbol" w:char="F057"/>
      </w:r>
      <w:r>
        <w:t xml:space="preserve"> reference resistor, ensure the other end of the reference resistor is connected to ground. </w:t>
      </w:r>
    </w:p>
    <w:p w14:paraId="38F41F08" w14:textId="212DBD8F" w:rsidR="002E29FE" w:rsidRDefault="002E29FE" w:rsidP="00BA2E11">
      <w:pPr>
        <w:pStyle w:val="Step"/>
        <w:numPr>
          <w:ilvl w:val="0"/>
          <w:numId w:val="18"/>
        </w:numPr>
      </w:pPr>
      <w:r>
        <w:t xml:space="preserve">Record the current reading the current.  ___________________ mA </w:t>
      </w:r>
    </w:p>
    <w:p w14:paraId="1B37048C" w14:textId="6E4AF2FE" w:rsidR="002E29FE" w:rsidRDefault="002E29FE" w:rsidP="00BA2E11">
      <w:pPr>
        <w:pStyle w:val="Step"/>
        <w:numPr>
          <w:ilvl w:val="0"/>
          <w:numId w:val="18"/>
        </w:numPr>
      </w:pPr>
      <w:r>
        <w:t>Connect the AM + (pos) lead to the ChA Red lead and connect he AM – (neg) lead to the + side of the 1k</w:t>
      </w:r>
      <w:r>
        <w:sym w:font="Symbol" w:char="F057"/>
      </w:r>
      <w:r>
        <w:t xml:space="preserve"> reference resistor, ensure the other end of the reference resistor is connected to ground. </w:t>
      </w:r>
    </w:p>
    <w:p w14:paraId="28B62A0E" w14:textId="7C6E5E2C" w:rsidR="002E29FE" w:rsidRDefault="002E29FE" w:rsidP="00BA2E11">
      <w:pPr>
        <w:pStyle w:val="Step"/>
        <w:numPr>
          <w:ilvl w:val="0"/>
          <w:numId w:val="18"/>
        </w:numPr>
      </w:pPr>
      <w:r>
        <w:t>Record the current reading the current.</w:t>
      </w:r>
      <w:r w:rsidRPr="002E29FE">
        <w:t xml:space="preserve"> </w:t>
      </w:r>
      <w:r>
        <w:t xml:space="preserve">___________________ mA  </w:t>
      </w:r>
    </w:p>
    <w:p w14:paraId="1227C82C" w14:textId="77777777" w:rsidR="002E29FE" w:rsidRDefault="002E29FE" w:rsidP="00BA2E11">
      <w:pPr>
        <w:pStyle w:val="Step"/>
        <w:numPr>
          <w:ilvl w:val="0"/>
          <w:numId w:val="18"/>
        </w:numPr>
      </w:pPr>
    </w:p>
    <w:p w14:paraId="5BE10DE6" w14:textId="2D734659" w:rsidR="0088300E" w:rsidRPr="006A78E8" w:rsidRDefault="002E29FE" w:rsidP="006A78E8">
      <w:pPr>
        <w:pStyle w:val="checkbox"/>
        <w:rPr>
          <w:rFonts w:cs="Arial"/>
        </w:rPr>
      </w:pPr>
      <w:r>
        <w:t>The current reading (</w:t>
      </w:r>
      <w:r w:rsidRPr="002E29FE">
        <w:rPr>
          <w:rFonts w:asciiTheme="majorHAnsi" w:hAnsiTheme="majorHAnsi"/>
          <w:i/>
          <w:iCs/>
        </w:rPr>
        <w:t>X</w:t>
      </w:r>
      <w:r>
        <w:t xml:space="preserve">) for ChA was </w:t>
      </w:r>
      <w:r w:rsidR="006A78E8">
        <w:t>1</w:t>
      </w:r>
      <w:r>
        <w:t>4.</w:t>
      </w:r>
      <w:r w:rsidR="006A78E8">
        <w:t>693</w:t>
      </w:r>
      <w:r>
        <w:t xml:space="preserve">  &lt;= </w:t>
      </w:r>
      <w:r w:rsidRPr="002E29FE">
        <w:rPr>
          <w:rFonts w:asciiTheme="majorHAnsi" w:hAnsiTheme="majorHAnsi"/>
          <w:i/>
          <w:iCs/>
        </w:rPr>
        <w:t>X</w:t>
      </w:r>
      <w:r>
        <w:rPr>
          <w:rFonts w:asciiTheme="majorHAnsi" w:hAnsiTheme="majorHAnsi"/>
          <w:i/>
          <w:iCs/>
        </w:rPr>
        <w:t xml:space="preserve"> </w:t>
      </w:r>
      <w:r w:rsidRPr="006A78E8">
        <w:rPr>
          <w:rFonts w:cs="Arial"/>
        </w:rPr>
        <w:t xml:space="preserve">&lt;= </w:t>
      </w:r>
      <w:r w:rsidR="006A78E8" w:rsidRPr="006A78E8">
        <w:rPr>
          <w:rFonts w:cs="Arial"/>
        </w:rPr>
        <w:t>14.7</w:t>
      </w:r>
      <w:r w:rsidR="006A78E8">
        <w:rPr>
          <w:rFonts w:cs="Arial"/>
        </w:rPr>
        <w:t>0</w:t>
      </w:r>
      <w:r w:rsidR="006A78E8" w:rsidRPr="006A78E8">
        <w:rPr>
          <w:rFonts w:cs="Arial"/>
        </w:rPr>
        <w:t>7</w:t>
      </w:r>
      <w:r w:rsidR="006A78E8">
        <w:rPr>
          <w:rFonts w:cs="Arial"/>
        </w:rPr>
        <w:t xml:space="preserve"> mA</w:t>
      </w:r>
    </w:p>
    <w:p w14:paraId="230A0C18" w14:textId="3EDBEE42" w:rsidR="006A78E8" w:rsidRDefault="006A78E8" w:rsidP="006A78E8">
      <w:pPr>
        <w:pStyle w:val="checkbox"/>
        <w:rPr>
          <w:rFonts w:cs="Arial"/>
        </w:rPr>
      </w:pPr>
      <w:r>
        <w:t>The current reading (</w:t>
      </w:r>
      <w:r w:rsidRPr="002E29FE">
        <w:rPr>
          <w:rFonts w:asciiTheme="majorHAnsi" w:hAnsiTheme="majorHAnsi"/>
          <w:i/>
          <w:iCs/>
        </w:rPr>
        <w:t>X</w:t>
      </w:r>
      <w:r>
        <w:t xml:space="preserve">) for ChB was 14.693  &lt;= </w:t>
      </w:r>
      <w:r w:rsidRPr="002E29FE">
        <w:rPr>
          <w:rFonts w:asciiTheme="majorHAnsi" w:hAnsiTheme="majorHAnsi"/>
          <w:i/>
          <w:iCs/>
        </w:rPr>
        <w:t>X</w:t>
      </w:r>
      <w:r>
        <w:rPr>
          <w:rFonts w:asciiTheme="majorHAnsi" w:hAnsiTheme="majorHAnsi"/>
          <w:i/>
          <w:iCs/>
        </w:rPr>
        <w:t xml:space="preserve"> </w:t>
      </w:r>
      <w:r w:rsidRPr="006A78E8">
        <w:rPr>
          <w:rFonts w:cs="Arial"/>
        </w:rPr>
        <w:t>&lt;= 14.7</w:t>
      </w:r>
      <w:r>
        <w:rPr>
          <w:rFonts w:cs="Arial"/>
        </w:rPr>
        <w:t>0</w:t>
      </w:r>
      <w:r w:rsidRPr="006A78E8">
        <w:rPr>
          <w:rFonts w:cs="Arial"/>
        </w:rPr>
        <w:t>7</w:t>
      </w:r>
      <w:r>
        <w:rPr>
          <w:rFonts w:cs="Arial"/>
        </w:rPr>
        <w:t xml:space="preserve"> mA</w:t>
      </w:r>
    </w:p>
    <w:p w14:paraId="1D1493C8" w14:textId="77777777" w:rsidR="006A78E8" w:rsidRDefault="006A78E8" w:rsidP="006A78E8">
      <w:pPr>
        <w:pStyle w:val="checkbox"/>
        <w:numPr>
          <w:ilvl w:val="0"/>
          <w:numId w:val="0"/>
        </w:numPr>
        <w:ind w:left="1267"/>
        <w:rPr>
          <w:rFonts w:cs="Arial"/>
        </w:rPr>
      </w:pPr>
    </w:p>
    <w:p w14:paraId="27D048B6" w14:textId="77777777" w:rsidR="002E0128" w:rsidRPr="006A78E8" w:rsidRDefault="002E0128" w:rsidP="006A78E8">
      <w:pPr>
        <w:pStyle w:val="checkbox"/>
        <w:numPr>
          <w:ilvl w:val="0"/>
          <w:numId w:val="0"/>
        </w:numPr>
        <w:ind w:left="1267"/>
        <w:rPr>
          <w:rFonts w:cs="Arial"/>
        </w:rPr>
      </w:pPr>
    </w:p>
    <w:p w14:paraId="7F848C03" w14:textId="77777777" w:rsidR="0088300E" w:rsidRDefault="0088300E" w:rsidP="00E3661D">
      <w:pPr>
        <w:pStyle w:val="ZPara"/>
      </w:pPr>
      <w:r>
        <w:t>Tester   __________________      Date ______________       PASS      FAIL</w:t>
      </w:r>
    </w:p>
    <w:p w14:paraId="1AFC5E6E" w14:textId="77777777" w:rsidR="0088300E" w:rsidRPr="00543DA2" w:rsidRDefault="0088300E" w:rsidP="00E3661D">
      <w:pPr>
        <w:pStyle w:val="ZPara"/>
      </w:pPr>
    </w:p>
    <w:p w14:paraId="0AD95F60" w14:textId="77777777" w:rsidR="0088300E" w:rsidRDefault="0088300E" w:rsidP="00151E11"/>
    <w:p w14:paraId="0C2532C4" w14:textId="11073F22" w:rsidR="00D571F9" w:rsidRDefault="00D571F9" w:rsidP="00E3661D">
      <w:pPr>
        <w:pStyle w:val="Requirement"/>
      </w:pPr>
      <w:r>
        <w:t>Resistance measurement calibration check shall be enforced monthly.</w:t>
      </w:r>
    </w:p>
    <w:p w14:paraId="72C1C0B3" w14:textId="77777777" w:rsidR="002E0128" w:rsidRDefault="002E0128" w:rsidP="00BA2E11">
      <w:pPr>
        <w:pStyle w:val="Step"/>
        <w:numPr>
          <w:ilvl w:val="0"/>
          <w:numId w:val="23"/>
        </w:numPr>
      </w:pPr>
      <w:r>
        <w:t>In the Win11 search bar type “</w:t>
      </w:r>
      <w:proofErr w:type="spellStart"/>
      <w:r>
        <w:t>RegEdit</w:t>
      </w:r>
      <w:proofErr w:type="spellEnd"/>
      <w:r>
        <w:t>” and start the Registry Editor.</w:t>
      </w:r>
    </w:p>
    <w:p w14:paraId="7AF9F415" w14:textId="77777777" w:rsidR="002E0128" w:rsidRDefault="002E0128" w:rsidP="00BA2E11">
      <w:pPr>
        <w:pStyle w:val="Step"/>
        <w:numPr>
          <w:ilvl w:val="0"/>
          <w:numId w:val="19"/>
        </w:numPr>
      </w:pPr>
      <w:r>
        <w:t>In the folder tree in the left pane navigate to:</w:t>
      </w:r>
    </w:p>
    <w:p w14:paraId="56281426" w14:textId="2E61DA21" w:rsidR="002E0128" w:rsidRDefault="002E0128" w:rsidP="002E0128">
      <w:pPr>
        <w:pStyle w:val="Step"/>
        <w:numPr>
          <w:ilvl w:val="0"/>
          <w:numId w:val="0"/>
        </w:numPr>
        <w:ind w:left="720" w:firstLine="720"/>
      </w:pPr>
      <w:r w:rsidRPr="002E0128">
        <w:t xml:space="preserve">Computer\HKEY_CURRENT_USER\Allen </w:t>
      </w:r>
      <w:proofErr w:type="spellStart"/>
      <w:r w:rsidRPr="002E0128">
        <w:t>AirCraft</w:t>
      </w:r>
      <w:proofErr w:type="spellEnd"/>
      <w:r w:rsidRPr="002E0128">
        <w:t>\Elevate OLS Test</w:t>
      </w:r>
      <w:r>
        <w:t xml:space="preserve"> </w:t>
      </w:r>
    </w:p>
    <w:p w14:paraId="16998DAC" w14:textId="5F90E5AC" w:rsidR="00367F2E" w:rsidRDefault="00367F2E" w:rsidP="002E0128">
      <w:pPr>
        <w:pStyle w:val="Step"/>
        <w:numPr>
          <w:ilvl w:val="0"/>
          <w:numId w:val="0"/>
        </w:numPr>
        <w:ind w:left="720" w:firstLine="720"/>
      </w:pPr>
      <w:r>
        <w:rPr>
          <w:noProof/>
        </w:rPr>
        <w:drawing>
          <wp:inline distT="0" distB="0" distL="0" distR="0" wp14:anchorId="6EE837A4" wp14:editId="15093CEB">
            <wp:extent cx="4309829" cy="1894107"/>
            <wp:effectExtent l="0" t="0" r="0" b="0"/>
            <wp:docPr id="452138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28358" cy="1902250"/>
                    </a:xfrm>
                    <a:prstGeom prst="rect">
                      <a:avLst/>
                    </a:prstGeom>
                    <a:noFill/>
                  </pic:spPr>
                </pic:pic>
              </a:graphicData>
            </a:graphic>
          </wp:inline>
        </w:drawing>
      </w:r>
    </w:p>
    <w:p w14:paraId="5B373D81" w14:textId="77777777" w:rsidR="00367F2E" w:rsidRDefault="00367F2E" w:rsidP="00BA2E11">
      <w:pPr>
        <w:pStyle w:val="Step"/>
        <w:numPr>
          <w:ilvl w:val="0"/>
          <w:numId w:val="19"/>
        </w:numPr>
      </w:pPr>
      <w:r>
        <w:t>Open the Elevate OLS Test Key folder, then click on Resistor Cal Date, Edit.</w:t>
      </w:r>
    </w:p>
    <w:p w14:paraId="37FA35C8" w14:textId="535514DE" w:rsidR="007F1E29" w:rsidRDefault="00367F2E" w:rsidP="00BA2E11">
      <w:pPr>
        <w:pStyle w:val="Step"/>
        <w:numPr>
          <w:ilvl w:val="0"/>
          <w:numId w:val="19"/>
        </w:numPr>
      </w:pPr>
      <w:r>
        <w:t xml:space="preserve">In the Edit </w:t>
      </w:r>
      <w:r w:rsidR="007F1E29">
        <w:t>popup add today’s date + 30 days. Start the MLOI application.</w:t>
      </w:r>
    </w:p>
    <w:p w14:paraId="00859D50" w14:textId="1EB67519" w:rsidR="007F1E29" w:rsidRDefault="007F1E29" w:rsidP="007F1E29">
      <w:pPr>
        <w:pStyle w:val="checkbox"/>
      </w:pPr>
      <w:r>
        <w:t>Verify there was no prompt to perform a resistor calibration.</w:t>
      </w:r>
    </w:p>
    <w:p w14:paraId="1D745225" w14:textId="77777777" w:rsidR="007F1E29" w:rsidRDefault="007F1E29" w:rsidP="00BA2E11">
      <w:pPr>
        <w:pStyle w:val="Step"/>
        <w:numPr>
          <w:ilvl w:val="0"/>
          <w:numId w:val="19"/>
        </w:numPr>
      </w:pPr>
      <w:r>
        <w:t xml:space="preserve">Stop the MLOI application </w:t>
      </w:r>
    </w:p>
    <w:p w14:paraId="1FE03967" w14:textId="77777777" w:rsidR="007F1E29" w:rsidRDefault="007F1E29" w:rsidP="00BA2E11">
      <w:pPr>
        <w:pStyle w:val="Step"/>
        <w:numPr>
          <w:ilvl w:val="0"/>
          <w:numId w:val="19"/>
        </w:numPr>
      </w:pPr>
      <w:r>
        <w:t xml:space="preserve">Edit the Resistor Cal Date registry key to be today’s date + 31 days. Start the MLOI application </w:t>
      </w:r>
    </w:p>
    <w:p w14:paraId="4C4A4B7A" w14:textId="2E6084F9" w:rsidR="007F1E29" w:rsidRDefault="007F1E29" w:rsidP="007F1E29">
      <w:pPr>
        <w:pStyle w:val="checkbox"/>
      </w:pPr>
      <w:r>
        <w:t>Verify the user was prompted to perform a resistor calibration.</w:t>
      </w:r>
    </w:p>
    <w:p w14:paraId="64387FE2" w14:textId="77777777" w:rsidR="007F1E29" w:rsidRDefault="007F1E29" w:rsidP="00BA2E11">
      <w:pPr>
        <w:pStyle w:val="Step"/>
        <w:numPr>
          <w:ilvl w:val="0"/>
          <w:numId w:val="19"/>
        </w:numPr>
      </w:pPr>
      <w:r>
        <w:t xml:space="preserve">Stop the MLOI application. </w:t>
      </w:r>
    </w:p>
    <w:p w14:paraId="1599BCD7" w14:textId="77777777" w:rsidR="007F1E29" w:rsidRDefault="007F1E29" w:rsidP="00E3661D">
      <w:pPr>
        <w:pStyle w:val="ZPara"/>
      </w:pPr>
    </w:p>
    <w:p w14:paraId="5F07FE9A" w14:textId="77777777" w:rsidR="007F1E29" w:rsidRDefault="007F1E29" w:rsidP="00E3661D">
      <w:pPr>
        <w:pStyle w:val="ZPara"/>
      </w:pPr>
    </w:p>
    <w:p w14:paraId="19E70292" w14:textId="45EE38DB" w:rsidR="0088300E" w:rsidRDefault="0088300E" w:rsidP="00E3661D">
      <w:pPr>
        <w:pStyle w:val="ZPara"/>
      </w:pPr>
      <w:r>
        <w:t>Tester   __________________      Date ______________       PASS      FAIL</w:t>
      </w:r>
    </w:p>
    <w:p w14:paraId="4E5A61D9" w14:textId="77777777" w:rsidR="0088300E" w:rsidRPr="00543DA2" w:rsidRDefault="0088300E" w:rsidP="00E3661D">
      <w:pPr>
        <w:pStyle w:val="ZPara"/>
      </w:pPr>
    </w:p>
    <w:p w14:paraId="70009B8B" w14:textId="77777777" w:rsidR="0088300E" w:rsidRDefault="0088300E" w:rsidP="00151E11"/>
    <w:p w14:paraId="5BDA5B12" w14:textId="5EBF67DE" w:rsidR="00CB0EBB" w:rsidRDefault="006F6E8F" w:rsidP="00E3661D">
      <w:pPr>
        <w:pStyle w:val="Requirement"/>
      </w:pPr>
      <w:r>
        <w:t>Level measurement (</w:t>
      </w:r>
      <w:r w:rsidR="00CB0EBB">
        <w:t xml:space="preserve">Process Variable </w:t>
      </w:r>
      <w:r>
        <w:t>PV) 2.5 to 8.5 inches +/- 0.0005”</w:t>
      </w:r>
    </w:p>
    <w:p w14:paraId="0E41718A" w14:textId="50CFE6D3" w:rsidR="0088300E" w:rsidRDefault="00B364AE" w:rsidP="00BA2E11">
      <w:pPr>
        <w:pStyle w:val="Step"/>
        <w:numPr>
          <w:ilvl w:val="0"/>
          <w:numId w:val="21"/>
        </w:numPr>
      </w:pPr>
      <w:r>
        <w:t>Run</w:t>
      </w:r>
      <w:r w:rsidR="007F1E29">
        <w:t xml:space="preserve"> the Level Accuracy and Repeatability evaluation defined in Section 5.2.1.</w:t>
      </w:r>
    </w:p>
    <w:p w14:paraId="2D3D77D9" w14:textId="16514856" w:rsidR="000A64A7" w:rsidRDefault="000A64A7" w:rsidP="000A64A7">
      <w:pPr>
        <w:pStyle w:val="checkbox"/>
      </w:pPr>
      <w:r>
        <w:t xml:space="preserve">Level accuracy was successfully demonstrated during the </w:t>
      </w:r>
      <w:r w:rsidR="00B364AE">
        <w:t>Accuracy and Repeatability evaluation of Section 5.2.1.</w:t>
      </w:r>
    </w:p>
    <w:p w14:paraId="4C4F0306" w14:textId="77777777" w:rsidR="007F1E29" w:rsidRDefault="007F1E29" w:rsidP="00E3661D">
      <w:pPr>
        <w:pStyle w:val="ZPara"/>
      </w:pPr>
    </w:p>
    <w:p w14:paraId="7FAD6CF5" w14:textId="77777777" w:rsidR="0088300E" w:rsidRDefault="0088300E" w:rsidP="0088300E">
      <w:pPr>
        <w:pStyle w:val="checkbox"/>
        <w:numPr>
          <w:ilvl w:val="0"/>
          <w:numId w:val="0"/>
        </w:numPr>
        <w:ind w:left="1260"/>
      </w:pPr>
    </w:p>
    <w:p w14:paraId="3B39EB31" w14:textId="77777777" w:rsidR="0088300E" w:rsidRDefault="0088300E" w:rsidP="00E3661D">
      <w:pPr>
        <w:pStyle w:val="ZPara"/>
      </w:pPr>
      <w:r>
        <w:t>Tester   __________________      Date ______________       PASS      FAIL</w:t>
      </w:r>
    </w:p>
    <w:p w14:paraId="380077C4" w14:textId="77777777" w:rsidR="0088300E" w:rsidRPr="00543DA2" w:rsidRDefault="0088300E" w:rsidP="00E3661D">
      <w:pPr>
        <w:pStyle w:val="ZPara"/>
      </w:pPr>
    </w:p>
    <w:p w14:paraId="52265E4E" w14:textId="77777777" w:rsidR="0088300E" w:rsidRDefault="0088300E" w:rsidP="00151E11"/>
    <w:p w14:paraId="051E1758" w14:textId="5DDF329E" w:rsidR="00D571F9" w:rsidRDefault="00D571F9" w:rsidP="00E3661D">
      <w:pPr>
        <w:pStyle w:val="Requirement"/>
      </w:pPr>
      <w:r>
        <w:t>Level measurement calibration check shall be enforced daily</w:t>
      </w:r>
    </w:p>
    <w:p w14:paraId="338D0CA9" w14:textId="77777777" w:rsidR="007F1E29" w:rsidRDefault="007F1E29" w:rsidP="00BA2E11">
      <w:pPr>
        <w:pStyle w:val="Step"/>
        <w:numPr>
          <w:ilvl w:val="0"/>
          <w:numId w:val="20"/>
        </w:numPr>
      </w:pPr>
      <w:r>
        <w:t>In the Win11 search bar type “</w:t>
      </w:r>
      <w:proofErr w:type="spellStart"/>
      <w:r>
        <w:t>RegEdit</w:t>
      </w:r>
      <w:proofErr w:type="spellEnd"/>
      <w:r>
        <w:t>” and start the Registry Editor.</w:t>
      </w:r>
    </w:p>
    <w:p w14:paraId="452B7FDE" w14:textId="77777777" w:rsidR="007F1E29" w:rsidRDefault="007F1E29" w:rsidP="00BA2E11">
      <w:pPr>
        <w:pStyle w:val="Step"/>
        <w:numPr>
          <w:ilvl w:val="0"/>
          <w:numId w:val="19"/>
        </w:numPr>
      </w:pPr>
      <w:r>
        <w:t>In the folder tree in the left pane navigate to:</w:t>
      </w:r>
    </w:p>
    <w:p w14:paraId="30D544A3" w14:textId="77777777" w:rsidR="007F1E29" w:rsidRDefault="007F1E29" w:rsidP="007F1E29">
      <w:pPr>
        <w:pStyle w:val="Step"/>
        <w:numPr>
          <w:ilvl w:val="0"/>
          <w:numId w:val="0"/>
        </w:numPr>
        <w:ind w:left="720" w:firstLine="720"/>
      </w:pPr>
      <w:r w:rsidRPr="002E0128">
        <w:t xml:space="preserve">Computer\HKEY_CURRENT_USER\Allen </w:t>
      </w:r>
      <w:proofErr w:type="spellStart"/>
      <w:r w:rsidRPr="002E0128">
        <w:t>AirCraft</w:t>
      </w:r>
      <w:proofErr w:type="spellEnd"/>
      <w:r w:rsidRPr="002E0128">
        <w:t>\Elevate OLS Test</w:t>
      </w:r>
      <w:r>
        <w:t xml:space="preserve"> </w:t>
      </w:r>
    </w:p>
    <w:p w14:paraId="00B6E4A8" w14:textId="101E79F4" w:rsidR="007F1E29" w:rsidRDefault="00CC7317" w:rsidP="007F1E29">
      <w:pPr>
        <w:pStyle w:val="Step"/>
        <w:numPr>
          <w:ilvl w:val="0"/>
          <w:numId w:val="0"/>
        </w:numPr>
        <w:ind w:left="720" w:firstLine="720"/>
      </w:pPr>
      <w:r>
        <w:rPr>
          <w:noProof/>
        </w:rPr>
        <w:drawing>
          <wp:inline distT="0" distB="0" distL="0" distR="0" wp14:anchorId="7C392E53" wp14:editId="1AC118BE">
            <wp:extent cx="4644243" cy="2304955"/>
            <wp:effectExtent l="0" t="0" r="4445" b="635"/>
            <wp:docPr id="90408928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89281" name="Picture 3"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1811" cy="2313674"/>
                    </a:xfrm>
                    <a:prstGeom prst="rect">
                      <a:avLst/>
                    </a:prstGeom>
                    <a:noFill/>
                  </pic:spPr>
                </pic:pic>
              </a:graphicData>
            </a:graphic>
          </wp:inline>
        </w:drawing>
      </w:r>
    </w:p>
    <w:p w14:paraId="036EA06E" w14:textId="4F23A1D7" w:rsidR="007F1E29" w:rsidRDefault="007F1E29" w:rsidP="00BA2E11">
      <w:pPr>
        <w:pStyle w:val="Step"/>
        <w:numPr>
          <w:ilvl w:val="0"/>
          <w:numId w:val="19"/>
        </w:numPr>
      </w:pPr>
      <w:r>
        <w:t xml:space="preserve">Open the Elevate OLS Test Key folder, then click on </w:t>
      </w:r>
      <w:r w:rsidR="00CC7317">
        <w:t>Level</w:t>
      </w:r>
      <w:r>
        <w:t xml:space="preserve"> Cal Date, Edit.</w:t>
      </w:r>
    </w:p>
    <w:p w14:paraId="460D538F" w14:textId="1B81C425" w:rsidR="007F1E29" w:rsidRDefault="007F1E29" w:rsidP="00BA2E11">
      <w:pPr>
        <w:pStyle w:val="Step"/>
        <w:numPr>
          <w:ilvl w:val="0"/>
          <w:numId w:val="19"/>
        </w:numPr>
      </w:pPr>
      <w:r>
        <w:t>In the Edit popup add today’s date. Start the MLOI application.</w:t>
      </w:r>
    </w:p>
    <w:p w14:paraId="084B71BF" w14:textId="5CEBC8C0" w:rsidR="007F1E29" w:rsidRDefault="007F1E29" w:rsidP="007F1E29">
      <w:pPr>
        <w:pStyle w:val="checkbox"/>
      </w:pPr>
      <w:r>
        <w:t xml:space="preserve">Verify there was no prompt to perform a </w:t>
      </w:r>
      <w:r w:rsidR="00CC7317">
        <w:t>Level</w:t>
      </w:r>
      <w:r>
        <w:t xml:space="preserve"> calibration.</w:t>
      </w:r>
    </w:p>
    <w:p w14:paraId="515769FA" w14:textId="77777777" w:rsidR="007F1E29" w:rsidRDefault="007F1E29" w:rsidP="00BA2E11">
      <w:pPr>
        <w:pStyle w:val="Step"/>
        <w:numPr>
          <w:ilvl w:val="0"/>
          <w:numId w:val="19"/>
        </w:numPr>
      </w:pPr>
      <w:r>
        <w:t xml:space="preserve">Stop the MLOI application </w:t>
      </w:r>
    </w:p>
    <w:p w14:paraId="21898180" w14:textId="78A29441" w:rsidR="007F1E29" w:rsidRDefault="007F1E29" w:rsidP="00BA2E11">
      <w:pPr>
        <w:pStyle w:val="Step"/>
        <w:numPr>
          <w:ilvl w:val="0"/>
          <w:numId w:val="19"/>
        </w:numPr>
      </w:pPr>
      <w:r>
        <w:t xml:space="preserve">Edit the Resistor Cal Date registry key to be today’s date + 1 days. Start the MLOI application </w:t>
      </w:r>
    </w:p>
    <w:p w14:paraId="3339D1A2" w14:textId="77777777" w:rsidR="007F1E29" w:rsidRDefault="007F1E29" w:rsidP="007F1E29">
      <w:pPr>
        <w:pStyle w:val="checkbox"/>
      </w:pPr>
      <w:r>
        <w:t>Verify the user was prompted to perform a resistor calibration.</w:t>
      </w:r>
    </w:p>
    <w:p w14:paraId="4C2C0E4A" w14:textId="77777777" w:rsidR="007F1E29" w:rsidRDefault="007F1E29" w:rsidP="00BA2E11">
      <w:pPr>
        <w:pStyle w:val="Step"/>
        <w:numPr>
          <w:ilvl w:val="0"/>
          <w:numId w:val="19"/>
        </w:numPr>
      </w:pPr>
      <w:r>
        <w:t xml:space="preserve">Stop the MLOI application. </w:t>
      </w:r>
    </w:p>
    <w:p w14:paraId="2C82DE0B" w14:textId="77777777" w:rsidR="007F1E29" w:rsidRDefault="007F1E29" w:rsidP="007F1E29">
      <w:pPr>
        <w:pStyle w:val="checkbox"/>
        <w:numPr>
          <w:ilvl w:val="0"/>
          <w:numId w:val="0"/>
        </w:numPr>
        <w:ind w:left="1267" w:hanging="360"/>
      </w:pPr>
    </w:p>
    <w:p w14:paraId="2EF387F9" w14:textId="77777777" w:rsidR="0088300E" w:rsidRDefault="0088300E" w:rsidP="0088300E">
      <w:pPr>
        <w:pStyle w:val="checkbox"/>
        <w:numPr>
          <w:ilvl w:val="0"/>
          <w:numId w:val="0"/>
        </w:numPr>
        <w:ind w:left="1260"/>
      </w:pPr>
    </w:p>
    <w:p w14:paraId="4FB414DA" w14:textId="77777777" w:rsidR="0088300E" w:rsidRDefault="0088300E" w:rsidP="00E3661D">
      <w:pPr>
        <w:pStyle w:val="ZPara"/>
      </w:pPr>
      <w:r>
        <w:t>Tester   __________________      Date ______________       PASS      FAIL</w:t>
      </w:r>
    </w:p>
    <w:p w14:paraId="4A90CE47" w14:textId="77777777" w:rsidR="0088300E" w:rsidRPr="00543DA2" w:rsidRDefault="0088300E" w:rsidP="00E3661D">
      <w:pPr>
        <w:pStyle w:val="ZPara"/>
      </w:pPr>
    </w:p>
    <w:p w14:paraId="5419DDF0" w14:textId="77777777" w:rsidR="0088300E" w:rsidRPr="00CB0EBB" w:rsidRDefault="0088300E" w:rsidP="00151E11"/>
    <w:p w14:paraId="58183D6A" w14:textId="77777777" w:rsidR="00CB0EBB" w:rsidRDefault="00CB0EBB" w:rsidP="002E6504">
      <w:pPr>
        <w:pStyle w:val="L3Section"/>
      </w:pPr>
      <w:bookmarkStart w:id="299" w:name="_Toc191729642"/>
      <w:bookmarkStart w:id="300" w:name="_Toc197431855"/>
      <w:r>
        <w:t>Hardware Outputs:</w:t>
      </w:r>
      <w:bookmarkEnd w:id="299"/>
      <w:bookmarkEnd w:id="300"/>
    </w:p>
    <w:p w14:paraId="55E825A0" w14:textId="2170C7F4" w:rsidR="00CB0EBB" w:rsidRDefault="00CB0EBB" w:rsidP="00E3661D">
      <w:pPr>
        <w:pStyle w:val="Requirement"/>
      </w:pPr>
      <w:r>
        <w:t>Level control (Set Point SP) 2.5 to 8.5 inches +/- 0.002”</w:t>
      </w:r>
    </w:p>
    <w:p w14:paraId="434C55EB" w14:textId="77777777" w:rsidR="00F17B74" w:rsidRDefault="00F17B74" w:rsidP="00BA2E11">
      <w:pPr>
        <w:pStyle w:val="Step"/>
        <w:numPr>
          <w:ilvl w:val="0"/>
          <w:numId w:val="21"/>
        </w:numPr>
      </w:pPr>
      <w:r>
        <w:t>Run the Level Accuracy and Repeatability evaluation defined in Section 5.2.1.</w:t>
      </w:r>
    </w:p>
    <w:p w14:paraId="6288F2E2" w14:textId="77777777" w:rsidR="00F17B74" w:rsidRDefault="00F17B74" w:rsidP="00F17B74">
      <w:pPr>
        <w:pStyle w:val="checkbox"/>
      </w:pPr>
      <w:r>
        <w:t>Level accuracy was successfully demonstrated during the Accuracy and Repeatability evaluation of Section 5.2.1.</w:t>
      </w:r>
    </w:p>
    <w:p w14:paraId="3ADAB220" w14:textId="77777777" w:rsidR="00F17B74" w:rsidRDefault="00F17B74" w:rsidP="00E3661D">
      <w:pPr>
        <w:pStyle w:val="ZPara"/>
      </w:pPr>
    </w:p>
    <w:p w14:paraId="72F05049" w14:textId="77777777" w:rsidR="00F17B74" w:rsidRDefault="00F17B74" w:rsidP="00F17B74">
      <w:pPr>
        <w:pStyle w:val="checkbox"/>
        <w:numPr>
          <w:ilvl w:val="0"/>
          <w:numId w:val="0"/>
        </w:numPr>
        <w:ind w:left="1260"/>
      </w:pPr>
    </w:p>
    <w:p w14:paraId="0844F87C" w14:textId="77777777" w:rsidR="00F17B74" w:rsidRDefault="00F17B74" w:rsidP="00E3661D">
      <w:pPr>
        <w:pStyle w:val="ZPara"/>
      </w:pPr>
      <w:r>
        <w:t>Tester   __________________      Date ______________       PASS      FAIL</w:t>
      </w:r>
    </w:p>
    <w:p w14:paraId="17E5FE4A" w14:textId="77777777" w:rsidR="0088300E" w:rsidRDefault="0088300E" w:rsidP="00151E11"/>
    <w:p w14:paraId="66A5A67C" w14:textId="54B218FF" w:rsidR="00D571F9" w:rsidRDefault="00D571F9" w:rsidP="00E3661D">
      <w:pPr>
        <w:pStyle w:val="Requirement"/>
      </w:pPr>
      <w:r>
        <w:t>Level control shall be assessment shall be enforced annually.</w:t>
      </w:r>
    </w:p>
    <w:p w14:paraId="1BC66A4B" w14:textId="77777777" w:rsidR="00F17B74" w:rsidRDefault="00F17B74" w:rsidP="00BA2E11">
      <w:pPr>
        <w:pStyle w:val="Step"/>
        <w:numPr>
          <w:ilvl w:val="0"/>
          <w:numId w:val="22"/>
        </w:numPr>
      </w:pPr>
      <w:r>
        <w:t>In the Win11 search bar type “</w:t>
      </w:r>
      <w:proofErr w:type="spellStart"/>
      <w:r>
        <w:t>RegEdit</w:t>
      </w:r>
      <w:proofErr w:type="spellEnd"/>
      <w:r>
        <w:t>” and start the Registry Editor.</w:t>
      </w:r>
    </w:p>
    <w:p w14:paraId="25E88229" w14:textId="77777777" w:rsidR="00F17B74" w:rsidRDefault="00F17B74" w:rsidP="00BA2E11">
      <w:pPr>
        <w:pStyle w:val="Step"/>
        <w:numPr>
          <w:ilvl w:val="0"/>
          <w:numId w:val="19"/>
        </w:numPr>
      </w:pPr>
      <w:r>
        <w:t>In the folder tree in the left pane navigate to:</w:t>
      </w:r>
    </w:p>
    <w:p w14:paraId="63D61A3C" w14:textId="77777777" w:rsidR="00F17B74" w:rsidRDefault="00F17B74" w:rsidP="00F17B74">
      <w:pPr>
        <w:pStyle w:val="Step"/>
        <w:numPr>
          <w:ilvl w:val="0"/>
          <w:numId w:val="0"/>
        </w:numPr>
        <w:ind w:left="720" w:firstLine="720"/>
      </w:pPr>
      <w:r w:rsidRPr="002E0128">
        <w:t xml:space="preserve">Computer\HKEY_CURRENT_USER\Allen </w:t>
      </w:r>
      <w:proofErr w:type="spellStart"/>
      <w:r w:rsidRPr="002E0128">
        <w:t>AirCraft</w:t>
      </w:r>
      <w:proofErr w:type="spellEnd"/>
      <w:r w:rsidRPr="002E0128">
        <w:t>\Elevate OLS Test</w:t>
      </w:r>
      <w:r>
        <w:t xml:space="preserve"> </w:t>
      </w:r>
    </w:p>
    <w:p w14:paraId="27B96A9B" w14:textId="77777777" w:rsidR="00F17B74" w:rsidRDefault="00F17B74" w:rsidP="00F17B74">
      <w:pPr>
        <w:pStyle w:val="checkbox"/>
        <w:numPr>
          <w:ilvl w:val="0"/>
          <w:numId w:val="0"/>
        </w:numPr>
        <w:ind w:left="1267" w:hanging="360"/>
      </w:pPr>
    </w:p>
    <w:p w14:paraId="0F3B8AFD" w14:textId="77777777" w:rsidR="00F17B74" w:rsidRDefault="00F17B74" w:rsidP="00F17B74">
      <w:pPr>
        <w:pStyle w:val="checkbox"/>
        <w:numPr>
          <w:ilvl w:val="0"/>
          <w:numId w:val="0"/>
        </w:numPr>
        <w:ind w:left="1260"/>
      </w:pPr>
      <w:r>
        <w:rPr>
          <w:noProof/>
        </w:rPr>
        <w:drawing>
          <wp:inline distT="0" distB="0" distL="0" distR="0" wp14:anchorId="2691328C" wp14:editId="0DEA1FFC">
            <wp:extent cx="4828522" cy="2314775"/>
            <wp:effectExtent l="0" t="0" r="0" b="0"/>
            <wp:docPr id="37754064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40649" name="Picture 4" descr="A screenshot of a computer&#10;&#10;AI-generated content may b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1046"/>
                    <a:stretch/>
                  </pic:blipFill>
                  <pic:spPr bwMode="auto">
                    <a:xfrm>
                      <a:off x="0" y="0"/>
                      <a:ext cx="4875200" cy="2337152"/>
                    </a:xfrm>
                    <a:prstGeom prst="rect">
                      <a:avLst/>
                    </a:prstGeom>
                    <a:noFill/>
                    <a:ln>
                      <a:noFill/>
                    </a:ln>
                    <a:extLst>
                      <a:ext uri="{53640926-AAD7-44D8-BBD7-CCE9431645EC}">
                        <a14:shadowObscured xmlns:a14="http://schemas.microsoft.com/office/drawing/2010/main"/>
                      </a:ext>
                    </a:extLst>
                  </pic:spPr>
                </pic:pic>
              </a:graphicData>
            </a:graphic>
          </wp:inline>
        </w:drawing>
      </w:r>
    </w:p>
    <w:p w14:paraId="5ED5DD00" w14:textId="77777777" w:rsidR="00F17B74" w:rsidRDefault="00F17B74" w:rsidP="00BA2E11">
      <w:pPr>
        <w:pStyle w:val="Step"/>
        <w:numPr>
          <w:ilvl w:val="0"/>
          <w:numId w:val="19"/>
        </w:numPr>
      </w:pPr>
      <w:r>
        <w:t>Open the Elevate OLS Test Key folder, then click on Level Control Assess Date, Edit.</w:t>
      </w:r>
    </w:p>
    <w:p w14:paraId="4D8C2C21" w14:textId="77777777" w:rsidR="00F17B74" w:rsidRDefault="00F17B74" w:rsidP="00BA2E11">
      <w:pPr>
        <w:pStyle w:val="Step"/>
        <w:numPr>
          <w:ilvl w:val="0"/>
          <w:numId w:val="19"/>
        </w:numPr>
      </w:pPr>
      <w:r>
        <w:t>In the Edit popup add today’s date + 1 year. Start the MLOI application.</w:t>
      </w:r>
    </w:p>
    <w:p w14:paraId="1585D3BE" w14:textId="77777777" w:rsidR="00F17B74" w:rsidRDefault="00F17B74" w:rsidP="00F17B74">
      <w:pPr>
        <w:pStyle w:val="checkbox"/>
      </w:pPr>
      <w:r>
        <w:t>Verify there was no prompt to perform a Level calibration.</w:t>
      </w:r>
    </w:p>
    <w:p w14:paraId="4A18ED20" w14:textId="77777777" w:rsidR="00F17B74" w:rsidRDefault="00F17B74" w:rsidP="00BA2E11">
      <w:pPr>
        <w:pStyle w:val="Step"/>
        <w:numPr>
          <w:ilvl w:val="0"/>
          <w:numId w:val="19"/>
        </w:numPr>
      </w:pPr>
      <w:r>
        <w:t xml:space="preserve">Stop the MLOI application </w:t>
      </w:r>
    </w:p>
    <w:p w14:paraId="394DBAF1" w14:textId="025436FF" w:rsidR="00F17B74" w:rsidRDefault="00F17B74" w:rsidP="00BA2E11">
      <w:pPr>
        <w:pStyle w:val="Step"/>
        <w:numPr>
          <w:ilvl w:val="0"/>
          <w:numId w:val="19"/>
        </w:numPr>
      </w:pPr>
      <w:r>
        <w:t xml:space="preserve">Edit the Level Control Assess Date registry key to be today’s date + 1 day and + 1 year. Start the MLOI application </w:t>
      </w:r>
    </w:p>
    <w:p w14:paraId="760992FA" w14:textId="3F3B89AD" w:rsidR="00F17B74" w:rsidRDefault="00F17B74" w:rsidP="00F17B74">
      <w:pPr>
        <w:pStyle w:val="checkbox"/>
      </w:pPr>
      <w:r>
        <w:t xml:space="preserve">Verify the user was prompted to perform a assess the Level Control. </w:t>
      </w:r>
    </w:p>
    <w:p w14:paraId="68588272" w14:textId="77777777" w:rsidR="00F17B74" w:rsidRDefault="00F17B74" w:rsidP="00BA2E11">
      <w:pPr>
        <w:pStyle w:val="Step"/>
        <w:numPr>
          <w:ilvl w:val="0"/>
          <w:numId w:val="19"/>
        </w:numPr>
      </w:pPr>
      <w:r>
        <w:t xml:space="preserve">Stop the MLOI application. </w:t>
      </w:r>
    </w:p>
    <w:p w14:paraId="4FDBD547" w14:textId="77777777" w:rsidR="0088300E" w:rsidRDefault="0088300E" w:rsidP="0088300E">
      <w:pPr>
        <w:pStyle w:val="checkbox"/>
        <w:numPr>
          <w:ilvl w:val="0"/>
          <w:numId w:val="0"/>
        </w:numPr>
        <w:ind w:left="1260"/>
      </w:pPr>
    </w:p>
    <w:p w14:paraId="1AF87586" w14:textId="77777777" w:rsidR="00F17B74" w:rsidRDefault="00F17B74" w:rsidP="0088300E">
      <w:pPr>
        <w:pStyle w:val="checkbox"/>
        <w:numPr>
          <w:ilvl w:val="0"/>
          <w:numId w:val="0"/>
        </w:numPr>
        <w:ind w:left="1260"/>
      </w:pPr>
    </w:p>
    <w:p w14:paraId="3F91F6C2" w14:textId="77777777" w:rsidR="0088300E" w:rsidRDefault="0088300E" w:rsidP="00E3661D">
      <w:pPr>
        <w:pStyle w:val="ZPara"/>
      </w:pPr>
      <w:r>
        <w:t>Tester   __________________      Date ______________       PASS      FAIL</w:t>
      </w:r>
    </w:p>
    <w:p w14:paraId="5DB454E1" w14:textId="77777777" w:rsidR="0088300E" w:rsidRPr="00543DA2" w:rsidRDefault="0088300E" w:rsidP="00E3661D">
      <w:pPr>
        <w:pStyle w:val="ZPara"/>
      </w:pPr>
    </w:p>
    <w:p w14:paraId="4EB9ED5D" w14:textId="5E222D43" w:rsidR="006F6E8F" w:rsidRDefault="006F6E8F" w:rsidP="00C7257F">
      <w:pPr>
        <w:pStyle w:val="ListParagraph"/>
        <w:autoSpaceDN w:val="0"/>
        <w:spacing w:before="120" w:after="160" w:line="276" w:lineRule="auto"/>
        <w:ind w:left="1080"/>
        <w:contextualSpacing/>
        <w:rPr>
          <w:rFonts w:cs="Arial"/>
          <w:szCs w:val="22"/>
        </w:rPr>
      </w:pPr>
    </w:p>
    <w:p w14:paraId="0E087E8D" w14:textId="77777777" w:rsidR="0064065C" w:rsidRDefault="0064065C" w:rsidP="002E6504">
      <w:pPr>
        <w:pStyle w:val="L3Section"/>
      </w:pPr>
      <w:bookmarkStart w:id="301" w:name="_Toc191729080"/>
      <w:bookmarkStart w:id="302" w:name="_Toc191729149"/>
      <w:bookmarkStart w:id="303" w:name="_Toc191729221"/>
      <w:bookmarkStart w:id="304" w:name="_Toc191729344"/>
      <w:bookmarkStart w:id="305" w:name="_Toc191729466"/>
      <w:bookmarkStart w:id="306" w:name="_Toc191729525"/>
      <w:bookmarkStart w:id="307" w:name="_Toc191729584"/>
      <w:bookmarkStart w:id="308" w:name="_Toc191729643"/>
      <w:bookmarkStart w:id="309" w:name="_Toc191729731"/>
      <w:bookmarkStart w:id="310" w:name="_Toc191730110"/>
      <w:bookmarkStart w:id="311" w:name="_Toc193104106"/>
      <w:bookmarkStart w:id="312" w:name="_Toc191729644"/>
      <w:bookmarkStart w:id="313" w:name="_Toc197431856"/>
      <w:bookmarkEnd w:id="301"/>
      <w:bookmarkEnd w:id="302"/>
      <w:bookmarkEnd w:id="303"/>
      <w:bookmarkEnd w:id="304"/>
      <w:bookmarkEnd w:id="305"/>
      <w:bookmarkEnd w:id="306"/>
      <w:bookmarkEnd w:id="307"/>
      <w:bookmarkEnd w:id="308"/>
      <w:bookmarkEnd w:id="309"/>
      <w:bookmarkEnd w:id="310"/>
      <w:bookmarkEnd w:id="311"/>
      <w:r>
        <w:t>HMI:</w:t>
      </w:r>
      <w:bookmarkEnd w:id="312"/>
      <w:bookmarkEnd w:id="313"/>
    </w:p>
    <w:p w14:paraId="298FD002" w14:textId="15890688" w:rsidR="00753E04" w:rsidRDefault="00753E04" w:rsidP="00E3661D">
      <w:pPr>
        <w:pStyle w:val="ZPara"/>
      </w:pPr>
      <w:r>
        <w:t>NOTE: The HMI tests are evaluations of software requirements and may be evaluated in either normal or simulated modes.</w:t>
      </w:r>
    </w:p>
    <w:p w14:paraId="48E739BA" w14:textId="77777777" w:rsidR="0062161A" w:rsidRDefault="0062161A" w:rsidP="00E3661D">
      <w:pPr>
        <w:pStyle w:val="ZPara"/>
      </w:pPr>
    </w:p>
    <w:p w14:paraId="684670A2" w14:textId="77777777" w:rsidR="00A2175C" w:rsidRDefault="00A2175C" w:rsidP="00E3661D">
      <w:pPr>
        <w:pStyle w:val="Requirement"/>
      </w:pPr>
      <w:r>
        <w:t>Shall provide a one-button means for starting the automated test.</w:t>
      </w:r>
    </w:p>
    <w:p w14:paraId="6D1075CA" w14:textId="04262115" w:rsidR="00753E04" w:rsidRDefault="00753E04" w:rsidP="00BA2E11">
      <w:pPr>
        <w:pStyle w:val="Step"/>
        <w:numPr>
          <w:ilvl w:val="0"/>
          <w:numId w:val="25"/>
        </w:numPr>
      </w:pPr>
      <w:r>
        <w:lastRenderedPageBreak/>
        <w:t>Click on the MLOI Desktop icon.</w:t>
      </w:r>
    </w:p>
    <w:p w14:paraId="076EAAB8" w14:textId="4221BEFE" w:rsidR="00753E04" w:rsidRDefault="00753E04" w:rsidP="00753E04">
      <w:pPr>
        <w:pStyle w:val="checkbox"/>
      </w:pPr>
      <w:proofErr w:type="gramStart"/>
      <w:r>
        <w:t>Verify</w:t>
      </w:r>
      <w:proofErr w:type="gramEnd"/>
      <w:r>
        <w:t xml:space="preserve"> the application open and running and </w:t>
      </w:r>
      <w:r w:rsidR="00882F04">
        <w:t xml:space="preserve">TEST State Out is in MANUAL mode. </w:t>
      </w:r>
    </w:p>
    <w:p w14:paraId="4FDA2C8D" w14:textId="60E88096" w:rsidR="00753E04" w:rsidRDefault="00753E04" w:rsidP="00753E04">
      <w:pPr>
        <w:pStyle w:val="Step"/>
      </w:pPr>
      <w:r>
        <w:t>Close the information dialog. Click on the Run Test START button.</w:t>
      </w:r>
    </w:p>
    <w:p w14:paraId="1F696617" w14:textId="0E612DCA" w:rsidR="00882F04" w:rsidRDefault="00753E04" w:rsidP="00753E04">
      <w:pPr>
        <w:pStyle w:val="checkbox"/>
      </w:pPr>
      <w:r>
        <w:t>Verify the Test protocol starts,</w:t>
      </w:r>
      <w:r w:rsidR="00882F04">
        <w:t xml:space="preserve"> the Run Test button is RUNNING and highlighted Green and TEST State Out is in START</w:t>
      </w:r>
    </w:p>
    <w:p w14:paraId="72FF47D9" w14:textId="77777777" w:rsidR="00882F04" w:rsidRDefault="00753E04" w:rsidP="00AE7D0F">
      <w:pPr>
        <w:pStyle w:val="checkbox"/>
      </w:pPr>
      <w:r>
        <w:t xml:space="preserve"> </w:t>
      </w:r>
      <w:r w:rsidR="00882F04">
        <w:t xml:space="preserve">Verify after the Level (green plot) reaches EMPTY (bottom of plot), TEST State Out becomes Pre-Test Fill. </w:t>
      </w:r>
    </w:p>
    <w:p w14:paraId="253281A3" w14:textId="18A1E939" w:rsidR="00882F04" w:rsidRDefault="00882F04" w:rsidP="00AE7D0F">
      <w:pPr>
        <w:pStyle w:val="checkbox"/>
      </w:pPr>
      <w:r>
        <w:t xml:space="preserve">Verify after a few seconds, the resistor ladder is </w:t>
      </w:r>
      <w:proofErr w:type="gramStart"/>
      <w:r>
        <w:t>being plotted</w:t>
      </w:r>
      <w:proofErr w:type="gramEnd"/>
      <w:r>
        <w:t xml:space="preserve">. </w:t>
      </w:r>
    </w:p>
    <w:p w14:paraId="6F16C46E" w14:textId="44023624" w:rsidR="00753E04" w:rsidRDefault="00753E04" w:rsidP="00753E04">
      <w:pPr>
        <w:pStyle w:val="Step"/>
      </w:pPr>
      <w:r>
        <w:t xml:space="preserve">Click on the </w:t>
      </w:r>
      <w:r w:rsidR="00882F04">
        <w:t>Run Test</w:t>
      </w:r>
      <w:r>
        <w:t xml:space="preserve"> button</w:t>
      </w:r>
      <w:r w:rsidR="00882F04">
        <w:t>.</w:t>
      </w:r>
      <w:r>
        <w:t>.</w:t>
      </w:r>
    </w:p>
    <w:p w14:paraId="71C05E59" w14:textId="109B9AC5" w:rsidR="00753E04" w:rsidRDefault="00753E04" w:rsidP="00753E04">
      <w:pPr>
        <w:pStyle w:val="checkbox"/>
      </w:pPr>
      <w:r>
        <w:t xml:space="preserve">Verify that </w:t>
      </w:r>
      <w:r w:rsidR="00882F04">
        <w:t xml:space="preserve">Run Test button returns to gray START, </w:t>
      </w:r>
      <w:r>
        <w:t xml:space="preserve">the test protocol stops and the </w:t>
      </w:r>
      <w:r w:rsidR="00882F04">
        <w:t>Test State Out</w:t>
      </w:r>
      <w:r>
        <w:t xml:space="preserve"> indicates MANUAL</w:t>
      </w:r>
      <w:r w:rsidR="00882F04">
        <w:t xml:space="preserve"> mode</w:t>
      </w:r>
      <w:r>
        <w:t>.</w:t>
      </w:r>
    </w:p>
    <w:p w14:paraId="2984D3E9" w14:textId="5136F3D0" w:rsidR="0062161A" w:rsidRDefault="0062161A" w:rsidP="0062161A">
      <w:pPr>
        <w:pStyle w:val="checkbox"/>
        <w:numPr>
          <w:ilvl w:val="0"/>
          <w:numId w:val="0"/>
        </w:numPr>
        <w:ind w:left="1267" w:hanging="360"/>
        <w:jc w:val="center"/>
      </w:pPr>
      <w:r>
        <w:rPr>
          <w:noProof/>
        </w:rPr>
        <w:drawing>
          <wp:inline distT="0" distB="0" distL="0" distR="0" wp14:anchorId="28858704" wp14:editId="699E814A">
            <wp:extent cx="4154477" cy="3668753"/>
            <wp:effectExtent l="0" t="0" r="0" b="8255"/>
            <wp:docPr id="1429742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61912" cy="3675319"/>
                    </a:xfrm>
                    <a:prstGeom prst="rect">
                      <a:avLst/>
                    </a:prstGeom>
                    <a:noFill/>
                  </pic:spPr>
                </pic:pic>
              </a:graphicData>
            </a:graphic>
          </wp:inline>
        </w:drawing>
      </w:r>
    </w:p>
    <w:p w14:paraId="3FEE8823" w14:textId="77777777" w:rsidR="0062161A" w:rsidRDefault="0062161A" w:rsidP="0062161A">
      <w:pPr>
        <w:pStyle w:val="checkbox"/>
        <w:numPr>
          <w:ilvl w:val="0"/>
          <w:numId w:val="0"/>
        </w:numPr>
        <w:ind w:left="1267" w:hanging="360"/>
        <w:jc w:val="center"/>
      </w:pPr>
    </w:p>
    <w:p w14:paraId="65969203" w14:textId="77777777" w:rsidR="0062161A" w:rsidRDefault="0062161A" w:rsidP="0062161A">
      <w:pPr>
        <w:pStyle w:val="checkbox"/>
        <w:numPr>
          <w:ilvl w:val="0"/>
          <w:numId w:val="0"/>
        </w:numPr>
        <w:ind w:left="1267" w:hanging="360"/>
        <w:jc w:val="center"/>
      </w:pPr>
    </w:p>
    <w:p w14:paraId="4152EFEF" w14:textId="77777777" w:rsidR="0088300E" w:rsidRDefault="0088300E" w:rsidP="00E3661D">
      <w:pPr>
        <w:pStyle w:val="ZPara"/>
      </w:pPr>
      <w:r>
        <w:t>Tester   __________________      Date ______________       PASS      FAIL</w:t>
      </w:r>
    </w:p>
    <w:p w14:paraId="25CB835C" w14:textId="77777777" w:rsidR="0088300E" w:rsidRPr="00543DA2" w:rsidRDefault="0088300E" w:rsidP="00E3661D">
      <w:pPr>
        <w:pStyle w:val="ZPara"/>
      </w:pPr>
    </w:p>
    <w:p w14:paraId="4778060E" w14:textId="77777777" w:rsidR="0088300E" w:rsidRDefault="0088300E" w:rsidP="00151E11"/>
    <w:p w14:paraId="02FC0C72" w14:textId="7B3CD864" w:rsidR="00CB0EBB" w:rsidRDefault="00CB0EBB" w:rsidP="00E3661D">
      <w:pPr>
        <w:pStyle w:val="Requirement"/>
      </w:pPr>
      <w:proofErr w:type="gramStart"/>
      <w:r>
        <w:t>Shall</w:t>
      </w:r>
      <w:proofErr w:type="gramEnd"/>
      <w:r>
        <w:t xml:space="preserve"> provide a means to manually control the Tank Level.</w:t>
      </w:r>
    </w:p>
    <w:p w14:paraId="0A8C823B" w14:textId="024C8B0B" w:rsidR="009167B7" w:rsidRDefault="009167B7" w:rsidP="00BA2E11">
      <w:pPr>
        <w:pStyle w:val="Step"/>
        <w:numPr>
          <w:ilvl w:val="0"/>
          <w:numId w:val="24"/>
        </w:numPr>
      </w:pPr>
      <w:r>
        <w:t>Place the Simulate button to ON (green)</w:t>
      </w:r>
    </w:p>
    <w:p w14:paraId="10142996" w14:textId="70B6CA82" w:rsidR="00846FB2" w:rsidRDefault="00CE40A6" w:rsidP="00BA2E11">
      <w:pPr>
        <w:pStyle w:val="Step"/>
        <w:numPr>
          <w:ilvl w:val="0"/>
          <w:numId w:val="24"/>
        </w:numPr>
      </w:pPr>
      <w:r>
        <w:t xml:space="preserve">. </w:t>
      </w:r>
      <w:r w:rsidR="009167B7">
        <w:t xml:space="preserve">Sete the </w:t>
      </w:r>
      <w:r>
        <w:t>JOG buttons to ON</w:t>
      </w:r>
      <w:r w:rsidR="009167B7">
        <w:t xml:space="preserve"> (green)</w:t>
      </w:r>
      <w:r>
        <w:t>; the FILL and DRAIN buttons to OFF</w:t>
      </w:r>
      <w:r w:rsidR="009167B7">
        <w:t xml:space="preserve"> (gray)</w:t>
      </w:r>
      <w:r>
        <w:t xml:space="preserve"> and select STOP in the Speed dropdown.</w:t>
      </w:r>
    </w:p>
    <w:p w14:paraId="574068BE" w14:textId="77777777" w:rsidR="00846FB2" w:rsidRPr="00846FB2" w:rsidRDefault="00846FB2" w:rsidP="00846FB2">
      <w:pPr>
        <w:pStyle w:val="checkbox"/>
      </w:pPr>
      <w:r w:rsidRPr="00846FB2">
        <w:t>Verify that the SP Slider has no control over PV</w:t>
      </w:r>
    </w:p>
    <w:p w14:paraId="5CFF1804" w14:textId="1025C771" w:rsidR="00846FB2" w:rsidRDefault="00846FB2" w:rsidP="00846FB2">
      <w:pPr>
        <w:pStyle w:val="checkbox"/>
      </w:pPr>
      <w:r w:rsidRPr="00846FB2">
        <w:lastRenderedPageBreak/>
        <w:t>Verify that the SP Slider and its digital output read approximately the same value</w:t>
      </w:r>
      <w:r>
        <w:t xml:space="preserve"> over the slider range.</w:t>
      </w:r>
    </w:p>
    <w:p w14:paraId="5E5E005A" w14:textId="7294D726" w:rsidR="00846FB2" w:rsidRDefault="00846FB2" w:rsidP="00BA2E11">
      <w:pPr>
        <w:pStyle w:val="Step"/>
        <w:numPr>
          <w:ilvl w:val="0"/>
          <w:numId w:val="24"/>
        </w:numPr>
      </w:pPr>
      <w:r>
        <w:t>Press the FILL Button</w:t>
      </w:r>
    </w:p>
    <w:p w14:paraId="60C3CB68" w14:textId="10D432FA" w:rsidR="00BF63C8" w:rsidRDefault="00BF63C8" w:rsidP="00BF63C8">
      <w:pPr>
        <w:pStyle w:val="checkbox"/>
      </w:pPr>
      <w:r>
        <w:t>Verify that the FILL button is ON (green) and the DRAIN button is OFF (gray)</w:t>
      </w:r>
    </w:p>
    <w:p w14:paraId="02770944" w14:textId="378F441B" w:rsidR="00846FB2" w:rsidRDefault="00846FB2" w:rsidP="00846FB2">
      <w:pPr>
        <w:pStyle w:val="checkbox"/>
      </w:pPr>
      <w:r>
        <w:t xml:space="preserve">Verify that PV slider and its digital output read approximately the same value over the slider range. </w:t>
      </w:r>
    </w:p>
    <w:p w14:paraId="653D48F2" w14:textId="05EE52AE" w:rsidR="00846FB2" w:rsidRDefault="00846FB2" w:rsidP="00846FB2">
      <w:pPr>
        <w:pStyle w:val="checkbox"/>
      </w:pPr>
      <w:r>
        <w:t>Verify the Level value (above the plot) and the PV digital output read the same Level value.</w:t>
      </w:r>
    </w:p>
    <w:p w14:paraId="76A29C83" w14:textId="4FB233B8" w:rsidR="00846FB2" w:rsidRDefault="00846FB2" w:rsidP="00846FB2">
      <w:pPr>
        <w:pStyle w:val="checkbox"/>
      </w:pPr>
      <w:r>
        <w:t>Verify that Level and PV values decrease towards FULL and the Green plot rises.</w:t>
      </w:r>
    </w:p>
    <w:p w14:paraId="479C2149" w14:textId="282EEA77" w:rsidR="003F19C1" w:rsidRDefault="003F19C1" w:rsidP="003F19C1">
      <w:pPr>
        <w:jc w:val="center"/>
      </w:pPr>
      <w:r>
        <w:rPr>
          <w:noProof/>
        </w:rPr>
        <w:drawing>
          <wp:inline distT="0" distB="0" distL="0" distR="0" wp14:anchorId="2AE5AE00" wp14:editId="2F16CD5E">
            <wp:extent cx="4431323" cy="2308261"/>
            <wp:effectExtent l="0" t="0" r="7620" b="0"/>
            <wp:docPr id="105540154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01547" name="Picture 2"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52301" cy="2319189"/>
                    </a:xfrm>
                    <a:prstGeom prst="rect">
                      <a:avLst/>
                    </a:prstGeom>
                    <a:noFill/>
                  </pic:spPr>
                </pic:pic>
              </a:graphicData>
            </a:graphic>
          </wp:inline>
        </w:drawing>
      </w:r>
    </w:p>
    <w:p w14:paraId="76675297" w14:textId="0CBDEB3B" w:rsidR="00846FB2" w:rsidRDefault="00846FB2" w:rsidP="00BA2E11">
      <w:pPr>
        <w:pStyle w:val="Step"/>
        <w:numPr>
          <w:ilvl w:val="0"/>
          <w:numId w:val="24"/>
        </w:numPr>
      </w:pPr>
      <w:r>
        <w:t>Chan</w:t>
      </w:r>
      <w:r w:rsidR="00BF63C8">
        <w:t>g</w:t>
      </w:r>
      <w:r>
        <w:t>e the Pump Speed to CREEP, SLOW, FAST.</w:t>
      </w:r>
    </w:p>
    <w:p w14:paraId="0CFC8BDF" w14:textId="4FB9AE8A" w:rsidR="00846FB2" w:rsidRDefault="00846FB2" w:rsidP="00846FB2">
      <w:pPr>
        <w:pStyle w:val="checkbox"/>
      </w:pPr>
      <w:r>
        <w:t>Verify that Level, PV and the green plot respond corresponding to the selected Speed.  FAST is faster than SLOW which is faster than CREEP which is faster than STOP.</w:t>
      </w:r>
    </w:p>
    <w:p w14:paraId="5EC3F159" w14:textId="0E0C89E7" w:rsidR="00BF63C8" w:rsidRDefault="00BF63C8" w:rsidP="00BA2E11">
      <w:pPr>
        <w:pStyle w:val="Step"/>
        <w:numPr>
          <w:ilvl w:val="0"/>
          <w:numId w:val="24"/>
        </w:numPr>
      </w:pPr>
      <w:r>
        <w:t>Change the Pump Speed to Stop</w:t>
      </w:r>
    </w:p>
    <w:p w14:paraId="01F2CAFF" w14:textId="7EA575C9" w:rsidR="00BF63C8" w:rsidRDefault="00BF63C8" w:rsidP="00BF63C8">
      <w:pPr>
        <w:pStyle w:val="checkbox"/>
      </w:pPr>
      <w:r>
        <w:t>Verify the Level, PV and Plot stop changing.</w:t>
      </w:r>
    </w:p>
    <w:p w14:paraId="4067761D" w14:textId="258439F2" w:rsidR="00BF63C8" w:rsidRDefault="00BF63C8" w:rsidP="00BF63C8">
      <w:pPr>
        <w:pStyle w:val="checkbox"/>
      </w:pPr>
      <w:r>
        <w:t>Verify that both FILL and DRAIN buttons are OFF (gray).</w:t>
      </w:r>
    </w:p>
    <w:p w14:paraId="5D153739" w14:textId="133120CC" w:rsidR="00BF63C8" w:rsidRDefault="00846FB2" w:rsidP="00BA2E11">
      <w:pPr>
        <w:pStyle w:val="Step"/>
        <w:numPr>
          <w:ilvl w:val="0"/>
          <w:numId w:val="24"/>
        </w:numPr>
      </w:pPr>
      <w:r>
        <w:t xml:space="preserve">Press the </w:t>
      </w:r>
      <w:r w:rsidR="00BF63C8">
        <w:t>DRAIN</w:t>
      </w:r>
      <w:r>
        <w:t xml:space="preserve"> </w:t>
      </w:r>
      <w:r w:rsidR="00BF63C8">
        <w:t>b</w:t>
      </w:r>
      <w:r>
        <w:t>utton</w:t>
      </w:r>
    </w:p>
    <w:p w14:paraId="4AE053DD" w14:textId="306BDA4E" w:rsidR="00BF63C8" w:rsidRDefault="00BF63C8" w:rsidP="00846FB2">
      <w:pPr>
        <w:pStyle w:val="checkbox"/>
      </w:pPr>
      <w:r>
        <w:t>Verify that the FILL button is OFF (gray) and the DRAIN button is ON (green)</w:t>
      </w:r>
    </w:p>
    <w:p w14:paraId="22F24499" w14:textId="55D44177" w:rsidR="00846FB2" w:rsidRDefault="00846FB2" w:rsidP="00846FB2">
      <w:pPr>
        <w:pStyle w:val="checkbox"/>
      </w:pPr>
      <w:r>
        <w:t xml:space="preserve">Verify that PV slider and its digital output read approximately the same value over the slider range. </w:t>
      </w:r>
    </w:p>
    <w:p w14:paraId="433E60D2" w14:textId="77777777" w:rsidR="00846FB2" w:rsidRDefault="00846FB2" w:rsidP="00846FB2">
      <w:pPr>
        <w:pStyle w:val="checkbox"/>
      </w:pPr>
      <w:r>
        <w:t>Verify the Level value (above the plot) and the PV digital output read the same Level value.</w:t>
      </w:r>
    </w:p>
    <w:p w14:paraId="4B153DD1" w14:textId="1A59A5E3" w:rsidR="00846FB2" w:rsidRDefault="00846FB2" w:rsidP="00846FB2">
      <w:pPr>
        <w:pStyle w:val="checkbox"/>
      </w:pPr>
      <w:r>
        <w:t xml:space="preserve">Verify that Level and PV values </w:t>
      </w:r>
      <w:r w:rsidR="00BF63C8">
        <w:t>increases</w:t>
      </w:r>
      <w:r>
        <w:t xml:space="preserve"> towards </w:t>
      </w:r>
      <w:r w:rsidR="00BF63C8">
        <w:t>EMPTY</w:t>
      </w:r>
      <w:r>
        <w:t xml:space="preserve"> and the Green plot </w:t>
      </w:r>
      <w:r w:rsidR="00BF63C8">
        <w:t>falls</w:t>
      </w:r>
      <w:r>
        <w:t>.</w:t>
      </w:r>
    </w:p>
    <w:p w14:paraId="4F6C81FC" w14:textId="26D81090" w:rsidR="00BF63C8" w:rsidRDefault="00846FB2" w:rsidP="00BA2E11">
      <w:pPr>
        <w:pStyle w:val="Step"/>
        <w:numPr>
          <w:ilvl w:val="0"/>
          <w:numId w:val="24"/>
        </w:numPr>
      </w:pPr>
      <w:r>
        <w:t>Chan</w:t>
      </w:r>
      <w:r w:rsidR="00BF63C8">
        <w:t>g</w:t>
      </w:r>
      <w:r>
        <w:t>e the Pump Speed to CREEP, SLOW, FAST.</w:t>
      </w:r>
    </w:p>
    <w:p w14:paraId="33E4B7BA" w14:textId="7F7AD8B2" w:rsidR="00BF63C8" w:rsidRDefault="00BF63C8" w:rsidP="00BF63C8">
      <w:pPr>
        <w:pStyle w:val="checkbox"/>
      </w:pPr>
      <w:r>
        <w:t>Verify that Level, PV and the green plot respond corresponding to the selected Speed.  FAST is faster than SLOW which is faster than CREEP which is faster than STOP.</w:t>
      </w:r>
    </w:p>
    <w:p w14:paraId="30EE6B0A" w14:textId="16049737" w:rsidR="00BF63C8" w:rsidRDefault="00BF63C8" w:rsidP="00BF63C8">
      <w:pPr>
        <w:pStyle w:val="checkbox"/>
      </w:pPr>
      <w:r>
        <w:t>Verify that both FILL and DRAIN buttons are OFF (gray).</w:t>
      </w:r>
    </w:p>
    <w:p w14:paraId="1444CC3B" w14:textId="778B213E" w:rsidR="00846FB2" w:rsidRDefault="00BF63C8" w:rsidP="00BA2E11">
      <w:pPr>
        <w:pStyle w:val="Step"/>
        <w:numPr>
          <w:ilvl w:val="0"/>
          <w:numId w:val="24"/>
        </w:numPr>
      </w:pPr>
      <w:r>
        <w:t>Alternate pushing FILL and DRAIN buttons</w:t>
      </w:r>
    </w:p>
    <w:p w14:paraId="73A69E96" w14:textId="4A2C92CC" w:rsidR="00BF63C8" w:rsidRDefault="00BF63C8" w:rsidP="00BF63C8">
      <w:pPr>
        <w:pStyle w:val="checkbox"/>
      </w:pPr>
      <w:r>
        <w:lastRenderedPageBreak/>
        <w:t>Verify Speed goes to SLOW.</w:t>
      </w:r>
    </w:p>
    <w:p w14:paraId="7CBBF2CD" w14:textId="3705FAC8" w:rsidR="00BF63C8" w:rsidRDefault="00BF63C8" w:rsidP="00BF63C8">
      <w:pPr>
        <w:pStyle w:val="checkbox"/>
      </w:pPr>
      <w:r>
        <w:t>Verify Speed can be changed in both FILL and DRAIN modes.</w:t>
      </w:r>
    </w:p>
    <w:p w14:paraId="444E60EA" w14:textId="2A83E31E" w:rsidR="00BF63C8" w:rsidRDefault="00BF63C8" w:rsidP="00BF63C8">
      <w:pPr>
        <w:pStyle w:val="checkbox"/>
      </w:pPr>
      <w:r>
        <w:t>Verify FILL and DRAIN can NOT be both ON (</w:t>
      </w:r>
      <w:r w:rsidR="009167B7">
        <w:t>gray</w:t>
      </w:r>
      <w:r>
        <w:t>) at the same time.</w:t>
      </w:r>
    </w:p>
    <w:p w14:paraId="7FDB9941" w14:textId="62194598" w:rsidR="009167B7" w:rsidRDefault="009167B7" w:rsidP="00BA2E11">
      <w:pPr>
        <w:pStyle w:val="Step"/>
        <w:numPr>
          <w:ilvl w:val="0"/>
          <w:numId w:val="28"/>
        </w:numPr>
      </w:pPr>
      <w:r>
        <w:t>Set Pump JOG to OFF (gray).  Set the SP slider to various Level Values.</w:t>
      </w:r>
    </w:p>
    <w:p w14:paraId="20546ADB" w14:textId="4B19135D" w:rsidR="009167B7" w:rsidRDefault="009167B7" w:rsidP="009167B7">
      <w:pPr>
        <w:pStyle w:val="checkbox"/>
      </w:pPr>
      <w:r>
        <w:t>Verify the Level value, PV and Plot all drive toward the SP values and stop within 5% of the SP value.</w:t>
      </w:r>
    </w:p>
    <w:p w14:paraId="62674B7D" w14:textId="477F7E7C" w:rsidR="009167B7" w:rsidRDefault="009167B7" w:rsidP="00BA2E11">
      <w:pPr>
        <w:pStyle w:val="Step"/>
        <w:numPr>
          <w:ilvl w:val="0"/>
          <w:numId w:val="26"/>
        </w:numPr>
      </w:pPr>
      <w:r>
        <w:t xml:space="preserve">Ensure that the Laser and the Pump status lights are GREEN.  Then Set the Simulate button to OFF (gray).  </w:t>
      </w:r>
    </w:p>
    <w:p w14:paraId="64C2FD7F" w14:textId="64405FA8" w:rsidR="009167B7" w:rsidRDefault="009167B7" w:rsidP="00BA2E11">
      <w:pPr>
        <w:pStyle w:val="Step"/>
        <w:numPr>
          <w:ilvl w:val="0"/>
          <w:numId w:val="26"/>
        </w:numPr>
      </w:pPr>
      <w:r>
        <w:t xml:space="preserve">Repeat Steps </w:t>
      </w:r>
      <w:r w:rsidR="003F19C1">
        <w:t>2 through 8</w:t>
      </w:r>
    </w:p>
    <w:p w14:paraId="2C4A4EE5" w14:textId="5E95C6D8" w:rsidR="00846FB2" w:rsidRDefault="003F19C1" w:rsidP="0088300E">
      <w:pPr>
        <w:pStyle w:val="checkbox"/>
      </w:pPr>
      <w:r>
        <w:t>Verify the actual tank performed the same as the simulated tank.</w:t>
      </w:r>
    </w:p>
    <w:p w14:paraId="615CA94A" w14:textId="3C86B2F8" w:rsidR="00846FB2" w:rsidRDefault="00846FB2" w:rsidP="00846FB2">
      <w:pPr>
        <w:pStyle w:val="checkbox"/>
        <w:numPr>
          <w:ilvl w:val="0"/>
          <w:numId w:val="0"/>
        </w:numPr>
        <w:ind w:left="907"/>
      </w:pPr>
    </w:p>
    <w:p w14:paraId="5D91900F" w14:textId="1D858BA2" w:rsidR="00CE40A6" w:rsidRDefault="00CE40A6" w:rsidP="00CE40A6">
      <w:pPr>
        <w:pStyle w:val="checkbox"/>
        <w:numPr>
          <w:ilvl w:val="0"/>
          <w:numId w:val="0"/>
        </w:numPr>
        <w:ind w:left="1267"/>
      </w:pPr>
    </w:p>
    <w:p w14:paraId="5CF00047" w14:textId="77777777" w:rsidR="0088300E" w:rsidRDefault="0088300E" w:rsidP="0088300E">
      <w:pPr>
        <w:pStyle w:val="checkbox"/>
        <w:numPr>
          <w:ilvl w:val="0"/>
          <w:numId w:val="0"/>
        </w:numPr>
        <w:ind w:left="1260"/>
      </w:pPr>
    </w:p>
    <w:p w14:paraId="7E477995" w14:textId="77777777" w:rsidR="0088300E" w:rsidRDefault="0088300E" w:rsidP="00E3661D">
      <w:pPr>
        <w:pStyle w:val="ZPara"/>
      </w:pPr>
      <w:r>
        <w:t>Tester   __________________      Date ______________       PASS      FAIL</w:t>
      </w:r>
    </w:p>
    <w:p w14:paraId="17104883" w14:textId="77777777" w:rsidR="0088300E" w:rsidRPr="00543DA2" w:rsidRDefault="0088300E" w:rsidP="00E3661D">
      <w:pPr>
        <w:pStyle w:val="ZPara"/>
      </w:pPr>
    </w:p>
    <w:p w14:paraId="0F1E290B" w14:textId="77777777" w:rsidR="0088300E" w:rsidRDefault="0088300E" w:rsidP="00151E11"/>
    <w:p w14:paraId="4A43D80C" w14:textId="1873263B" w:rsidR="0064065C" w:rsidRDefault="00CB0EBB" w:rsidP="00E3661D">
      <w:pPr>
        <w:pStyle w:val="Requirement"/>
      </w:pPr>
      <w:r>
        <w:t xml:space="preserve">Shall </w:t>
      </w:r>
      <w:r w:rsidR="00A2175C">
        <w:t>display the current ChA and ChB measurement to 0.1</w:t>
      </w:r>
      <w:r w:rsidR="00A2175C">
        <w:sym w:font="Symbol" w:char="F057"/>
      </w:r>
    </w:p>
    <w:p w14:paraId="58B2297A" w14:textId="656460DE" w:rsidR="001941B3" w:rsidRDefault="001941B3" w:rsidP="00E3661D">
      <w:pPr>
        <w:pStyle w:val="Requirement"/>
      </w:pPr>
      <w:r>
        <w:t>Shall display the level measurement to 0.001”</w:t>
      </w:r>
    </w:p>
    <w:p w14:paraId="14EEC1BA" w14:textId="0DBF77D8" w:rsidR="001941B3" w:rsidRDefault="001941B3" w:rsidP="00E3661D">
      <w:pPr>
        <w:pStyle w:val="Requirement"/>
      </w:pPr>
      <w:r>
        <w:t>Shall provide time-based plot of the resistance for both ChA and ChB, and tank Level.</w:t>
      </w:r>
    </w:p>
    <w:p w14:paraId="04DFD5FB" w14:textId="77777777" w:rsidR="003F19C1" w:rsidRDefault="003F19C1" w:rsidP="00BA2E11">
      <w:pPr>
        <w:pStyle w:val="Step"/>
        <w:numPr>
          <w:ilvl w:val="0"/>
          <w:numId w:val="29"/>
        </w:numPr>
      </w:pPr>
      <w:r>
        <w:t xml:space="preserve">With the MLOI app running, connect the </w:t>
      </w:r>
      <w:proofErr w:type="gramStart"/>
      <w:r>
        <w:t>Orange</w:t>
      </w:r>
      <w:proofErr w:type="gramEnd"/>
      <w:r>
        <w:t xml:space="preserve"> clip </w:t>
      </w:r>
      <w:proofErr w:type="gramStart"/>
      <w:r>
        <w:t>lead</w:t>
      </w:r>
      <w:proofErr w:type="gramEnd"/>
      <w:r>
        <w:t xml:space="preserve"> to the 100</w:t>
      </w:r>
      <w:r>
        <w:sym w:font="Symbol" w:char="F057"/>
      </w:r>
      <w:r>
        <w:t xml:space="preserve"> test resistor and the </w:t>
      </w:r>
      <w:proofErr w:type="gramStart"/>
      <w:r>
        <w:t>Red</w:t>
      </w:r>
      <w:proofErr w:type="gramEnd"/>
      <w:r>
        <w:t xml:space="preserve"> clip </w:t>
      </w:r>
      <w:proofErr w:type="gramStart"/>
      <w:r>
        <w:t>lead</w:t>
      </w:r>
      <w:proofErr w:type="gramEnd"/>
      <w:r>
        <w:t xml:space="preserve"> to the 1K</w:t>
      </w:r>
      <w:r>
        <w:sym w:font="Symbol" w:char="F057"/>
      </w:r>
      <w:r>
        <w:t xml:space="preserve"> test resistor.</w:t>
      </w:r>
    </w:p>
    <w:p w14:paraId="733E12B6" w14:textId="1890A21C" w:rsidR="003F19C1" w:rsidRDefault="003F19C1" w:rsidP="003F19C1">
      <w:pPr>
        <w:pStyle w:val="checkbox"/>
      </w:pPr>
      <w:r>
        <w:t xml:space="preserve">Verify that ChA </w:t>
      </w:r>
      <w:r w:rsidR="003E21EC">
        <w:t>Value and the white plot on the chart indicates</w:t>
      </w:r>
      <w:r>
        <w:t xml:space="preserve"> about 100.0</w:t>
      </w:r>
      <w:r w:rsidR="001941B3">
        <w:t xml:space="preserve"> </w:t>
      </w:r>
    </w:p>
    <w:p w14:paraId="2BFDFC8E" w14:textId="05909383" w:rsidR="001941B3" w:rsidRDefault="003F19C1" w:rsidP="001941B3">
      <w:pPr>
        <w:pStyle w:val="checkbox"/>
      </w:pPr>
      <w:r>
        <w:t xml:space="preserve">Verify that ChB </w:t>
      </w:r>
      <w:r w:rsidR="003E21EC">
        <w:t xml:space="preserve">Value and the red plot on the chart indicates </w:t>
      </w:r>
      <w:r>
        <w:t>about 1000.0</w:t>
      </w:r>
      <w:r w:rsidR="001941B3" w:rsidRPr="001941B3">
        <w:t xml:space="preserve"> </w:t>
      </w:r>
    </w:p>
    <w:p w14:paraId="0E9F5881" w14:textId="57181764" w:rsidR="003F19C1" w:rsidRDefault="001941B3" w:rsidP="001941B3">
      <w:pPr>
        <w:pStyle w:val="checkbox"/>
      </w:pPr>
      <w:r>
        <w:t>Verify that the Level reading is to three (3) decimal places</w:t>
      </w:r>
      <w:r w:rsidR="003E21EC">
        <w:t xml:space="preserve"> and is displayed as green plot on the chart.</w:t>
      </w:r>
    </w:p>
    <w:p w14:paraId="074FD6B4" w14:textId="7F16C309" w:rsidR="001941B3" w:rsidRDefault="001941B3" w:rsidP="001941B3">
      <w:pPr>
        <w:jc w:val="center"/>
      </w:pPr>
      <w:r>
        <w:rPr>
          <w:noProof/>
        </w:rPr>
        <w:drawing>
          <wp:inline distT="0" distB="0" distL="0" distR="0" wp14:anchorId="274529BB" wp14:editId="2D36C97F">
            <wp:extent cx="2525790" cy="1611707"/>
            <wp:effectExtent l="0" t="0" r="8255" b="7620"/>
            <wp:docPr id="207205713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57139" name="Picture 4"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3168" cy="1616415"/>
                    </a:xfrm>
                    <a:prstGeom prst="rect">
                      <a:avLst/>
                    </a:prstGeom>
                    <a:noFill/>
                  </pic:spPr>
                </pic:pic>
              </a:graphicData>
            </a:graphic>
          </wp:inline>
        </w:drawing>
      </w:r>
    </w:p>
    <w:p w14:paraId="3F7014EA" w14:textId="77777777" w:rsidR="001941B3" w:rsidRDefault="001941B3" w:rsidP="001941B3">
      <w:pPr>
        <w:jc w:val="center"/>
      </w:pPr>
    </w:p>
    <w:p w14:paraId="75FAA3D6" w14:textId="35C34DC9" w:rsidR="001941B3" w:rsidRDefault="001941B3" w:rsidP="00BA2E11">
      <w:pPr>
        <w:pStyle w:val="Step"/>
        <w:numPr>
          <w:ilvl w:val="0"/>
          <w:numId w:val="29"/>
        </w:numPr>
      </w:pPr>
      <w:r>
        <w:t xml:space="preserve">Connect the Orange clip </w:t>
      </w:r>
      <w:proofErr w:type="gramStart"/>
      <w:r>
        <w:t>lead</w:t>
      </w:r>
      <w:proofErr w:type="gramEnd"/>
      <w:r>
        <w:t xml:space="preserve"> to the 1K</w:t>
      </w:r>
      <w:r>
        <w:sym w:font="Symbol" w:char="F057"/>
      </w:r>
      <w:r>
        <w:t xml:space="preserve"> test resistor and the </w:t>
      </w:r>
      <w:proofErr w:type="gramStart"/>
      <w:r>
        <w:t>Red</w:t>
      </w:r>
      <w:proofErr w:type="gramEnd"/>
      <w:r>
        <w:t xml:space="preserve"> clip </w:t>
      </w:r>
      <w:proofErr w:type="gramStart"/>
      <w:r>
        <w:t>lead</w:t>
      </w:r>
      <w:proofErr w:type="gramEnd"/>
      <w:r>
        <w:t xml:space="preserve"> to the 100</w:t>
      </w:r>
      <w:r>
        <w:sym w:font="Symbol" w:char="F057"/>
      </w:r>
      <w:r>
        <w:t xml:space="preserve"> test resistor.</w:t>
      </w:r>
    </w:p>
    <w:p w14:paraId="32E95D2B" w14:textId="2F92C29A" w:rsidR="003E21EC" w:rsidRDefault="003E21EC" w:rsidP="003E21EC">
      <w:pPr>
        <w:pStyle w:val="checkbox"/>
      </w:pPr>
      <w:r>
        <w:t xml:space="preserve">Verify that ChA Value and the white plot on the chart indicates about 1000.0 </w:t>
      </w:r>
    </w:p>
    <w:p w14:paraId="3DA7F6F0" w14:textId="2C406217" w:rsidR="003E21EC" w:rsidRDefault="003E21EC" w:rsidP="003E21EC">
      <w:pPr>
        <w:pStyle w:val="checkbox"/>
      </w:pPr>
      <w:r>
        <w:t>Verify that ChB Value and the red plot on the chart indicates about 100.0</w:t>
      </w:r>
      <w:r w:rsidRPr="001941B3">
        <w:t xml:space="preserve"> </w:t>
      </w:r>
    </w:p>
    <w:p w14:paraId="6FB9377E" w14:textId="77777777" w:rsidR="003E21EC" w:rsidRDefault="003E21EC" w:rsidP="003E21EC">
      <w:pPr>
        <w:pStyle w:val="checkbox"/>
      </w:pPr>
      <w:r>
        <w:lastRenderedPageBreak/>
        <w:t>Verify that the Level reading is to three (3) decimal places and is displayed as green plot on the chart.</w:t>
      </w:r>
    </w:p>
    <w:p w14:paraId="7EE09AAE" w14:textId="3CFFE585" w:rsidR="001941B3" w:rsidRDefault="001941B3" w:rsidP="003E21EC">
      <w:pPr>
        <w:pStyle w:val="checkbox"/>
        <w:numPr>
          <w:ilvl w:val="0"/>
          <w:numId w:val="0"/>
        </w:numPr>
        <w:ind w:left="1267"/>
      </w:pPr>
    </w:p>
    <w:p w14:paraId="7DAB64B9" w14:textId="77777777" w:rsidR="0088300E" w:rsidRDefault="0088300E" w:rsidP="0088300E">
      <w:pPr>
        <w:pStyle w:val="checkbox"/>
        <w:numPr>
          <w:ilvl w:val="0"/>
          <w:numId w:val="0"/>
        </w:numPr>
        <w:ind w:left="1260"/>
      </w:pPr>
    </w:p>
    <w:p w14:paraId="06AE65EA" w14:textId="25C8C1BB" w:rsidR="001941B3" w:rsidRDefault="001941B3" w:rsidP="001941B3">
      <w:pPr>
        <w:pStyle w:val="checkbox"/>
        <w:numPr>
          <w:ilvl w:val="0"/>
          <w:numId w:val="0"/>
        </w:numPr>
        <w:ind w:left="1260"/>
        <w:jc w:val="center"/>
      </w:pPr>
    </w:p>
    <w:p w14:paraId="6C25322E" w14:textId="5794D9AD" w:rsidR="0088300E" w:rsidRPr="00543DA2" w:rsidRDefault="0088300E" w:rsidP="00E3661D">
      <w:pPr>
        <w:pStyle w:val="ZPara"/>
      </w:pPr>
      <w:r>
        <w:t>Tester   __________________      Date ______________       PASS      FAIL</w:t>
      </w:r>
    </w:p>
    <w:p w14:paraId="0837B73B" w14:textId="77777777" w:rsidR="0088300E" w:rsidRDefault="0088300E" w:rsidP="00151E11"/>
    <w:p w14:paraId="4200A799" w14:textId="1C0866B2" w:rsidR="00A2175C" w:rsidRDefault="00A2175C" w:rsidP="00E3661D">
      <w:pPr>
        <w:pStyle w:val="Requirement"/>
      </w:pPr>
      <w:r>
        <w:t>Shall display instrument status.</w:t>
      </w:r>
    </w:p>
    <w:p w14:paraId="0CE54665" w14:textId="68B3DF92" w:rsidR="0088300E" w:rsidRPr="00543DA2" w:rsidRDefault="003E21EC" w:rsidP="00E3661D">
      <w:pPr>
        <w:pStyle w:val="ZPara"/>
      </w:pPr>
      <w:r>
        <w:t>NOTE:  This is a duplicate, see Test Case 4).</w:t>
      </w:r>
    </w:p>
    <w:p w14:paraId="10B96BB2" w14:textId="77777777" w:rsidR="0088300E" w:rsidRDefault="0088300E" w:rsidP="00151E11"/>
    <w:p w14:paraId="73214A34" w14:textId="064C8E17" w:rsidR="00A2175C" w:rsidRDefault="00A2175C" w:rsidP="00E3661D">
      <w:pPr>
        <w:pStyle w:val="Requirement"/>
      </w:pPr>
      <w:r>
        <w:t>Shall display the Pass/Fail status and progress of the test.</w:t>
      </w:r>
    </w:p>
    <w:p w14:paraId="2344A3C5" w14:textId="38A8C113" w:rsidR="00984A2F" w:rsidRDefault="003E21EC" w:rsidP="00BA2E11">
      <w:pPr>
        <w:pStyle w:val="Step"/>
        <w:numPr>
          <w:ilvl w:val="0"/>
          <w:numId w:val="30"/>
        </w:numPr>
      </w:pPr>
      <w:r>
        <w:t xml:space="preserve">With the </w:t>
      </w:r>
      <w:r w:rsidR="00984A2F">
        <w:t>MLOI app running, Press the Run Test button to Running (green).  Let the test progress.</w:t>
      </w:r>
    </w:p>
    <w:p w14:paraId="5373FE28" w14:textId="77777777" w:rsidR="00984A2F" w:rsidRDefault="00984A2F" w:rsidP="00984A2F">
      <w:pPr>
        <w:jc w:val="center"/>
      </w:pPr>
    </w:p>
    <w:p w14:paraId="262D4E95" w14:textId="593CEB86" w:rsidR="00984A2F" w:rsidRDefault="00984A2F" w:rsidP="00984A2F">
      <w:pPr>
        <w:jc w:val="center"/>
      </w:pPr>
      <w:r>
        <w:rPr>
          <w:noProof/>
        </w:rPr>
        <w:drawing>
          <wp:inline distT="0" distB="0" distL="0" distR="0" wp14:anchorId="20133133" wp14:editId="03C14144">
            <wp:extent cx="5200278" cy="2658375"/>
            <wp:effectExtent l="0" t="0" r="635" b="8890"/>
            <wp:docPr id="2096548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1907" cy="2664320"/>
                    </a:xfrm>
                    <a:prstGeom prst="rect">
                      <a:avLst/>
                    </a:prstGeom>
                    <a:noFill/>
                  </pic:spPr>
                </pic:pic>
              </a:graphicData>
            </a:graphic>
          </wp:inline>
        </w:drawing>
      </w:r>
    </w:p>
    <w:p w14:paraId="49B4AF91" w14:textId="77777777" w:rsidR="00984A2F" w:rsidRDefault="00984A2F" w:rsidP="00984A2F">
      <w:pPr>
        <w:jc w:val="center"/>
      </w:pPr>
    </w:p>
    <w:p w14:paraId="22F17302" w14:textId="55EC2962" w:rsidR="00984A2F" w:rsidRDefault="00984A2F" w:rsidP="0088300E">
      <w:pPr>
        <w:pStyle w:val="checkbox"/>
      </w:pPr>
      <w:r>
        <w:t>Verify that Test State Out is sequencing through the test protocol.</w:t>
      </w:r>
    </w:p>
    <w:p w14:paraId="5BE16B97" w14:textId="2FF3C783" w:rsidR="00984A2F" w:rsidRDefault="00984A2F" w:rsidP="0088300E">
      <w:pPr>
        <w:pStyle w:val="checkbox"/>
      </w:pPr>
      <w:r>
        <w:t xml:space="preserve">Verify the plots on the charts indicate the test protocol progress as stair step plots.  </w:t>
      </w:r>
    </w:p>
    <w:p w14:paraId="01C41FEA" w14:textId="77777777" w:rsidR="00984A2F" w:rsidRDefault="00984A2F" w:rsidP="0088300E">
      <w:pPr>
        <w:pStyle w:val="checkbox"/>
      </w:pPr>
      <w:r>
        <w:t>Verify both the Fil and Drain status lights indicate test status as the test progresses.</w:t>
      </w:r>
    </w:p>
    <w:p w14:paraId="5D806AE9" w14:textId="295E1C0E" w:rsidR="0088300E" w:rsidRDefault="00984A2F" w:rsidP="0088300E">
      <w:pPr>
        <w:pStyle w:val="checkbox"/>
      </w:pPr>
      <w:r>
        <w:t>Verify the Resistor and Fill/Drain field are populate</w:t>
      </w:r>
      <w:r w:rsidR="009D0212">
        <w:t xml:space="preserve">d </w:t>
      </w:r>
      <w:r>
        <w:t>with the ChA</w:t>
      </w:r>
      <w:r w:rsidR="009D0212">
        <w:t>, ChB and Level PV values as the test progresses.</w:t>
      </w:r>
      <w:r>
        <w:t xml:space="preserve"> </w:t>
      </w:r>
    </w:p>
    <w:p w14:paraId="10D5C693" w14:textId="059FE866" w:rsidR="009D0212" w:rsidRDefault="009D0212" w:rsidP="009D0212">
      <w:pPr>
        <w:pStyle w:val="Step"/>
      </w:pPr>
      <w:r>
        <w:t>When the test is completed, (DONE state) at the prompt press SAVE button then exit the test.</w:t>
      </w:r>
    </w:p>
    <w:p w14:paraId="657E0E0F" w14:textId="57743841" w:rsidR="009D0212" w:rsidRDefault="009D0212" w:rsidP="009D0212">
      <w:pPr>
        <w:pStyle w:val="checkbox"/>
      </w:pPr>
      <w:r>
        <w:t>Verify that a report is generated and saved as an XL workbook and the app closes.</w:t>
      </w:r>
    </w:p>
    <w:p w14:paraId="22924789" w14:textId="77777777" w:rsidR="0088300E" w:rsidRDefault="0088300E" w:rsidP="0088300E">
      <w:pPr>
        <w:pStyle w:val="checkbox"/>
        <w:numPr>
          <w:ilvl w:val="0"/>
          <w:numId w:val="0"/>
        </w:numPr>
        <w:ind w:left="1260"/>
      </w:pPr>
    </w:p>
    <w:p w14:paraId="60CF12E8" w14:textId="77777777" w:rsidR="0088300E" w:rsidRDefault="0088300E" w:rsidP="00E3661D">
      <w:pPr>
        <w:pStyle w:val="ZPara"/>
      </w:pPr>
      <w:r>
        <w:t>Tester   __________________      Date ______________       PASS      FAIL</w:t>
      </w:r>
    </w:p>
    <w:p w14:paraId="03153AB5" w14:textId="77777777" w:rsidR="0088300E" w:rsidRPr="00543DA2" w:rsidRDefault="0088300E" w:rsidP="00E3661D">
      <w:pPr>
        <w:pStyle w:val="ZPara"/>
      </w:pPr>
    </w:p>
    <w:p w14:paraId="368EA14F" w14:textId="77777777" w:rsidR="0088300E" w:rsidRDefault="0088300E" w:rsidP="00151E11"/>
    <w:p w14:paraId="3F76C5CE" w14:textId="182C6D4C" w:rsidR="00A2175C" w:rsidRPr="009D0212" w:rsidRDefault="00A2175C" w:rsidP="00E3661D">
      <w:pPr>
        <w:pStyle w:val="Requirement"/>
        <w:rPr>
          <w:highlight w:val="cyan"/>
        </w:rPr>
      </w:pPr>
      <w:r w:rsidRPr="009D0212">
        <w:rPr>
          <w:highlight w:val="cyan"/>
        </w:rPr>
        <w:lastRenderedPageBreak/>
        <w:t>Shall provide a menu means to launch secondary methods.</w:t>
      </w:r>
    </w:p>
    <w:p w14:paraId="10097CEA" w14:textId="708C59F6" w:rsidR="009D0212" w:rsidRDefault="009D0212" w:rsidP="00E3661D">
      <w:pPr>
        <w:pStyle w:val="ZPara"/>
      </w:pPr>
      <w:proofErr w:type="gramStart"/>
      <w:r>
        <w:t>NOT</w:t>
      </w:r>
      <w:proofErr w:type="gramEnd"/>
      <w:r>
        <w:t xml:space="preserve"> sure what I meant?  Perhaps the Calibrate </w:t>
      </w:r>
      <w:proofErr w:type="gramStart"/>
      <w:r>
        <w:t>menu, or</w:t>
      </w:r>
      <w:proofErr w:type="gramEnd"/>
      <w:r>
        <w:t xml:space="preserve"> </w:t>
      </w:r>
      <w:proofErr w:type="gramStart"/>
      <w:r>
        <w:t>read</w:t>
      </w:r>
      <w:proofErr w:type="gramEnd"/>
      <w:r>
        <w:t xml:space="preserve"> registry action all TBD.</w:t>
      </w:r>
    </w:p>
    <w:p w14:paraId="46FCAAEF" w14:textId="77777777" w:rsidR="0088300E" w:rsidRDefault="0088300E" w:rsidP="0088300E">
      <w:pPr>
        <w:pStyle w:val="checkbox"/>
        <w:numPr>
          <w:ilvl w:val="0"/>
          <w:numId w:val="0"/>
        </w:numPr>
        <w:ind w:left="1260"/>
      </w:pPr>
    </w:p>
    <w:p w14:paraId="663677D3" w14:textId="77777777" w:rsidR="0088300E" w:rsidRDefault="0088300E" w:rsidP="00E3661D">
      <w:pPr>
        <w:pStyle w:val="ZPara"/>
      </w:pPr>
      <w:r>
        <w:t>Tester   __________________      Date ______________       PASS      FAIL</w:t>
      </w:r>
    </w:p>
    <w:p w14:paraId="529FD429" w14:textId="77777777" w:rsidR="0088300E" w:rsidRPr="00543DA2" w:rsidRDefault="0088300E" w:rsidP="00E3661D">
      <w:pPr>
        <w:pStyle w:val="ZPara"/>
      </w:pPr>
    </w:p>
    <w:p w14:paraId="3E67851A" w14:textId="77777777" w:rsidR="0088300E" w:rsidRDefault="0088300E" w:rsidP="00BA2E11"/>
    <w:p w14:paraId="435A29BB" w14:textId="1935AB4D" w:rsidR="00A2175C" w:rsidRDefault="00A2175C" w:rsidP="00E3661D">
      <w:pPr>
        <w:pStyle w:val="Requirement"/>
      </w:pPr>
      <w:r>
        <w:t>Shall not require operator to enter redundant information.</w:t>
      </w:r>
    </w:p>
    <w:p w14:paraId="7A741CE1" w14:textId="1F3DA10F" w:rsidR="00D64C1F" w:rsidRDefault="00D64C1F" w:rsidP="00BA2E11">
      <w:pPr>
        <w:pStyle w:val="Step"/>
        <w:numPr>
          <w:ilvl w:val="0"/>
          <w:numId w:val="31"/>
        </w:numPr>
      </w:pPr>
      <w:r>
        <w:t xml:space="preserve">With the app closed, click on the desktop icon. </w:t>
      </w:r>
    </w:p>
    <w:p w14:paraId="504B9B2A" w14:textId="0FE173E7" w:rsidR="00D64C1F" w:rsidRDefault="00D64C1F" w:rsidP="00D64C1F">
      <w:pPr>
        <w:jc w:val="center"/>
        <w:rPr>
          <w:noProof/>
        </w:rPr>
      </w:pPr>
    </w:p>
    <w:p w14:paraId="39C0BAE8" w14:textId="2FEA328B" w:rsidR="00B02302" w:rsidRDefault="00B02302" w:rsidP="00D64C1F">
      <w:pPr>
        <w:jc w:val="center"/>
      </w:pPr>
      <w:r>
        <w:rPr>
          <w:noProof/>
        </w:rPr>
        <w:drawing>
          <wp:inline distT="0" distB="0" distL="0" distR="0" wp14:anchorId="4335B9B1" wp14:editId="450805DD">
            <wp:extent cx="2831096" cy="2636547"/>
            <wp:effectExtent l="0" t="0" r="7620" b="0"/>
            <wp:docPr id="12018844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40049" cy="2644885"/>
                    </a:xfrm>
                    <a:prstGeom prst="rect">
                      <a:avLst/>
                    </a:prstGeom>
                    <a:noFill/>
                  </pic:spPr>
                </pic:pic>
              </a:graphicData>
            </a:graphic>
          </wp:inline>
        </w:drawing>
      </w:r>
    </w:p>
    <w:p w14:paraId="1E16E333" w14:textId="77777777" w:rsidR="00B02302" w:rsidRDefault="00B02302" w:rsidP="00D64C1F">
      <w:pPr>
        <w:jc w:val="center"/>
      </w:pPr>
    </w:p>
    <w:p w14:paraId="2304CA93" w14:textId="577B5CDE" w:rsidR="00D64C1F" w:rsidRDefault="00D64C1F" w:rsidP="0088300E">
      <w:pPr>
        <w:pStyle w:val="checkbox"/>
      </w:pPr>
      <w:r>
        <w:t>Verify the test information dialog opens.</w:t>
      </w:r>
    </w:p>
    <w:p w14:paraId="39416E85" w14:textId="14E0DF97" w:rsidR="00B02302" w:rsidRDefault="00B02302" w:rsidP="001625B7">
      <w:pPr>
        <w:pStyle w:val="Step"/>
        <w:numPr>
          <w:ilvl w:val="0"/>
          <w:numId w:val="40"/>
        </w:numPr>
      </w:pPr>
      <w:r>
        <w:t xml:space="preserve">Note the values of each field, then change each test information field value. </w:t>
      </w:r>
    </w:p>
    <w:p w14:paraId="7F581E7F" w14:textId="77777777" w:rsidR="00B02302" w:rsidRDefault="00B02302" w:rsidP="00D64C1F">
      <w:pPr>
        <w:pStyle w:val="Step"/>
      </w:pPr>
      <w:r>
        <w:t>Click OK to close the dialog then Click the app STOP button to exit the app.</w:t>
      </w:r>
    </w:p>
    <w:p w14:paraId="255BD93F" w14:textId="77777777" w:rsidR="00B02302" w:rsidRDefault="00B02302" w:rsidP="00B02302">
      <w:pPr>
        <w:pStyle w:val="Step"/>
      </w:pPr>
      <w:r>
        <w:t xml:space="preserve">With the app closed, click on the desktop icon. </w:t>
      </w:r>
    </w:p>
    <w:p w14:paraId="5C7B8141" w14:textId="7187B9CC" w:rsidR="00B02302" w:rsidRDefault="00B02302" w:rsidP="00B02302">
      <w:pPr>
        <w:pStyle w:val="checkbox"/>
      </w:pPr>
      <w:r>
        <w:t>Verify that the Test information dialog opens and contains the new test information values entered in step 2.</w:t>
      </w:r>
    </w:p>
    <w:p w14:paraId="6ED39BDC" w14:textId="77777777" w:rsidR="0088300E" w:rsidRDefault="0088300E" w:rsidP="0088300E">
      <w:pPr>
        <w:pStyle w:val="checkbox"/>
        <w:numPr>
          <w:ilvl w:val="0"/>
          <w:numId w:val="0"/>
        </w:numPr>
        <w:ind w:left="1260"/>
      </w:pPr>
    </w:p>
    <w:p w14:paraId="58B2C3A3" w14:textId="77777777" w:rsidR="00B02302" w:rsidRDefault="00B02302" w:rsidP="0088300E">
      <w:pPr>
        <w:pStyle w:val="checkbox"/>
        <w:numPr>
          <w:ilvl w:val="0"/>
          <w:numId w:val="0"/>
        </w:numPr>
        <w:ind w:left="1260"/>
      </w:pPr>
    </w:p>
    <w:p w14:paraId="470F32E5" w14:textId="77777777" w:rsidR="0088300E" w:rsidRDefault="0088300E" w:rsidP="00E3661D">
      <w:pPr>
        <w:pStyle w:val="ZPara"/>
      </w:pPr>
      <w:r>
        <w:t>Tester   __________________      Date ______________       PASS      FAIL</w:t>
      </w:r>
    </w:p>
    <w:p w14:paraId="2D204B4B" w14:textId="77777777" w:rsidR="0088300E" w:rsidRPr="00543DA2" w:rsidRDefault="0088300E" w:rsidP="00E3661D">
      <w:pPr>
        <w:pStyle w:val="ZPara"/>
      </w:pPr>
    </w:p>
    <w:p w14:paraId="4DAAD922" w14:textId="2F1E80A6" w:rsidR="0088300E" w:rsidRDefault="0088300E" w:rsidP="00BA2E11"/>
    <w:p w14:paraId="7A063C5D" w14:textId="77777777" w:rsidR="00A45234" w:rsidRDefault="00A45234" w:rsidP="00C7257F">
      <w:pPr>
        <w:pStyle w:val="ListParagraph"/>
        <w:spacing w:before="120"/>
        <w:ind w:left="936"/>
        <w:rPr>
          <w:rFonts w:cs="Arial"/>
          <w:szCs w:val="22"/>
        </w:rPr>
      </w:pPr>
    </w:p>
    <w:p w14:paraId="5359EE81" w14:textId="77777777" w:rsidR="0064065C" w:rsidRDefault="0064065C" w:rsidP="002E6504">
      <w:pPr>
        <w:pStyle w:val="L3Section"/>
      </w:pPr>
      <w:bookmarkStart w:id="314" w:name="_Toc191729082"/>
      <w:bookmarkStart w:id="315" w:name="_Toc191729151"/>
      <w:bookmarkStart w:id="316" w:name="_Toc191729223"/>
      <w:bookmarkStart w:id="317" w:name="_Toc191729346"/>
      <w:bookmarkStart w:id="318" w:name="_Toc191729468"/>
      <w:bookmarkStart w:id="319" w:name="_Toc191729527"/>
      <w:bookmarkStart w:id="320" w:name="_Toc191729586"/>
      <w:bookmarkStart w:id="321" w:name="_Toc191729645"/>
      <w:bookmarkStart w:id="322" w:name="_Toc191729733"/>
      <w:bookmarkStart w:id="323" w:name="_Toc191730112"/>
      <w:bookmarkStart w:id="324" w:name="_Toc193104108"/>
      <w:bookmarkStart w:id="325" w:name="_Toc191729083"/>
      <w:bookmarkStart w:id="326" w:name="_Toc191729152"/>
      <w:bookmarkStart w:id="327" w:name="_Toc191729224"/>
      <w:bookmarkStart w:id="328" w:name="_Toc191729347"/>
      <w:bookmarkStart w:id="329" w:name="_Toc191729469"/>
      <w:bookmarkStart w:id="330" w:name="_Toc191729528"/>
      <w:bookmarkStart w:id="331" w:name="_Toc191729587"/>
      <w:bookmarkStart w:id="332" w:name="_Toc191729646"/>
      <w:bookmarkStart w:id="333" w:name="_Toc191729734"/>
      <w:bookmarkStart w:id="334" w:name="_Toc191730113"/>
      <w:bookmarkStart w:id="335" w:name="_Toc193104109"/>
      <w:bookmarkStart w:id="336" w:name="_Toc191729084"/>
      <w:bookmarkStart w:id="337" w:name="_Toc191729153"/>
      <w:bookmarkStart w:id="338" w:name="_Toc191729225"/>
      <w:bookmarkStart w:id="339" w:name="_Toc191729348"/>
      <w:bookmarkStart w:id="340" w:name="_Toc191729470"/>
      <w:bookmarkStart w:id="341" w:name="_Toc191729529"/>
      <w:bookmarkStart w:id="342" w:name="_Toc191729588"/>
      <w:bookmarkStart w:id="343" w:name="_Toc191729647"/>
      <w:bookmarkStart w:id="344" w:name="_Toc191729735"/>
      <w:bookmarkStart w:id="345" w:name="_Toc191730114"/>
      <w:bookmarkStart w:id="346" w:name="_Toc193104110"/>
      <w:bookmarkStart w:id="347" w:name="_Toc191729085"/>
      <w:bookmarkStart w:id="348" w:name="_Toc191729154"/>
      <w:bookmarkStart w:id="349" w:name="_Toc191729226"/>
      <w:bookmarkStart w:id="350" w:name="_Toc191729349"/>
      <w:bookmarkStart w:id="351" w:name="_Toc191729471"/>
      <w:bookmarkStart w:id="352" w:name="_Toc191729530"/>
      <w:bookmarkStart w:id="353" w:name="_Toc191729589"/>
      <w:bookmarkStart w:id="354" w:name="_Toc191729648"/>
      <w:bookmarkStart w:id="355" w:name="_Toc191729736"/>
      <w:bookmarkStart w:id="356" w:name="_Toc191730115"/>
      <w:bookmarkStart w:id="357" w:name="_Toc193104111"/>
      <w:bookmarkStart w:id="358" w:name="_Toc191729086"/>
      <w:bookmarkStart w:id="359" w:name="_Toc191729155"/>
      <w:bookmarkStart w:id="360" w:name="_Toc191729227"/>
      <w:bookmarkStart w:id="361" w:name="_Toc191729350"/>
      <w:bookmarkStart w:id="362" w:name="_Toc191729472"/>
      <w:bookmarkStart w:id="363" w:name="_Toc191729531"/>
      <w:bookmarkStart w:id="364" w:name="_Toc191729590"/>
      <w:bookmarkStart w:id="365" w:name="_Toc191729649"/>
      <w:bookmarkStart w:id="366" w:name="_Toc191729737"/>
      <w:bookmarkStart w:id="367" w:name="_Toc191730116"/>
      <w:bookmarkStart w:id="368" w:name="_Toc193104112"/>
      <w:bookmarkStart w:id="369" w:name="_Toc191729087"/>
      <w:bookmarkStart w:id="370" w:name="_Toc191729156"/>
      <w:bookmarkStart w:id="371" w:name="_Toc191729228"/>
      <w:bookmarkStart w:id="372" w:name="_Toc191729351"/>
      <w:bookmarkStart w:id="373" w:name="_Toc191729473"/>
      <w:bookmarkStart w:id="374" w:name="_Toc191729532"/>
      <w:bookmarkStart w:id="375" w:name="_Toc191729591"/>
      <w:bookmarkStart w:id="376" w:name="_Toc191729650"/>
      <w:bookmarkStart w:id="377" w:name="_Toc191729738"/>
      <w:bookmarkStart w:id="378" w:name="_Toc191730117"/>
      <w:bookmarkStart w:id="379" w:name="_Toc193104113"/>
      <w:bookmarkStart w:id="380" w:name="_Toc191729088"/>
      <w:bookmarkStart w:id="381" w:name="_Toc191729157"/>
      <w:bookmarkStart w:id="382" w:name="_Toc191729229"/>
      <w:bookmarkStart w:id="383" w:name="_Toc191729352"/>
      <w:bookmarkStart w:id="384" w:name="_Toc191729474"/>
      <w:bookmarkStart w:id="385" w:name="_Toc191729533"/>
      <w:bookmarkStart w:id="386" w:name="_Toc191729592"/>
      <w:bookmarkStart w:id="387" w:name="_Toc191729651"/>
      <w:bookmarkStart w:id="388" w:name="_Toc191729739"/>
      <w:bookmarkStart w:id="389" w:name="_Toc191730118"/>
      <w:bookmarkStart w:id="390" w:name="_Toc193104114"/>
      <w:bookmarkStart w:id="391" w:name="_Toc191729089"/>
      <w:bookmarkStart w:id="392" w:name="_Toc191729158"/>
      <w:bookmarkStart w:id="393" w:name="_Toc191729230"/>
      <w:bookmarkStart w:id="394" w:name="_Toc191729353"/>
      <w:bookmarkStart w:id="395" w:name="_Toc191729475"/>
      <w:bookmarkStart w:id="396" w:name="_Toc191729534"/>
      <w:bookmarkStart w:id="397" w:name="_Toc191729593"/>
      <w:bookmarkStart w:id="398" w:name="_Toc191729652"/>
      <w:bookmarkStart w:id="399" w:name="_Toc191729740"/>
      <w:bookmarkStart w:id="400" w:name="_Toc191730119"/>
      <w:bookmarkStart w:id="401" w:name="_Toc193104115"/>
      <w:bookmarkStart w:id="402" w:name="_Toc191729090"/>
      <w:bookmarkStart w:id="403" w:name="_Toc191729159"/>
      <w:bookmarkStart w:id="404" w:name="_Toc191729231"/>
      <w:bookmarkStart w:id="405" w:name="_Toc191729354"/>
      <w:bookmarkStart w:id="406" w:name="_Toc191729476"/>
      <w:bookmarkStart w:id="407" w:name="_Toc191729535"/>
      <w:bookmarkStart w:id="408" w:name="_Toc191729594"/>
      <w:bookmarkStart w:id="409" w:name="_Toc191729653"/>
      <w:bookmarkStart w:id="410" w:name="_Toc191729741"/>
      <w:bookmarkStart w:id="411" w:name="_Toc191730120"/>
      <w:bookmarkStart w:id="412" w:name="_Toc193104116"/>
      <w:bookmarkStart w:id="413" w:name="_Toc191729091"/>
      <w:bookmarkStart w:id="414" w:name="_Toc191729160"/>
      <w:bookmarkStart w:id="415" w:name="_Toc191729232"/>
      <w:bookmarkStart w:id="416" w:name="_Toc191729355"/>
      <w:bookmarkStart w:id="417" w:name="_Toc191729477"/>
      <w:bookmarkStart w:id="418" w:name="_Toc191729536"/>
      <w:bookmarkStart w:id="419" w:name="_Toc191729595"/>
      <w:bookmarkStart w:id="420" w:name="_Toc191729654"/>
      <w:bookmarkStart w:id="421" w:name="_Toc191729742"/>
      <w:bookmarkStart w:id="422" w:name="_Toc191730121"/>
      <w:bookmarkStart w:id="423" w:name="_Toc193104117"/>
      <w:bookmarkStart w:id="424" w:name="_Toc191729092"/>
      <w:bookmarkStart w:id="425" w:name="_Toc191729161"/>
      <w:bookmarkStart w:id="426" w:name="_Toc191729233"/>
      <w:bookmarkStart w:id="427" w:name="_Toc191729356"/>
      <w:bookmarkStart w:id="428" w:name="_Toc191729478"/>
      <w:bookmarkStart w:id="429" w:name="_Toc191729537"/>
      <w:bookmarkStart w:id="430" w:name="_Toc191729596"/>
      <w:bookmarkStart w:id="431" w:name="_Toc191729655"/>
      <w:bookmarkStart w:id="432" w:name="_Toc191729743"/>
      <w:bookmarkStart w:id="433" w:name="_Toc191730122"/>
      <w:bookmarkStart w:id="434" w:name="_Toc193104118"/>
      <w:bookmarkStart w:id="435" w:name="_Toc191729093"/>
      <w:bookmarkStart w:id="436" w:name="_Toc191729162"/>
      <w:bookmarkStart w:id="437" w:name="_Toc191729234"/>
      <w:bookmarkStart w:id="438" w:name="_Toc191729357"/>
      <w:bookmarkStart w:id="439" w:name="_Toc191729479"/>
      <w:bookmarkStart w:id="440" w:name="_Toc191729538"/>
      <w:bookmarkStart w:id="441" w:name="_Toc191729597"/>
      <w:bookmarkStart w:id="442" w:name="_Toc191729656"/>
      <w:bookmarkStart w:id="443" w:name="_Toc191729744"/>
      <w:bookmarkStart w:id="444" w:name="_Toc191730123"/>
      <w:bookmarkStart w:id="445" w:name="_Toc193104119"/>
      <w:bookmarkStart w:id="446" w:name="_Toc191729094"/>
      <w:bookmarkStart w:id="447" w:name="_Toc191729163"/>
      <w:bookmarkStart w:id="448" w:name="_Toc191729235"/>
      <w:bookmarkStart w:id="449" w:name="_Toc191729358"/>
      <w:bookmarkStart w:id="450" w:name="_Toc191729480"/>
      <w:bookmarkStart w:id="451" w:name="_Toc191729539"/>
      <w:bookmarkStart w:id="452" w:name="_Toc191729598"/>
      <w:bookmarkStart w:id="453" w:name="_Toc191729657"/>
      <w:bookmarkStart w:id="454" w:name="_Toc191729745"/>
      <w:bookmarkStart w:id="455" w:name="_Toc191730124"/>
      <w:bookmarkStart w:id="456" w:name="_Toc193104120"/>
      <w:bookmarkStart w:id="457" w:name="_Toc191729095"/>
      <w:bookmarkStart w:id="458" w:name="_Toc191729164"/>
      <w:bookmarkStart w:id="459" w:name="_Toc191729236"/>
      <w:bookmarkStart w:id="460" w:name="_Toc191729359"/>
      <w:bookmarkStart w:id="461" w:name="_Toc191729481"/>
      <w:bookmarkStart w:id="462" w:name="_Toc191729540"/>
      <w:bookmarkStart w:id="463" w:name="_Toc191729599"/>
      <w:bookmarkStart w:id="464" w:name="_Toc191729658"/>
      <w:bookmarkStart w:id="465" w:name="_Toc191729746"/>
      <w:bookmarkStart w:id="466" w:name="_Toc191730125"/>
      <w:bookmarkStart w:id="467" w:name="_Toc193104121"/>
      <w:bookmarkStart w:id="468" w:name="_Toc191729096"/>
      <w:bookmarkStart w:id="469" w:name="_Toc191729165"/>
      <w:bookmarkStart w:id="470" w:name="_Toc191729237"/>
      <w:bookmarkStart w:id="471" w:name="_Toc191729360"/>
      <w:bookmarkStart w:id="472" w:name="_Toc191729482"/>
      <w:bookmarkStart w:id="473" w:name="_Toc191729541"/>
      <w:bookmarkStart w:id="474" w:name="_Toc191729600"/>
      <w:bookmarkStart w:id="475" w:name="_Toc191729659"/>
      <w:bookmarkStart w:id="476" w:name="_Toc191729747"/>
      <w:bookmarkStart w:id="477" w:name="_Toc191730126"/>
      <w:bookmarkStart w:id="478" w:name="_Toc193104122"/>
      <w:bookmarkStart w:id="479" w:name="_Toc191729097"/>
      <w:bookmarkStart w:id="480" w:name="_Toc191729166"/>
      <w:bookmarkStart w:id="481" w:name="_Toc191729238"/>
      <w:bookmarkStart w:id="482" w:name="_Toc191729361"/>
      <w:bookmarkStart w:id="483" w:name="_Toc191729483"/>
      <w:bookmarkStart w:id="484" w:name="_Toc191729542"/>
      <w:bookmarkStart w:id="485" w:name="_Toc191729601"/>
      <w:bookmarkStart w:id="486" w:name="_Toc191729660"/>
      <w:bookmarkStart w:id="487" w:name="_Toc191729748"/>
      <w:bookmarkStart w:id="488" w:name="_Toc191730127"/>
      <w:bookmarkStart w:id="489" w:name="_Toc193104123"/>
      <w:bookmarkStart w:id="490" w:name="_Toc191729098"/>
      <w:bookmarkStart w:id="491" w:name="_Toc191729167"/>
      <w:bookmarkStart w:id="492" w:name="_Toc191729239"/>
      <w:bookmarkStart w:id="493" w:name="_Toc191729362"/>
      <w:bookmarkStart w:id="494" w:name="_Toc191729484"/>
      <w:bookmarkStart w:id="495" w:name="_Toc191729543"/>
      <w:bookmarkStart w:id="496" w:name="_Toc191729602"/>
      <w:bookmarkStart w:id="497" w:name="_Toc191729661"/>
      <w:bookmarkStart w:id="498" w:name="_Toc191729749"/>
      <w:bookmarkStart w:id="499" w:name="_Toc191730128"/>
      <w:bookmarkStart w:id="500" w:name="_Toc193104124"/>
      <w:bookmarkStart w:id="501" w:name="_Toc191729099"/>
      <w:bookmarkStart w:id="502" w:name="_Toc191729168"/>
      <w:bookmarkStart w:id="503" w:name="_Toc191729240"/>
      <w:bookmarkStart w:id="504" w:name="_Toc191729363"/>
      <w:bookmarkStart w:id="505" w:name="_Toc191729485"/>
      <w:bookmarkStart w:id="506" w:name="_Toc191729544"/>
      <w:bookmarkStart w:id="507" w:name="_Toc191729603"/>
      <w:bookmarkStart w:id="508" w:name="_Toc191729662"/>
      <w:bookmarkStart w:id="509" w:name="_Toc191729750"/>
      <w:bookmarkStart w:id="510" w:name="_Toc191730129"/>
      <w:bookmarkStart w:id="511" w:name="_Toc193104125"/>
      <w:bookmarkStart w:id="512" w:name="_Toc191729100"/>
      <w:bookmarkStart w:id="513" w:name="_Toc191729169"/>
      <w:bookmarkStart w:id="514" w:name="_Toc191729241"/>
      <w:bookmarkStart w:id="515" w:name="_Toc191729364"/>
      <w:bookmarkStart w:id="516" w:name="_Toc191729486"/>
      <w:bookmarkStart w:id="517" w:name="_Toc191729545"/>
      <w:bookmarkStart w:id="518" w:name="_Toc191729604"/>
      <w:bookmarkStart w:id="519" w:name="_Toc191729663"/>
      <w:bookmarkStart w:id="520" w:name="_Toc191729751"/>
      <w:bookmarkStart w:id="521" w:name="_Toc191730130"/>
      <w:bookmarkStart w:id="522" w:name="_Toc193104126"/>
      <w:bookmarkStart w:id="523" w:name="_Toc193210475"/>
      <w:bookmarkStart w:id="524" w:name="_Toc197431857"/>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r>
        <w:t>Document management</w:t>
      </w:r>
      <w:bookmarkEnd w:id="524"/>
    </w:p>
    <w:p w14:paraId="3C1FAE38" w14:textId="7FC8F5AE" w:rsidR="0064065C" w:rsidRDefault="0064065C" w:rsidP="00E3661D">
      <w:pPr>
        <w:pStyle w:val="Requirement"/>
      </w:pPr>
      <w:r>
        <w:t xml:space="preserve">The </w:t>
      </w:r>
      <w:r w:rsidRPr="00BD4C10">
        <w:rPr>
          <w:highlight w:val="magenta"/>
        </w:rPr>
        <w:t>test pla</w:t>
      </w:r>
      <w:r w:rsidR="00BD4C10" w:rsidRPr="00BD4C10">
        <w:rPr>
          <w:highlight w:val="magenta"/>
        </w:rPr>
        <w:t>n-&gt;</w:t>
      </w:r>
      <w:r w:rsidR="00BD4C10">
        <w:t xml:space="preserve"> </w:t>
      </w:r>
      <w:r>
        <w:t xml:space="preserve"> </w:t>
      </w:r>
      <w:r w:rsidR="00BD4C10">
        <w:t xml:space="preserve">Configuration File </w:t>
      </w:r>
      <w:r>
        <w:t>shall be an XL workbook named to be traceable the test protocol implemented.</w:t>
      </w:r>
    </w:p>
    <w:p w14:paraId="32C2D7C0" w14:textId="77777777" w:rsidR="00BD4C10" w:rsidRDefault="00BD4C10" w:rsidP="00E3661D">
      <w:pPr>
        <w:pStyle w:val="Requirement"/>
      </w:pPr>
      <w:r>
        <w:t xml:space="preserve">The </w:t>
      </w:r>
      <w:r w:rsidRPr="00BD4C10">
        <w:rPr>
          <w:highlight w:val="magenta"/>
        </w:rPr>
        <w:t>test plan-&gt;</w:t>
      </w:r>
      <w:r>
        <w:t xml:space="preserve">  Configuration File shall be version controlled in the Test repository per AAP QUAM.</w:t>
      </w:r>
    </w:p>
    <w:p w14:paraId="44699AD4" w14:textId="77777777" w:rsidR="00BD4C10" w:rsidRDefault="00BD4C10" w:rsidP="00E3661D">
      <w:pPr>
        <w:pStyle w:val="Requirement"/>
      </w:pPr>
      <w:r>
        <w:lastRenderedPageBreak/>
        <w:t xml:space="preserve">There shall be a means to add/include the </w:t>
      </w:r>
      <w:r w:rsidRPr="00BD4C10">
        <w:rPr>
          <w:highlight w:val="magenta"/>
        </w:rPr>
        <w:t>test plan-&gt;</w:t>
      </w:r>
      <w:r>
        <w:t xml:space="preserve">  Configuration File path into the user prompt.</w:t>
      </w:r>
    </w:p>
    <w:p w14:paraId="484C50C1" w14:textId="77777777" w:rsidR="00BD4C10" w:rsidRDefault="00BD4C10" w:rsidP="00BA2E11"/>
    <w:p w14:paraId="3E5B8CC7" w14:textId="79F09679" w:rsidR="00F50721" w:rsidRDefault="00F50721" w:rsidP="00BA2E11">
      <w:pPr>
        <w:pStyle w:val="Step"/>
        <w:numPr>
          <w:ilvl w:val="0"/>
          <w:numId w:val="32"/>
        </w:numPr>
      </w:pPr>
      <w:r>
        <w:rPr>
          <w:rStyle w:val="StepChar"/>
        </w:rPr>
        <w:t xml:space="preserve">On the AAP network, navigate to the </w:t>
      </w:r>
      <w:r w:rsidR="006366EF">
        <w:t xml:space="preserve">Configuration document in the form of an XL workbook (Config File) located in </w:t>
      </w:r>
      <w:r>
        <w:t>AAP Controlled Documents Vault located at M</w:t>
      </w:r>
      <w:r w:rsidRPr="00F50721">
        <w:rPr>
          <w:highlight w:val="yellow"/>
        </w:rPr>
        <w:t>:\&lt;Path to Controlled Documents Vault&gt;</w:t>
      </w:r>
      <w:r>
        <w:t>.</w:t>
      </w:r>
    </w:p>
    <w:p w14:paraId="178E973C" w14:textId="3AC16E81" w:rsidR="006366EF" w:rsidRDefault="006366EF" w:rsidP="006366EF">
      <w:pPr>
        <w:pStyle w:val="checkbox"/>
      </w:pPr>
      <w:r>
        <w:t>Verify that the Config File was approved by Engineering and Quality Assurance.</w:t>
      </w:r>
    </w:p>
    <w:p w14:paraId="50505073" w14:textId="7481E479" w:rsidR="00B02302" w:rsidRDefault="00B02302" w:rsidP="00B02302">
      <w:pPr>
        <w:pStyle w:val="checkbox"/>
      </w:pPr>
      <w:r>
        <w:t xml:space="preserve">Verify that the current version of the </w:t>
      </w:r>
      <w:r w:rsidR="00F50721">
        <w:t>Config File</w:t>
      </w:r>
      <w:r>
        <w:t xml:space="preserve"> is saved in the AAP Controlled Documents Vault located at M</w:t>
      </w:r>
      <w:r w:rsidRPr="009D0212">
        <w:rPr>
          <w:highlight w:val="yellow"/>
        </w:rPr>
        <w:t>:\&lt;Path to Controlled Documents Vault&gt;</w:t>
      </w:r>
      <w:r>
        <w:t>.</w:t>
      </w:r>
    </w:p>
    <w:p w14:paraId="4A0342CD" w14:textId="3E00F8BD" w:rsidR="00B02302" w:rsidRDefault="00B02302" w:rsidP="00F50721">
      <w:pPr>
        <w:pStyle w:val="checkbox"/>
      </w:pPr>
      <w:r>
        <w:t xml:space="preserve">Verify the Config </w:t>
      </w:r>
      <w:r w:rsidR="00F50721">
        <w:t xml:space="preserve">File name contains the common part number of the product </w:t>
      </w:r>
      <w:r w:rsidR="006366EF">
        <w:t>associated with</w:t>
      </w:r>
      <w:r w:rsidR="00F50721">
        <w:t xml:space="preserve"> this test protocol configuration.  </w:t>
      </w:r>
    </w:p>
    <w:p w14:paraId="27BABCE4" w14:textId="77777777" w:rsidR="00F50721" w:rsidRDefault="00F50721" w:rsidP="00F50721">
      <w:pPr>
        <w:pStyle w:val="Step"/>
      </w:pPr>
      <w:r>
        <w:t xml:space="preserve">With the app closed, click on the desktop icon </w:t>
      </w:r>
    </w:p>
    <w:p w14:paraId="0A2CF3DD" w14:textId="25146E63" w:rsidR="00CC71F0" w:rsidRDefault="00CC71F0" w:rsidP="00F50721">
      <w:pPr>
        <w:pStyle w:val="Step"/>
      </w:pPr>
      <w:r>
        <w:t xml:space="preserve">If the Configuration File Path does not </w:t>
      </w:r>
      <w:r w:rsidR="00EA7CBF">
        <w:t>show the desired product test config file selected or not the path of the controlled document, then perform Steps 4 through 5.</w:t>
      </w:r>
    </w:p>
    <w:p w14:paraId="66C49302" w14:textId="63312E5A" w:rsidR="00CC71F0" w:rsidRDefault="00CC71F0" w:rsidP="00F50721">
      <w:pPr>
        <w:pStyle w:val="Step"/>
      </w:pPr>
      <w:r>
        <w:t>Click on Test Configuration to open the dropdown list of files.</w:t>
      </w:r>
    </w:p>
    <w:p w14:paraId="6048C716" w14:textId="77777777" w:rsidR="00CC71F0" w:rsidRDefault="00CC71F0" w:rsidP="00CC71F0"/>
    <w:p w14:paraId="5939D628" w14:textId="15912425" w:rsidR="00CC71F0" w:rsidRDefault="00CC71F0" w:rsidP="00CC71F0">
      <w:pPr>
        <w:jc w:val="center"/>
      </w:pPr>
      <w:r>
        <w:rPr>
          <w:noProof/>
        </w:rPr>
        <w:drawing>
          <wp:inline distT="0" distB="0" distL="0" distR="0" wp14:anchorId="78E90D38" wp14:editId="1ED329FF">
            <wp:extent cx="3484951" cy="3776937"/>
            <wp:effectExtent l="0" t="0" r="1270" b="0"/>
            <wp:docPr id="1571329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3252" cy="3785933"/>
                    </a:xfrm>
                    <a:prstGeom prst="rect">
                      <a:avLst/>
                    </a:prstGeom>
                    <a:noFill/>
                  </pic:spPr>
                </pic:pic>
              </a:graphicData>
            </a:graphic>
          </wp:inline>
        </w:drawing>
      </w:r>
    </w:p>
    <w:p w14:paraId="1D6FCD0F" w14:textId="77777777" w:rsidR="00CC71F0" w:rsidRDefault="00CC71F0" w:rsidP="00CC71F0">
      <w:pPr>
        <w:jc w:val="center"/>
      </w:pPr>
    </w:p>
    <w:p w14:paraId="5E59E511" w14:textId="0325972C" w:rsidR="00EA7CBF" w:rsidRDefault="00EA7CBF" w:rsidP="00CC71F0">
      <w:pPr>
        <w:pStyle w:val="Step"/>
      </w:pPr>
      <w:r>
        <w:t>Click on “**Search**” in the dropdown list to navigate to a new folder and open the selected Config file.</w:t>
      </w:r>
      <w:r w:rsidR="00BD4C10">
        <w:t xml:space="preserve"> Press OK.</w:t>
      </w:r>
    </w:p>
    <w:p w14:paraId="35DBA3AF" w14:textId="12E788F2" w:rsidR="00BD4C10" w:rsidRDefault="00BD4C10" w:rsidP="00BD4C10">
      <w:pPr>
        <w:pStyle w:val="checkbox"/>
      </w:pPr>
      <w:r>
        <w:t>Verify the select path and file are displayed in the Configuration File Path indicator.</w:t>
      </w:r>
    </w:p>
    <w:p w14:paraId="00D24CFA" w14:textId="54251B4B" w:rsidR="00EA7CBF" w:rsidRDefault="00EA7CBF" w:rsidP="00CC71F0">
      <w:pPr>
        <w:pStyle w:val="Step"/>
      </w:pPr>
      <w:r>
        <w:t xml:space="preserve">Close and </w:t>
      </w:r>
      <w:r w:rsidR="00BD4C10">
        <w:t>re-</w:t>
      </w:r>
      <w:r>
        <w:t>open the application</w:t>
      </w:r>
    </w:p>
    <w:p w14:paraId="3B9CABA4" w14:textId="577D677B" w:rsidR="00EA7CBF" w:rsidRDefault="00EA7CBF" w:rsidP="00EA7CBF">
      <w:pPr>
        <w:pStyle w:val="checkbox"/>
      </w:pPr>
      <w:r>
        <w:t xml:space="preserve">Verify the path shown in the Configuration File Path </w:t>
      </w:r>
      <w:r w:rsidR="00BD4C10">
        <w:t>indicator</w:t>
      </w:r>
      <w:r>
        <w:t xml:space="preserve"> persists from one app act</w:t>
      </w:r>
      <w:r w:rsidR="00BD4C10">
        <w:t>iv</w:t>
      </w:r>
      <w:r>
        <w:t>ation to the next.</w:t>
      </w:r>
    </w:p>
    <w:p w14:paraId="7241E53C" w14:textId="1574DB01" w:rsidR="00EA7CBF" w:rsidRDefault="00EA7CBF" w:rsidP="00CC71F0">
      <w:pPr>
        <w:pStyle w:val="Step"/>
      </w:pPr>
      <w:r>
        <w:lastRenderedPageBreak/>
        <w:t>Using the Test Configuration drop down change Config file from the list presented</w:t>
      </w:r>
      <w:r w:rsidR="00BD4C10">
        <w:t>. Press OK.</w:t>
      </w:r>
      <w:r>
        <w:t xml:space="preserve"> </w:t>
      </w:r>
    </w:p>
    <w:p w14:paraId="5217704E" w14:textId="77777777" w:rsidR="00BD4C10" w:rsidRDefault="00BD4C10" w:rsidP="00BD4C10">
      <w:pPr>
        <w:pStyle w:val="checkbox"/>
      </w:pPr>
      <w:r>
        <w:t>Verify the select path and file are displayed in the Configuration File Path indicator.</w:t>
      </w:r>
    </w:p>
    <w:p w14:paraId="683C2F88" w14:textId="3F026432" w:rsidR="00BD4C10" w:rsidRDefault="00BD4C10" w:rsidP="00BD4C10">
      <w:pPr>
        <w:pStyle w:val="Step"/>
      </w:pPr>
      <w:r>
        <w:t>Close and re-open the application</w:t>
      </w:r>
    </w:p>
    <w:p w14:paraId="67F87462" w14:textId="77777777" w:rsidR="00BD4C10" w:rsidRDefault="00BD4C10" w:rsidP="00BD4C10">
      <w:pPr>
        <w:pStyle w:val="checkbox"/>
      </w:pPr>
      <w:r>
        <w:t>Verify the path shown in the Configuration File Path indicator persists from one app activation to the next.</w:t>
      </w:r>
    </w:p>
    <w:p w14:paraId="380DEBD3" w14:textId="77777777" w:rsidR="0088300E" w:rsidRDefault="0088300E" w:rsidP="0088300E">
      <w:pPr>
        <w:pStyle w:val="checkbox"/>
        <w:numPr>
          <w:ilvl w:val="0"/>
          <w:numId w:val="0"/>
        </w:numPr>
        <w:ind w:left="1260"/>
      </w:pPr>
    </w:p>
    <w:p w14:paraId="65D01909" w14:textId="77777777" w:rsidR="00BD4C10" w:rsidRDefault="00BD4C10" w:rsidP="0088300E">
      <w:pPr>
        <w:pStyle w:val="checkbox"/>
        <w:numPr>
          <w:ilvl w:val="0"/>
          <w:numId w:val="0"/>
        </w:numPr>
        <w:ind w:left="1260"/>
      </w:pPr>
    </w:p>
    <w:p w14:paraId="091CD6E5" w14:textId="77777777" w:rsidR="0088300E" w:rsidRDefault="0088300E" w:rsidP="00E3661D">
      <w:pPr>
        <w:pStyle w:val="ZPara"/>
      </w:pPr>
      <w:r>
        <w:t>Tester   __________________      Date ______________       PASS      FAIL</w:t>
      </w:r>
    </w:p>
    <w:p w14:paraId="17B2E409" w14:textId="77777777" w:rsidR="0088300E" w:rsidRDefault="0088300E" w:rsidP="00BA2E11"/>
    <w:p w14:paraId="4CE92B5F" w14:textId="77777777" w:rsidR="00D123E8" w:rsidRDefault="00D123E8" w:rsidP="00BA2E11"/>
    <w:p w14:paraId="0EAFDCDF" w14:textId="55EDB097" w:rsidR="0064065C" w:rsidRDefault="0064065C" w:rsidP="002E6504">
      <w:pPr>
        <w:pStyle w:val="L3Section"/>
      </w:pPr>
      <w:bookmarkStart w:id="525" w:name="_Toc197431858"/>
      <w:r>
        <w:t xml:space="preserve">Enter parameters into XL </w:t>
      </w:r>
      <w:r w:rsidR="00484FB4">
        <w:t>Configuration File</w:t>
      </w:r>
      <w:r>
        <w:t>.</w:t>
      </w:r>
      <w:bookmarkEnd w:id="525"/>
    </w:p>
    <w:p w14:paraId="0BB90985" w14:textId="1FE1B45D" w:rsidR="0064065C" w:rsidRDefault="0064065C" w:rsidP="00E3661D">
      <w:pPr>
        <w:pStyle w:val="Requirement"/>
      </w:pPr>
      <w:r>
        <w:t xml:space="preserve">The </w:t>
      </w:r>
      <w:r w:rsidR="00484FB4" w:rsidRPr="00BD4C10">
        <w:rPr>
          <w:highlight w:val="magenta"/>
        </w:rPr>
        <w:t>test plan-&gt;</w:t>
      </w:r>
      <w:r w:rsidR="00484FB4">
        <w:t xml:space="preserve">  Configuration File </w:t>
      </w:r>
      <w:r>
        <w:t>shall contain the configurable test bench parameters as determined by the test bench design.</w:t>
      </w:r>
    </w:p>
    <w:p w14:paraId="54AEE7C4" w14:textId="5ED0FE58" w:rsidR="0064065C" w:rsidRDefault="0064065C" w:rsidP="00E3661D">
      <w:pPr>
        <w:pStyle w:val="Requirement"/>
      </w:pPr>
      <w:r>
        <w:t xml:space="preserve">Tabular data should be a copy and paste operation from the reference Test Document (ATP) into the XL </w:t>
      </w:r>
      <w:r w:rsidR="00484FB4" w:rsidRPr="00BD4C10">
        <w:rPr>
          <w:highlight w:val="magenta"/>
        </w:rPr>
        <w:t>test plan-&gt;</w:t>
      </w:r>
      <w:r w:rsidR="00484FB4">
        <w:t xml:space="preserve">  Configuration File </w:t>
      </w:r>
      <w:r>
        <w:t>document for loading as a LV parameter.</w:t>
      </w:r>
    </w:p>
    <w:p w14:paraId="359401D7" w14:textId="1520B57F" w:rsidR="0064065C" w:rsidRDefault="0064065C" w:rsidP="00E3661D">
      <w:pPr>
        <w:pStyle w:val="Requirement"/>
      </w:pPr>
      <w:r>
        <w:t xml:space="preserve">The </w:t>
      </w:r>
      <w:r w:rsidR="00484FB4" w:rsidRPr="00BD4C10">
        <w:rPr>
          <w:highlight w:val="magenta"/>
        </w:rPr>
        <w:t>test plan-&gt;</w:t>
      </w:r>
      <w:r w:rsidR="00484FB4">
        <w:t xml:space="preserve">  Configuration File</w:t>
      </w:r>
      <w:r>
        <w:t xml:space="preserve"> shall contain the referenced test protocol test bench parameters as determined by the test bench design.</w:t>
      </w:r>
    </w:p>
    <w:p w14:paraId="0A176834" w14:textId="758264C3" w:rsidR="0064065C" w:rsidRDefault="0064065C" w:rsidP="00E3661D">
      <w:pPr>
        <w:pStyle w:val="Requirement"/>
      </w:pPr>
      <w:r>
        <w:t xml:space="preserve">It should be a copy and paste operation to include the Test bench parameters into the XL </w:t>
      </w:r>
      <w:r w:rsidR="00484FB4" w:rsidRPr="00BD4C10">
        <w:rPr>
          <w:highlight w:val="magenta"/>
        </w:rPr>
        <w:t>test plan-&gt;</w:t>
      </w:r>
      <w:r w:rsidR="00484FB4">
        <w:t xml:space="preserve">  Configuration File </w:t>
      </w:r>
      <w:r>
        <w:t>document.</w:t>
      </w:r>
    </w:p>
    <w:p w14:paraId="3F05573A" w14:textId="77777777" w:rsidR="0064065C" w:rsidRDefault="0064065C" w:rsidP="00E3661D">
      <w:pPr>
        <w:pStyle w:val="Requirement"/>
      </w:pPr>
      <w:r>
        <w:t>The Test Plan shall contain a template of each test report generated on a separate sheet in the test plan XL workbook.</w:t>
      </w:r>
    </w:p>
    <w:p w14:paraId="4AF018B9" w14:textId="5DEDB4C0" w:rsidR="0064065C" w:rsidRDefault="0064065C" w:rsidP="00E3661D">
      <w:pPr>
        <w:pStyle w:val="Requirement"/>
      </w:pPr>
      <w:r>
        <w:t xml:space="preserve">The </w:t>
      </w:r>
      <w:r w:rsidR="00484FB4" w:rsidRPr="00BD4C10">
        <w:rPr>
          <w:highlight w:val="magenta"/>
        </w:rPr>
        <w:t>test plan-&gt;</w:t>
      </w:r>
      <w:r w:rsidR="00484FB4">
        <w:t xml:space="preserve">  Configuration File </w:t>
      </w:r>
      <w:r>
        <w:t>shall be capable of containing multiple templates to accommodate recording multiple test points or variations of test protocol.</w:t>
      </w:r>
    </w:p>
    <w:p w14:paraId="21C3FC37" w14:textId="65C91F0C" w:rsidR="0088300E" w:rsidRDefault="00484FB4" w:rsidP="00BA2E11">
      <w:pPr>
        <w:pStyle w:val="Step"/>
        <w:numPr>
          <w:ilvl w:val="0"/>
          <w:numId w:val="33"/>
        </w:numPr>
      </w:pPr>
      <w:r>
        <w:t>Find</w:t>
      </w:r>
      <w:r w:rsidR="0088300E">
        <w:t xml:space="preserve"> </w:t>
      </w:r>
      <w:r>
        <w:t>all the above required features</w:t>
      </w:r>
      <w:r w:rsidR="0088300E">
        <w:t>.</w:t>
      </w:r>
      <w:r>
        <w:t xml:space="preserve">  &lt;</w:t>
      </w:r>
      <w:r w:rsidRPr="00484FB4">
        <w:rPr>
          <w:highlight w:val="yellow"/>
        </w:rPr>
        <w:t xml:space="preserve">Yada </w:t>
      </w:r>
      <w:proofErr w:type="spellStart"/>
      <w:r w:rsidRPr="00484FB4">
        <w:rPr>
          <w:highlight w:val="yellow"/>
        </w:rPr>
        <w:t>Yada</w:t>
      </w:r>
      <w:proofErr w:type="spellEnd"/>
      <w:r w:rsidRPr="00484FB4">
        <w:rPr>
          <w:highlight w:val="yellow"/>
        </w:rPr>
        <w:t xml:space="preserve"> Yada</w:t>
      </w:r>
      <w:r>
        <w:t>&gt;</w:t>
      </w:r>
    </w:p>
    <w:p w14:paraId="76AF9FD8" w14:textId="2605C56D" w:rsidR="0088300E" w:rsidRDefault="00484FB4" w:rsidP="0088300E">
      <w:pPr>
        <w:pStyle w:val="checkbox"/>
      </w:pPr>
      <w:r>
        <w:t>Verify all the above required features.</w:t>
      </w:r>
    </w:p>
    <w:p w14:paraId="4A9427D1" w14:textId="77777777" w:rsidR="0088300E" w:rsidRDefault="0088300E" w:rsidP="0088300E">
      <w:pPr>
        <w:pStyle w:val="checkbox"/>
        <w:numPr>
          <w:ilvl w:val="0"/>
          <w:numId w:val="0"/>
        </w:numPr>
        <w:ind w:left="1260"/>
      </w:pPr>
    </w:p>
    <w:p w14:paraId="30C84AA1" w14:textId="77777777" w:rsidR="0088300E" w:rsidRDefault="0088300E" w:rsidP="00E3661D">
      <w:pPr>
        <w:pStyle w:val="ZPara"/>
      </w:pPr>
      <w:r>
        <w:t>Tester   __________________      Date ______________       PASS      FAIL</w:t>
      </w:r>
    </w:p>
    <w:p w14:paraId="0EE3C3D4" w14:textId="77777777" w:rsidR="0088300E" w:rsidRPr="00543DA2" w:rsidRDefault="0088300E" w:rsidP="00E3661D">
      <w:pPr>
        <w:pStyle w:val="ZPara"/>
      </w:pPr>
    </w:p>
    <w:p w14:paraId="0D7D7A28" w14:textId="77777777" w:rsidR="0088300E" w:rsidRDefault="0088300E" w:rsidP="00BA2E11"/>
    <w:p w14:paraId="7DCD890E" w14:textId="77777777" w:rsidR="0064065C" w:rsidRPr="005C5C1E" w:rsidRDefault="0064065C" w:rsidP="002E6504">
      <w:pPr>
        <w:pStyle w:val="L3Section"/>
      </w:pPr>
      <w:bookmarkStart w:id="526" w:name="_Toc193210479"/>
      <w:bookmarkStart w:id="527" w:name="_Toc197431859"/>
      <w:bookmarkEnd w:id="526"/>
      <w:r w:rsidRPr="005C5C1E">
        <w:t>Calibration Procedure</w:t>
      </w:r>
      <w:bookmarkEnd w:id="527"/>
    </w:p>
    <w:p w14:paraId="510FDD8A" w14:textId="60976303" w:rsidR="0064065C" w:rsidRDefault="0064065C" w:rsidP="00E3661D">
      <w:pPr>
        <w:pStyle w:val="Requirement"/>
      </w:pPr>
      <w:r>
        <w:t xml:space="preserve">There shall be a means to perform a </w:t>
      </w:r>
      <w:r w:rsidR="00DF335A">
        <w:t>2</w:t>
      </w:r>
      <w:r>
        <w:t xml:space="preserve">-point </w:t>
      </w:r>
      <w:r w:rsidR="00A45234">
        <w:t>linear</w:t>
      </w:r>
      <w:r>
        <w:t xml:space="preserve"> calibration on each AI input.   </w:t>
      </w:r>
    </w:p>
    <w:p w14:paraId="7D3CC19C" w14:textId="4ECB8C42" w:rsidR="00514BB4" w:rsidRDefault="00514BB4" w:rsidP="00BA2E11">
      <w:pPr>
        <w:pStyle w:val="Step"/>
      </w:pPr>
      <w:r>
        <w:t>Run the Resistance Accuracy and Repeatability evaluation defined in Section 5.2.2.</w:t>
      </w:r>
    </w:p>
    <w:p w14:paraId="1EDC7556" w14:textId="6B507118" w:rsidR="00514BB4" w:rsidRDefault="00514BB4" w:rsidP="00514BB4">
      <w:pPr>
        <w:pStyle w:val="checkbox"/>
      </w:pPr>
      <w:r>
        <w:t>Resistance accuracy was successfully demonstrated during the Accuracy and Repeatability evaluation of Section 5.2.2.</w:t>
      </w:r>
    </w:p>
    <w:p w14:paraId="2A13B482" w14:textId="77777777" w:rsidR="0088300E" w:rsidRDefault="0088300E" w:rsidP="0088300E">
      <w:pPr>
        <w:pStyle w:val="checkbox"/>
        <w:numPr>
          <w:ilvl w:val="0"/>
          <w:numId w:val="0"/>
        </w:numPr>
        <w:ind w:left="1260"/>
      </w:pPr>
    </w:p>
    <w:p w14:paraId="5100B757" w14:textId="77777777" w:rsidR="0088300E" w:rsidRDefault="0088300E" w:rsidP="00E3661D">
      <w:pPr>
        <w:pStyle w:val="ZPara"/>
      </w:pPr>
      <w:r>
        <w:t>Tester   __________________      Date ______________       PASS      FAIL</w:t>
      </w:r>
    </w:p>
    <w:p w14:paraId="238675D3" w14:textId="77777777" w:rsidR="0088300E" w:rsidRPr="00543DA2" w:rsidRDefault="0088300E" w:rsidP="00E3661D">
      <w:pPr>
        <w:pStyle w:val="ZPara"/>
      </w:pPr>
    </w:p>
    <w:p w14:paraId="6B214C94" w14:textId="77777777" w:rsidR="0088300E" w:rsidRDefault="0088300E" w:rsidP="00BA2E11"/>
    <w:p w14:paraId="523E61BB" w14:textId="3CDAB863" w:rsidR="00514BB4" w:rsidRDefault="0064065C" w:rsidP="00E3661D">
      <w:pPr>
        <w:pStyle w:val="Requirement"/>
      </w:pPr>
      <w:r>
        <w:lastRenderedPageBreak/>
        <w:t xml:space="preserve">There shall be a means to perform a </w:t>
      </w:r>
      <w:r w:rsidR="00A45234">
        <w:t>5</w:t>
      </w:r>
      <w:r>
        <w:t xml:space="preserve">-point </w:t>
      </w:r>
      <w:r w:rsidR="00A45234">
        <w:t>linear</w:t>
      </w:r>
      <w:r>
        <w:t xml:space="preserve"> calibration </w:t>
      </w:r>
      <w:r w:rsidR="00A45234">
        <w:t>the</w:t>
      </w:r>
      <w:r>
        <w:t xml:space="preserve"> Level Sensor</w:t>
      </w:r>
      <w:r w:rsidR="00A45234">
        <w:t>.</w:t>
      </w:r>
    </w:p>
    <w:p w14:paraId="0BB3C7A6" w14:textId="4E16FDB8" w:rsidR="00514BB4" w:rsidRDefault="00514BB4" w:rsidP="001625B7">
      <w:pPr>
        <w:pStyle w:val="Step"/>
        <w:numPr>
          <w:ilvl w:val="0"/>
          <w:numId w:val="38"/>
        </w:numPr>
      </w:pPr>
      <w:r>
        <w:t>Run the Level Accuracy and Repeatability evaluation defined in Section 5.2.1.</w:t>
      </w:r>
    </w:p>
    <w:p w14:paraId="0AFED112" w14:textId="6262CE15" w:rsidR="00514BB4" w:rsidRDefault="00514BB4" w:rsidP="00514BB4">
      <w:pPr>
        <w:pStyle w:val="checkbox"/>
      </w:pPr>
      <w:r>
        <w:t>Level accuracy was successfully demonstrated during the Accuracy and Repeatability evaluation of Section 5.2.1.</w:t>
      </w:r>
    </w:p>
    <w:p w14:paraId="3C81113F" w14:textId="77777777" w:rsidR="0088300E" w:rsidRDefault="0088300E" w:rsidP="0088300E">
      <w:pPr>
        <w:pStyle w:val="checkbox"/>
        <w:numPr>
          <w:ilvl w:val="0"/>
          <w:numId w:val="0"/>
        </w:numPr>
        <w:ind w:left="1260"/>
      </w:pPr>
    </w:p>
    <w:p w14:paraId="3E7F61D9" w14:textId="77777777" w:rsidR="0088300E" w:rsidRPr="0074175D" w:rsidRDefault="0088300E" w:rsidP="00E3661D">
      <w:pPr>
        <w:pStyle w:val="ZPara"/>
      </w:pPr>
      <w:r w:rsidRPr="0074175D">
        <w:t>Tester   __________________      Date ______________       PASS      FAIL</w:t>
      </w:r>
    </w:p>
    <w:p w14:paraId="37D99202" w14:textId="77777777" w:rsidR="0088300E" w:rsidRPr="00543DA2" w:rsidRDefault="0088300E" w:rsidP="00E3661D">
      <w:pPr>
        <w:pStyle w:val="ZPara"/>
      </w:pPr>
    </w:p>
    <w:p w14:paraId="04EDEC46" w14:textId="77777777" w:rsidR="0088300E" w:rsidRDefault="0088300E" w:rsidP="00BA2E11"/>
    <w:p w14:paraId="2EDF73F1" w14:textId="4320C56A" w:rsidR="0064065C" w:rsidRDefault="0064065C" w:rsidP="00E3661D">
      <w:pPr>
        <w:pStyle w:val="Requirement"/>
      </w:pPr>
      <w:r>
        <w:t xml:space="preserve">These Bench calibrations shall be saved </w:t>
      </w:r>
      <w:r w:rsidR="00A45234">
        <w:t xml:space="preserve">and </w:t>
      </w:r>
      <w:r>
        <w:t>linked to</w:t>
      </w:r>
      <w:r w:rsidR="00A45234">
        <w:t xml:space="preserve"> the </w:t>
      </w:r>
      <w:r>
        <w:t xml:space="preserve">Test Plan. </w:t>
      </w:r>
    </w:p>
    <w:p w14:paraId="0E8AAC24" w14:textId="77777777" w:rsidR="00514BB4" w:rsidRDefault="00514BB4" w:rsidP="001625B7">
      <w:pPr>
        <w:pStyle w:val="Step"/>
        <w:numPr>
          <w:ilvl w:val="0"/>
          <w:numId w:val="37"/>
        </w:numPr>
      </w:pPr>
      <w:r>
        <w:t xml:space="preserve">On the Win11 LV workstation, navigate to C: \\&lt;Root path of Application&gt;\$Calibration folder.  Open file “Cal Level </w:t>
      </w:r>
      <w:proofErr w:type="spellStart"/>
      <w:r>
        <w:t>RnR</w:t>
      </w:r>
      <w:proofErr w:type="spellEnd"/>
      <w:r>
        <w:t xml:space="preserve"> nnnn.xlsx”.</w:t>
      </w:r>
    </w:p>
    <w:p w14:paraId="77D11D49" w14:textId="77777777" w:rsidR="00FB3A8D" w:rsidRDefault="0088300E" w:rsidP="00FB3A8D">
      <w:pPr>
        <w:pStyle w:val="checkbox"/>
      </w:pPr>
      <w:r>
        <w:t>Verify</w:t>
      </w:r>
      <w:r w:rsidR="00FB3A8D">
        <w:t xml:space="preserve"> that both the level and resistance calibration raw values are recorded sequentially each time a calibration is run thus maintaining a calibration history.</w:t>
      </w:r>
    </w:p>
    <w:p w14:paraId="3FF2F6AA" w14:textId="502A63DB" w:rsidR="00FB3A8D" w:rsidRDefault="00FB3A8D" w:rsidP="00FB3A8D">
      <w:pPr>
        <w:pStyle w:val="checkbox"/>
      </w:pPr>
      <w:r>
        <w:t>Verify the calibration parameters, slope (</w:t>
      </w:r>
      <w:r w:rsidRPr="00FB3A8D">
        <w:rPr>
          <w:rFonts w:asciiTheme="majorHAnsi" w:hAnsiTheme="majorHAnsi"/>
          <w:i/>
          <w:iCs/>
        </w:rPr>
        <w:t>m</w:t>
      </w:r>
      <w:r>
        <w:t>) and offset (</w:t>
      </w:r>
      <w:r w:rsidRPr="00FB3A8D">
        <w:rPr>
          <w:rFonts w:asciiTheme="majorHAnsi" w:hAnsiTheme="majorHAnsi"/>
          <w:i/>
          <w:iCs/>
        </w:rPr>
        <w:t>b</w:t>
      </w:r>
      <w:r>
        <w:t>) are calculated from the raw calibration data.</w:t>
      </w:r>
    </w:p>
    <w:p w14:paraId="5D3A204B" w14:textId="4CB8D430" w:rsidR="00FB3A8D" w:rsidRDefault="00FB3A8D" w:rsidP="00FB3A8D">
      <w:pPr>
        <w:pStyle w:val="Step"/>
      </w:pPr>
      <w:r>
        <w:t>Navigate to the M:\&lt;AAP controlled doc vault&gt;\$</w:t>
      </w:r>
      <w:proofErr w:type="spellStart"/>
      <w:r>
        <w:t>ConfigFiles</w:t>
      </w:r>
      <w:proofErr w:type="spellEnd"/>
      <w:r>
        <w:t xml:space="preserve"> and open the current &lt;Config File&gt;.xlsx. </w:t>
      </w:r>
    </w:p>
    <w:p w14:paraId="4B0B0CCA" w14:textId="4F811E73" w:rsidR="00FB3A8D" w:rsidRDefault="00FB3A8D" w:rsidP="00FB3A8D">
      <w:pPr>
        <w:pStyle w:val="checkbox"/>
      </w:pPr>
      <w:r>
        <w:t xml:space="preserve">Verify that the calibration parameters </w:t>
      </w:r>
      <w:r w:rsidRPr="00FB3A8D">
        <w:rPr>
          <w:rFonts w:asciiTheme="majorHAnsi" w:hAnsiTheme="majorHAnsi"/>
          <w:i/>
          <w:iCs/>
        </w:rPr>
        <w:t>(m</w:t>
      </w:r>
      <w:r w:rsidR="00793FFE">
        <w:rPr>
          <w:rFonts w:asciiTheme="majorHAnsi" w:hAnsiTheme="majorHAnsi"/>
          <w:i/>
          <w:iCs/>
        </w:rPr>
        <w:t xml:space="preserve"> </w:t>
      </w:r>
      <w:r w:rsidR="00793FFE" w:rsidRPr="00793FFE">
        <w:rPr>
          <w:rFonts w:cs="Arial"/>
        </w:rPr>
        <w:t>or</w:t>
      </w:r>
      <w:r w:rsidR="00793FFE">
        <w:rPr>
          <w:rFonts w:asciiTheme="majorHAnsi" w:hAnsiTheme="majorHAnsi"/>
          <w:i/>
          <w:iCs/>
        </w:rPr>
        <w:t xml:space="preserve"> slope</w:t>
      </w:r>
      <w:r>
        <w:t xml:space="preserve"> and </w:t>
      </w:r>
      <w:r w:rsidRPr="00FB3A8D">
        <w:rPr>
          <w:rFonts w:asciiTheme="majorHAnsi" w:hAnsiTheme="majorHAnsi"/>
          <w:i/>
          <w:iCs/>
        </w:rPr>
        <w:t>b</w:t>
      </w:r>
      <w:r w:rsidR="00793FFE">
        <w:rPr>
          <w:rFonts w:asciiTheme="majorHAnsi" w:hAnsiTheme="majorHAnsi"/>
          <w:i/>
          <w:iCs/>
        </w:rPr>
        <w:t xml:space="preserve"> </w:t>
      </w:r>
      <w:r w:rsidR="00793FFE" w:rsidRPr="0074175D">
        <w:rPr>
          <w:rFonts w:asciiTheme="minorHAnsi" w:hAnsiTheme="minorHAnsi" w:cstheme="minorHAnsi"/>
          <w:i/>
          <w:iCs/>
        </w:rPr>
        <w:t>or</w:t>
      </w:r>
      <w:r w:rsidR="00793FFE">
        <w:rPr>
          <w:rFonts w:asciiTheme="majorHAnsi" w:hAnsiTheme="majorHAnsi"/>
          <w:i/>
          <w:iCs/>
        </w:rPr>
        <w:t xml:space="preserve"> offset</w:t>
      </w:r>
      <w:r>
        <w:t>) and calibration date are store</w:t>
      </w:r>
      <w:r w:rsidR="00EC41FD">
        <w:t>d as the default</w:t>
      </w:r>
      <w:r>
        <w:t xml:space="preserve"> for each active channel requiring calibration</w:t>
      </w:r>
      <w:r w:rsidR="00EC41FD">
        <w:t>.</w:t>
      </w:r>
    </w:p>
    <w:p w14:paraId="46C452B3" w14:textId="6AA70FDA" w:rsidR="00EC41FD" w:rsidRDefault="0074175D" w:rsidP="0074175D">
      <w:pPr>
        <w:pStyle w:val="Step"/>
      </w:pPr>
      <w:r>
        <w:t>Start the MLOI app. On the menu bar Select Calibration&gt;Show all.</w:t>
      </w:r>
    </w:p>
    <w:p w14:paraId="6A54068B" w14:textId="564684CD" w:rsidR="0074175D" w:rsidRDefault="0074175D" w:rsidP="0074175D">
      <w:pPr>
        <w:pStyle w:val="checkbox"/>
      </w:pPr>
      <w:r>
        <w:t xml:space="preserve">Verify that the calibration parameters </w:t>
      </w:r>
      <w:r w:rsidRPr="00FB3A8D">
        <w:rPr>
          <w:rFonts w:asciiTheme="majorHAnsi" w:hAnsiTheme="majorHAnsi"/>
          <w:i/>
          <w:iCs/>
        </w:rPr>
        <w:t>(m</w:t>
      </w:r>
      <w:r>
        <w:rPr>
          <w:rFonts w:asciiTheme="majorHAnsi" w:hAnsiTheme="majorHAnsi"/>
          <w:i/>
          <w:iCs/>
        </w:rPr>
        <w:t xml:space="preserve"> </w:t>
      </w:r>
      <w:r w:rsidRPr="00793FFE">
        <w:rPr>
          <w:rFonts w:cs="Arial"/>
        </w:rPr>
        <w:t>or</w:t>
      </w:r>
      <w:r>
        <w:rPr>
          <w:rFonts w:asciiTheme="majorHAnsi" w:hAnsiTheme="majorHAnsi"/>
          <w:i/>
          <w:iCs/>
        </w:rPr>
        <w:t xml:space="preserve"> slope</w:t>
      </w:r>
      <w:r>
        <w:t xml:space="preserve"> and </w:t>
      </w:r>
      <w:r w:rsidRPr="00FB3A8D">
        <w:rPr>
          <w:rFonts w:asciiTheme="majorHAnsi" w:hAnsiTheme="majorHAnsi"/>
          <w:i/>
          <w:iCs/>
        </w:rPr>
        <w:t>b</w:t>
      </w:r>
      <w:r>
        <w:rPr>
          <w:rFonts w:asciiTheme="majorHAnsi" w:hAnsiTheme="majorHAnsi"/>
          <w:i/>
          <w:iCs/>
        </w:rPr>
        <w:t xml:space="preserve"> </w:t>
      </w:r>
      <w:r w:rsidRPr="0074175D">
        <w:rPr>
          <w:rFonts w:asciiTheme="minorHAnsi" w:hAnsiTheme="minorHAnsi" w:cstheme="minorHAnsi"/>
          <w:i/>
          <w:iCs/>
        </w:rPr>
        <w:t>or</w:t>
      </w:r>
      <w:r>
        <w:rPr>
          <w:rFonts w:asciiTheme="majorHAnsi" w:hAnsiTheme="majorHAnsi"/>
          <w:i/>
          <w:iCs/>
        </w:rPr>
        <w:t xml:space="preserve"> offset</w:t>
      </w:r>
      <w:r>
        <w:t>) and calibration date are stored in the registry each active channel requiring calibration.</w:t>
      </w:r>
    </w:p>
    <w:p w14:paraId="049294E8" w14:textId="77777777" w:rsidR="0074175D" w:rsidRDefault="0074175D" w:rsidP="0074175D">
      <w:pPr>
        <w:pStyle w:val="checkbox"/>
        <w:numPr>
          <w:ilvl w:val="0"/>
          <w:numId w:val="0"/>
        </w:numPr>
        <w:ind w:left="1267"/>
      </w:pPr>
    </w:p>
    <w:p w14:paraId="5F83AC4E" w14:textId="77777777" w:rsidR="0088300E" w:rsidRDefault="0088300E" w:rsidP="0088300E">
      <w:pPr>
        <w:pStyle w:val="checkbox"/>
        <w:numPr>
          <w:ilvl w:val="0"/>
          <w:numId w:val="0"/>
        </w:numPr>
        <w:ind w:left="1260"/>
      </w:pPr>
    </w:p>
    <w:p w14:paraId="5976281E" w14:textId="77777777" w:rsidR="0088300E" w:rsidRDefault="0088300E" w:rsidP="00E3661D">
      <w:pPr>
        <w:pStyle w:val="ZPara"/>
      </w:pPr>
      <w:r>
        <w:t>Tester   __________________      Date ______________       PASS      FAIL</w:t>
      </w:r>
    </w:p>
    <w:p w14:paraId="47766706" w14:textId="77777777" w:rsidR="0088300E" w:rsidRDefault="0088300E" w:rsidP="00BA2E11"/>
    <w:p w14:paraId="24C106AE" w14:textId="77777777" w:rsidR="004E4DB0" w:rsidRDefault="004E4DB0" w:rsidP="00BA2E11"/>
    <w:p w14:paraId="4D6FAAE8" w14:textId="77777777" w:rsidR="0064065C" w:rsidRDefault="0064065C" w:rsidP="002E6504">
      <w:pPr>
        <w:pStyle w:val="L3Section"/>
      </w:pPr>
      <w:bookmarkStart w:id="528" w:name="_Toc197431860"/>
      <w:r>
        <w:t>Troubleshooting Aids</w:t>
      </w:r>
      <w:bookmarkEnd w:id="528"/>
    </w:p>
    <w:p w14:paraId="4FFC75A0" w14:textId="77777777" w:rsidR="0064065C" w:rsidRDefault="0064065C" w:rsidP="00E3661D">
      <w:pPr>
        <w:pStyle w:val="Requirement"/>
      </w:pPr>
      <w:r>
        <w:t>There shall be a means for manually setting the tank level.</w:t>
      </w:r>
    </w:p>
    <w:p w14:paraId="03FD71A5" w14:textId="77777777" w:rsidR="0074175D" w:rsidRDefault="0074175D" w:rsidP="00E3661D">
      <w:pPr>
        <w:pStyle w:val="ZPara"/>
        <w:rPr>
          <w:rStyle w:val="ZParaChar"/>
        </w:rPr>
      </w:pPr>
      <w:r>
        <w:rPr>
          <w:rStyle w:val="ZParaChar"/>
        </w:rPr>
        <w:t>NOTE Manual control of the pump was demonstrated in Test Case 13).</w:t>
      </w:r>
    </w:p>
    <w:p w14:paraId="7B916E6B" w14:textId="77777777" w:rsidR="0074175D" w:rsidRDefault="0074175D" w:rsidP="0088300E">
      <w:pPr>
        <w:pStyle w:val="checkbox"/>
      </w:pPr>
      <w:r>
        <w:t>Test Case 13) was successfully completed.</w:t>
      </w:r>
    </w:p>
    <w:p w14:paraId="18B31D49" w14:textId="1AE9E794" w:rsidR="0088300E" w:rsidRDefault="0074175D" w:rsidP="001625B7">
      <w:pPr>
        <w:pStyle w:val="Step"/>
        <w:numPr>
          <w:ilvl w:val="0"/>
          <w:numId w:val="39"/>
        </w:numPr>
      </w:pPr>
      <w:r w:rsidRPr="00E3661D">
        <w:rPr>
          <w:highlight w:val="cyan"/>
        </w:rPr>
        <w:t xml:space="preserve">If the Interface board has a Local/Remote and Fill/Drain switch, then these </w:t>
      </w:r>
      <w:r w:rsidR="00E3661D" w:rsidRPr="00E3661D">
        <w:rPr>
          <w:highlight w:val="cyan"/>
        </w:rPr>
        <w:t>switches</w:t>
      </w:r>
      <w:r w:rsidRPr="00E3661D">
        <w:rPr>
          <w:highlight w:val="cyan"/>
        </w:rPr>
        <w:t xml:space="preserve"> can be used to control the pump and the tank level.  Set the Local/Remote switch to Remote</w:t>
      </w:r>
      <w:r w:rsidR="00E3661D" w:rsidRPr="00E3661D">
        <w:rPr>
          <w:highlight w:val="cyan"/>
        </w:rPr>
        <w:t xml:space="preserve"> and Fill/Drain switch to OFF</w:t>
      </w:r>
      <w:r w:rsidR="00E3661D">
        <w:t>.</w:t>
      </w:r>
    </w:p>
    <w:p w14:paraId="48D75FDC" w14:textId="6D9B7E84" w:rsidR="00E3661D" w:rsidRDefault="00E3661D" w:rsidP="00E3661D">
      <w:pPr>
        <w:pStyle w:val="checkbox"/>
      </w:pPr>
      <w:r>
        <w:t>Verify the pump is OFF</w:t>
      </w:r>
    </w:p>
    <w:p w14:paraId="13242E65" w14:textId="77777777" w:rsidR="00E3661D" w:rsidRDefault="00E3661D" w:rsidP="001625B7">
      <w:pPr>
        <w:pStyle w:val="Step"/>
        <w:numPr>
          <w:ilvl w:val="0"/>
          <w:numId w:val="39"/>
        </w:numPr>
      </w:pPr>
      <w:r>
        <w:t>Set the Local/Remote switch to Remote and Fill/Drain switch to FILL</w:t>
      </w:r>
    </w:p>
    <w:p w14:paraId="178FF01D" w14:textId="62541DCF" w:rsidR="00E3661D" w:rsidRDefault="00E3661D" w:rsidP="00E3661D">
      <w:pPr>
        <w:pStyle w:val="checkbox"/>
      </w:pPr>
      <w:r>
        <w:t>Verify visually the tank level is rising. .</w:t>
      </w:r>
    </w:p>
    <w:p w14:paraId="07FB489A" w14:textId="633D522C" w:rsidR="00E3661D" w:rsidRDefault="00E3661D" w:rsidP="001625B7">
      <w:pPr>
        <w:pStyle w:val="Step"/>
        <w:numPr>
          <w:ilvl w:val="0"/>
          <w:numId w:val="39"/>
        </w:numPr>
      </w:pPr>
      <w:r>
        <w:t>Set the Local/Remote switch to Remote and Fill/Drain switch to DRAIN.</w:t>
      </w:r>
    </w:p>
    <w:p w14:paraId="37AE25E8" w14:textId="53C7E1C1" w:rsidR="00E3661D" w:rsidRDefault="00E3661D" w:rsidP="00E3661D">
      <w:pPr>
        <w:pStyle w:val="checkbox"/>
      </w:pPr>
      <w:r>
        <w:t>Verify visually the tank level is Falling.</w:t>
      </w:r>
    </w:p>
    <w:p w14:paraId="4EC0B38A" w14:textId="77777777" w:rsidR="00E3661D" w:rsidRDefault="00E3661D" w:rsidP="00E3661D">
      <w:pPr>
        <w:pStyle w:val="Step"/>
        <w:numPr>
          <w:ilvl w:val="0"/>
          <w:numId w:val="0"/>
        </w:numPr>
        <w:ind w:left="720"/>
      </w:pPr>
    </w:p>
    <w:p w14:paraId="2A7738B0" w14:textId="77777777" w:rsidR="0088300E" w:rsidRDefault="0088300E" w:rsidP="0088300E">
      <w:pPr>
        <w:pStyle w:val="checkbox"/>
        <w:numPr>
          <w:ilvl w:val="0"/>
          <w:numId w:val="0"/>
        </w:numPr>
        <w:ind w:left="1260"/>
      </w:pPr>
    </w:p>
    <w:p w14:paraId="3AC67022" w14:textId="77777777" w:rsidR="0088300E" w:rsidRDefault="0088300E" w:rsidP="00E3661D">
      <w:pPr>
        <w:pStyle w:val="ZPara"/>
      </w:pPr>
      <w:r>
        <w:t>Tester   __________________      Date ______________       PASS      FAIL</w:t>
      </w:r>
    </w:p>
    <w:p w14:paraId="69C8AB08" w14:textId="77777777" w:rsidR="0088300E" w:rsidRPr="00543DA2" w:rsidRDefault="0088300E" w:rsidP="00E3661D">
      <w:pPr>
        <w:pStyle w:val="ZPara"/>
      </w:pPr>
    </w:p>
    <w:p w14:paraId="536F6E55" w14:textId="77777777" w:rsidR="0088300E" w:rsidRDefault="0088300E" w:rsidP="00BA2E11"/>
    <w:p w14:paraId="233951D2" w14:textId="5B425A62" w:rsidR="0064065C" w:rsidRDefault="0064065C" w:rsidP="00E3661D">
      <w:pPr>
        <w:pStyle w:val="Requirement"/>
      </w:pPr>
      <w:r>
        <w:t xml:space="preserve">Each instrument (DataQ, Keyence) shall provide a health </w:t>
      </w:r>
      <w:r w:rsidR="004E4DB0">
        <w:t>indicator</w:t>
      </w:r>
      <w:r>
        <w:t>.</w:t>
      </w:r>
    </w:p>
    <w:p w14:paraId="255EA67C" w14:textId="79CA5F88" w:rsidR="0088300E" w:rsidRDefault="00E3661D" w:rsidP="00E3661D">
      <w:pPr>
        <w:pStyle w:val="ZPara"/>
      </w:pPr>
      <w:r>
        <w:t>NOTE: This requirement was evaluated by Test Case 4).</w:t>
      </w:r>
    </w:p>
    <w:p w14:paraId="3B25B53E" w14:textId="6CAFA5B5" w:rsidR="0088300E" w:rsidRDefault="00E3661D" w:rsidP="0088300E">
      <w:pPr>
        <w:pStyle w:val="checkbox"/>
      </w:pPr>
      <w:r>
        <w:t>Verify Test Case 4) was successful.</w:t>
      </w:r>
    </w:p>
    <w:p w14:paraId="30A6EF54" w14:textId="77777777" w:rsidR="0088300E" w:rsidRDefault="0088300E" w:rsidP="0088300E">
      <w:pPr>
        <w:pStyle w:val="checkbox"/>
        <w:numPr>
          <w:ilvl w:val="0"/>
          <w:numId w:val="0"/>
        </w:numPr>
        <w:ind w:left="1260"/>
      </w:pPr>
    </w:p>
    <w:p w14:paraId="0F384143" w14:textId="77777777" w:rsidR="0088300E" w:rsidRDefault="0088300E" w:rsidP="00E3661D">
      <w:pPr>
        <w:pStyle w:val="ZPara"/>
      </w:pPr>
      <w:r>
        <w:t>Tester   __________________      Date ______________       PASS      FAIL</w:t>
      </w:r>
    </w:p>
    <w:p w14:paraId="7C2C4F59" w14:textId="77777777" w:rsidR="0088300E" w:rsidRPr="00543DA2" w:rsidRDefault="0088300E" w:rsidP="00E3661D">
      <w:pPr>
        <w:pStyle w:val="ZPara"/>
      </w:pPr>
    </w:p>
    <w:p w14:paraId="501DE172" w14:textId="77777777" w:rsidR="0088300E" w:rsidRDefault="0088300E" w:rsidP="00BA2E11"/>
    <w:p w14:paraId="69049ED5" w14:textId="1B924A81" w:rsidR="0064065C" w:rsidRDefault="0064065C" w:rsidP="00E3661D">
      <w:pPr>
        <w:pStyle w:val="Requirement"/>
      </w:pPr>
      <w:r>
        <w:t xml:space="preserve">There shall be a </w:t>
      </w:r>
      <w:r w:rsidR="004E4DB0">
        <w:t>simulated</w:t>
      </w:r>
      <w:r>
        <w:t xml:space="preserve"> mode that provides simulated instrument input and Level response to be used with debugging.</w:t>
      </w:r>
    </w:p>
    <w:p w14:paraId="4CFDAFFD" w14:textId="1215D1BB" w:rsidR="00E3661D" w:rsidRDefault="00E3661D" w:rsidP="00E3661D">
      <w:pPr>
        <w:pStyle w:val="ZPara"/>
      </w:pPr>
      <w:r>
        <w:t>NOTE: This requirement was evaluated by Test Case 18).</w:t>
      </w:r>
    </w:p>
    <w:p w14:paraId="3B55667C" w14:textId="24DCD4B8" w:rsidR="00E3661D" w:rsidRDefault="00E3661D" w:rsidP="00E3661D">
      <w:pPr>
        <w:pStyle w:val="checkbox"/>
      </w:pPr>
      <w:r>
        <w:t>Verify Test Case 18) was successful.</w:t>
      </w:r>
    </w:p>
    <w:p w14:paraId="6E59EF03" w14:textId="77777777" w:rsidR="0088300E" w:rsidRDefault="0088300E" w:rsidP="0088300E">
      <w:pPr>
        <w:pStyle w:val="checkbox"/>
        <w:numPr>
          <w:ilvl w:val="0"/>
          <w:numId w:val="0"/>
        </w:numPr>
        <w:ind w:left="1260"/>
      </w:pPr>
    </w:p>
    <w:p w14:paraId="0B332EB1" w14:textId="77777777" w:rsidR="0088300E" w:rsidRDefault="0088300E" w:rsidP="00E3661D">
      <w:pPr>
        <w:pStyle w:val="ZPara"/>
      </w:pPr>
      <w:r>
        <w:t>Tester   __________________      Date ______________       PASS      FAIL</w:t>
      </w:r>
    </w:p>
    <w:p w14:paraId="459305A8" w14:textId="77777777" w:rsidR="0088300E" w:rsidRPr="00543DA2" w:rsidRDefault="0088300E" w:rsidP="00E3661D">
      <w:pPr>
        <w:pStyle w:val="ZPara"/>
      </w:pPr>
    </w:p>
    <w:p w14:paraId="028DDEC7" w14:textId="77777777" w:rsidR="0088300E" w:rsidRDefault="0088300E" w:rsidP="00BA2E11"/>
    <w:p w14:paraId="4F62163D" w14:textId="6F3A7C07" w:rsidR="00A162D5" w:rsidRPr="00E3661D" w:rsidRDefault="00E3661D" w:rsidP="00E3661D">
      <w:pPr>
        <w:pStyle w:val="Requirement"/>
        <w:rPr>
          <w:highlight w:val="cyan"/>
        </w:rPr>
      </w:pPr>
      <w:r>
        <w:rPr>
          <w:highlight w:val="cyan"/>
        </w:rPr>
        <w:t xml:space="preserve">TBD  </w:t>
      </w:r>
      <w:r w:rsidR="00A162D5" w:rsidRPr="00E3661D">
        <w:rPr>
          <w:highlight w:val="cyan"/>
        </w:rPr>
        <w:t>There shall be a test vector mode that reads and process</w:t>
      </w:r>
      <w:r w:rsidR="00A45234" w:rsidRPr="00E3661D">
        <w:rPr>
          <w:highlight w:val="cyan"/>
        </w:rPr>
        <w:t>es</w:t>
      </w:r>
      <w:r w:rsidR="00A162D5" w:rsidRPr="00E3661D">
        <w:rPr>
          <w:highlight w:val="cyan"/>
        </w:rPr>
        <w:t xml:space="preserve"> AEPS </w:t>
      </w:r>
      <w:r w:rsidR="00A45234" w:rsidRPr="00E3661D">
        <w:rPr>
          <w:highlight w:val="cyan"/>
        </w:rPr>
        <w:t xml:space="preserve">type </w:t>
      </w:r>
      <w:r w:rsidR="00A162D5" w:rsidRPr="00E3661D">
        <w:rPr>
          <w:highlight w:val="cyan"/>
        </w:rPr>
        <w:t>test data to validate the system processing algorithm.</w:t>
      </w:r>
      <w:r>
        <w:rPr>
          <w:highlight w:val="cyan"/>
        </w:rPr>
        <w:t xml:space="preserve">  </w:t>
      </w:r>
    </w:p>
    <w:p w14:paraId="1F98C8EA" w14:textId="7E914EE7" w:rsidR="0088300E" w:rsidRPr="00E3661D" w:rsidRDefault="00E3661D" w:rsidP="00E3661D">
      <w:pPr>
        <w:pStyle w:val="ZPara"/>
      </w:pPr>
      <w:r w:rsidRPr="00E3661D">
        <w:t>NOTE, In the early development</w:t>
      </w:r>
      <w:r>
        <w:t xml:space="preserve"> </w:t>
      </w:r>
      <w:r w:rsidRPr="00E3661D">
        <w:t>sta</w:t>
      </w:r>
      <w:r>
        <w:t xml:space="preserve">ge, I wrote an algorithm to read and AEPS data as an alternative input source, is this feature something we wish to keep in the final product? </w:t>
      </w:r>
    </w:p>
    <w:p w14:paraId="43607BEB" w14:textId="77777777" w:rsidR="0088300E" w:rsidRDefault="0088300E" w:rsidP="0088300E">
      <w:pPr>
        <w:pStyle w:val="checkbox"/>
        <w:numPr>
          <w:ilvl w:val="0"/>
          <w:numId w:val="0"/>
        </w:numPr>
        <w:ind w:left="1260"/>
      </w:pPr>
    </w:p>
    <w:p w14:paraId="677EC813" w14:textId="77777777" w:rsidR="0088300E" w:rsidRDefault="0088300E" w:rsidP="00E3661D">
      <w:pPr>
        <w:pStyle w:val="ZPara"/>
      </w:pPr>
      <w:r>
        <w:t>Tester   __________________      Date ______________       PASS      FAIL</w:t>
      </w:r>
    </w:p>
    <w:p w14:paraId="05CE7BB7" w14:textId="77777777" w:rsidR="0088300E" w:rsidRPr="00543DA2" w:rsidRDefault="0088300E" w:rsidP="00E3661D">
      <w:pPr>
        <w:pStyle w:val="ZPara"/>
      </w:pPr>
    </w:p>
    <w:p w14:paraId="02028333" w14:textId="77777777" w:rsidR="0088300E" w:rsidRDefault="0088300E" w:rsidP="00E3661D">
      <w:pPr>
        <w:pStyle w:val="Requirement"/>
        <w:numPr>
          <w:ilvl w:val="0"/>
          <w:numId w:val="0"/>
        </w:numPr>
        <w:ind w:left="994"/>
      </w:pPr>
    </w:p>
    <w:p w14:paraId="714E3E66" w14:textId="77777777" w:rsidR="0064065C" w:rsidRDefault="0064065C" w:rsidP="0064065C">
      <w:pPr>
        <w:pStyle w:val="ListParagraph"/>
        <w:rPr>
          <w:rFonts w:ascii="Courier" w:hAnsi="Courier"/>
          <w:sz w:val="20"/>
          <w:szCs w:val="24"/>
        </w:rPr>
      </w:pPr>
    </w:p>
    <w:p w14:paraId="61BCB3E8" w14:textId="77777777" w:rsidR="0064065C" w:rsidRDefault="0064065C" w:rsidP="002E6504">
      <w:pPr>
        <w:pStyle w:val="L3Section"/>
      </w:pPr>
      <w:bookmarkStart w:id="529" w:name="_Toc191729666"/>
      <w:bookmarkStart w:id="530" w:name="_Toc197431861"/>
      <w:r>
        <w:t>Use Case 3: Read Test Configuration -- Production Test User</w:t>
      </w:r>
      <w:bookmarkEnd w:id="529"/>
      <w:bookmarkEnd w:id="530"/>
    </w:p>
    <w:p w14:paraId="1F4EB801" w14:textId="13595E74" w:rsidR="0064065C" w:rsidRDefault="0064065C" w:rsidP="00E3661D">
      <w:pPr>
        <w:pStyle w:val="Requirement"/>
      </w:pPr>
      <w:r>
        <w:t>LV program must launch from PC desktop ICON</w:t>
      </w:r>
      <w:r w:rsidR="00D571F9">
        <w:t xml:space="preserve"> in application running mode</w:t>
      </w:r>
      <w:r>
        <w:t>.</w:t>
      </w:r>
    </w:p>
    <w:p w14:paraId="62E09EF6" w14:textId="77777777" w:rsidR="00E3661D" w:rsidRDefault="00E3661D" w:rsidP="00E3661D">
      <w:pPr>
        <w:pStyle w:val="ZPara"/>
      </w:pPr>
      <w:r>
        <w:t>NOTE: This requirement was evaluated by Test Case 18).</w:t>
      </w:r>
    </w:p>
    <w:p w14:paraId="5E3F3A6D" w14:textId="77777777" w:rsidR="00E3661D" w:rsidRDefault="00E3661D" w:rsidP="00E3661D">
      <w:pPr>
        <w:pStyle w:val="checkbox"/>
      </w:pPr>
      <w:r>
        <w:t>Verify Test Case 18) was successful.</w:t>
      </w:r>
    </w:p>
    <w:p w14:paraId="22F07DBD" w14:textId="77777777" w:rsidR="0088300E" w:rsidRDefault="0088300E" w:rsidP="0088300E">
      <w:pPr>
        <w:pStyle w:val="checkbox"/>
        <w:numPr>
          <w:ilvl w:val="0"/>
          <w:numId w:val="0"/>
        </w:numPr>
        <w:ind w:left="1260"/>
      </w:pPr>
    </w:p>
    <w:p w14:paraId="7F1488C2" w14:textId="77777777" w:rsidR="0088300E" w:rsidRDefault="0088300E" w:rsidP="00E3661D">
      <w:pPr>
        <w:pStyle w:val="ZPara"/>
      </w:pPr>
      <w:r>
        <w:t>Tester   __________________      Date ______________       PASS      FAIL</w:t>
      </w:r>
    </w:p>
    <w:p w14:paraId="51CF7728" w14:textId="77777777" w:rsidR="0088300E" w:rsidRPr="00543DA2" w:rsidRDefault="0088300E" w:rsidP="00E3661D">
      <w:pPr>
        <w:pStyle w:val="ZPara"/>
      </w:pPr>
    </w:p>
    <w:p w14:paraId="30A011F2" w14:textId="77777777" w:rsidR="0088300E" w:rsidRDefault="0088300E" w:rsidP="00E3661D">
      <w:pPr>
        <w:pStyle w:val="Requirement"/>
        <w:numPr>
          <w:ilvl w:val="0"/>
          <w:numId w:val="0"/>
        </w:numPr>
        <w:ind w:left="994"/>
      </w:pPr>
    </w:p>
    <w:p w14:paraId="29F5C758" w14:textId="670056DD" w:rsidR="0064065C" w:rsidRPr="00E3661D" w:rsidRDefault="00151E11" w:rsidP="00E3661D">
      <w:pPr>
        <w:pStyle w:val="Requirement"/>
        <w:rPr>
          <w:highlight w:val="cyan"/>
        </w:rPr>
      </w:pPr>
      <w:r>
        <w:rPr>
          <w:highlight w:val="cyan"/>
        </w:rPr>
        <w:t xml:space="preserve">TBD </w:t>
      </w:r>
      <w:r w:rsidR="0064065C" w:rsidRPr="00E3661D">
        <w:rPr>
          <w:highlight w:val="cyan"/>
        </w:rPr>
        <w:t>Maintenance User exclusive controls and Indicators shall be hidden in Test mode.</w:t>
      </w:r>
    </w:p>
    <w:p w14:paraId="2A4BEE7C" w14:textId="4BCEDCA7" w:rsidR="0088300E" w:rsidRDefault="00151E11" w:rsidP="00E3661D">
      <w:pPr>
        <w:pStyle w:val="ZPara"/>
      </w:pPr>
      <w:r>
        <w:t xml:space="preserve">The maintenance and user controls have yet to be defined.  We talked about having some or all fields on the Config File password protected.  There are some routines like Measure tank response, and Instrument basic connectivity that are standalone LV VI’s. </w:t>
      </w:r>
    </w:p>
    <w:p w14:paraId="3E08E75C" w14:textId="77777777" w:rsidR="0088300E" w:rsidRDefault="0088300E" w:rsidP="0088300E">
      <w:pPr>
        <w:pStyle w:val="checkbox"/>
        <w:numPr>
          <w:ilvl w:val="0"/>
          <w:numId w:val="0"/>
        </w:numPr>
        <w:ind w:left="1260"/>
      </w:pPr>
    </w:p>
    <w:p w14:paraId="76A085DE" w14:textId="77777777" w:rsidR="0088300E" w:rsidRDefault="0088300E" w:rsidP="00E3661D">
      <w:pPr>
        <w:pStyle w:val="ZPara"/>
      </w:pPr>
      <w:r>
        <w:lastRenderedPageBreak/>
        <w:t>Tester   __________________      Date ______________       PASS      FAIL</w:t>
      </w:r>
    </w:p>
    <w:p w14:paraId="6E32E4A1" w14:textId="77777777" w:rsidR="0088300E" w:rsidRDefault="0088300E" w:rsidP="00151E11">
      <w:pPr>
        <w:pStyle w:val="Requirement"/>
        <w:numPr>
          <w:ilvl w:val="0"/>
          <w:numId w:val="0"/>
        </w:numPr>
      </w:pPr>
    </w:p>
    <w:p w14:paraId="1527E8D2" w14:textId="44867900" w:rsidR="002B289B" w:rsidRDefault="0064065C" w:rsidP="002B289B">
      <w:pPr>
        <w:pStyle w:val="Requirement"/>
      </w:pPr>
      <w:r>
        <w:t>All Test Parameters options must be presented in the form of a discrete choice (i.e. dropdown, pick list, radio button etc.).</w:t>
      </w:r>
    </w:p>
    <w:p w14:paraId="20A2807C" w14:textId="69780DF2" w:rsidR="002B289B" w:rsidRDefault="002B289B" w:rsidP="002B289B">
      <w:pPr>
        <w:pStyle w:val="Requirement"/>
      </w:pPr>
      <w:r>
        <w:t xml:space="preserve">Path to valid XL test plans shall be saved in a non-volatile means and presented as a choice by Test name configured by the Maintenance User.  </w:t>
      </w:r>
    </w:p>
    <w:p w14:paraId="16C47F7E" w14:textId="5179BCB7" w:rsidR="000F02AE" w:rsidRDefault="000F02AE" w:rsidP="000F02AE">
      <w:pPr>
        <w:pStyle w:val="ZPara"/>
      </w:pPr>
      <w:r>
        <w:t xml:space="preserve">NOTE:  Test parameters are encoded in the Config File.  The tester is presented with </w:t>
      </w:r>
      <w:r w:rsidR="002B289B">
        <w:t xml:space="preserve">a dropdown to select the Config File for the product being teste.  </w:t>
      </w:r>
      <w:r>
        <w:t xml:space="preserve">Test Information such as Lot, serial number etc. </w:t>
      </w:r>
    </w:p>
    <w:p w14:paraId="2727CB7D" w14:textId="2890C9FF" w:rsidR="002B289B" w:rsidRDefault="002B289B" w:rsidP="002B289B">
      <w:pPr>
        <w:pStyle w:val="ZPara"/>
      </w:pPr>
      <w:r>
        <w:t>NOTE: This requirement was evaluated by Test Case 29).</w:t>
      </w:r>
    </w:p>
    <w:p w14:paraId="3CB645A4" w14:textId="6F48B618" w:rsidR="002B289B" w:rsidRDefault="002B289B" w:rsidP="002B289B">
      <w:pPr>
        <w:pStyle w:val="checkbox"/>
      </w:pPr>
      <w:r>
        <w:t>Verify Test Case 29) was successful.</w:t>
      </w:r>
    </w:p>
    <w:p w14:paraId="3F47CCF7" w14:textId="77777777" w:rsidR="002B289B" w:rsidRDefault="002B289B" w:rsidP="002B289B">
      <w:pPr>
        <w:pStyle w:val="checkbox"/>
        <w:numPr>
          <w:ilvl w:val="0"/>
          <w:numId w:val="0"/>
        </w:numPr>
        <w:ind w:left="1267"/>
      </w:pPr>
    </w:p>
    <w:p w14:paraId="3613FA3A" w14:textId="77777777" w:rsidR="0088300E" w:rsidRDefault="0088300E" w:rsidP="0088300E">
      <w:pPr>
        <w:pStyle w:val="checkbox"/>
        <w:numPr>
          <w:ilvl w:val="0"/>
          <w:numId w:val="0"/>
        </w:numPr>
        <w:ind w:left="1260"/>
      </w:pPr>
    </w:p>
    <w:p w14:paraId="37736454" w14:textId="77777777" w:rsidR="0088300E" w:rsidRDefault="0088300E" w:rsidP="00E3661D">
      <w:pPr>
        <w:pStyle w:val="ZPara"/>
      </w:pPr>
      <w:r>
        <w:t>Tester   __________________      Date ______________       PASS      FAIL</w:t>
      </w:r>
    </w:p>
    <w:p w14:paraId="13EAA8F3" w14:textId="77777777" w:rsidR="0088300E" w:rsidRPr="00543DA2" w:rsidRDefault="0088300E" w:rsidP="002B289B">
      <w:pPr>
        <w:pStyle w:val="ZPara"/>
        <w:ind w:left="0"/>
      </w:pPr>
    </w:p>
    <w:p w14:paraId="2F62A04E" w14:textId="2FFA3378" w:rsidR="0064065C" w:rsidRDefault="0064065C" w:rsidP="00151E11">
      <w:pPr>
        <w:pStyle w:val="Requirement"/>
        <w:numPr>
          <w:ilvl w:val="0"/>
          <w:numId w:val="0"/>
        </w:numPr>
        <w:ind w:left="994" w:hanging="634"/>
      </w:pPr>
    </w:p>
    <w:p w14:paraId="75AC96FE" w14:textId="151FC99F" w:rsidR="0064065C" w:rsidRDefault="0064065C" w:rsidP="00E3661D">
      <w:pPr>
        <w:pStyle w:val="Requirement"/>
      </w:pPr>
      <w:r>
        <w:t>The system shall be configured</w:t>
      </w:r>
      <w:r w:rsidR="00D571F9">
        <w:t>,</w:t>
      </w:r>
      <w:r>
        <w:t xml:space="preserve"> initialized and shall report any NOT READY to test status: i.e. no functional instrument, out of calibration data, error reading test Plan etc.). </w:t>
      </w:r>
    </w:p>
    <w:p w14:paraId="3E705A86" w14:textId="6A76D9DE" w:rsidR="002B289B" w:rsidRDefault="002B289B" w:rsidP="002B289B">
      <w:pPr>
        <w:pStyle w:val="ZPara"/>
      </w:pPr>
      <w:r>
        <w:t xml:space="preserve">NOTE:  Upon Test initialization, the tester is prompted to enter the Test information which includes selecting the appropriate Config File which contains all the test parameters. </w:t>
      </w:r>
      <w:r w:rsidR="00B2247F">
        <w:t>Test Case 20).</w:t>
      </w:r>
    </w:p>
    <w:p w14:paraId="49DEB6A6" w14:textId="30726AC0" w:rsidR="002B289B" w:rsidRDefault="002B289B" w:rsidP="002B289B">
      <w:pPr>
        <w:pStyle w:val="ZPara"/>
      </w:pPr>
      <w:r>
        <w:t xml:space="preserve">NOTE:  The tester is prompted if a calibration activity is due.  </w:t>
      </w:r>
      <w:r w:rsidR="00B2247F">
        <w:t>Test Cases 9) &amp; 11).</w:t>
      </w:r>
    </w:p>
    <w:p w14:paraId="77222856" w14:textId="6D8E3364" w:rsidR="002B289B" w:rsidRDefault="002B289B" w:rsidP="002B289B">
      <w:pPr>
        <w:pStyle w:val="ZPara"/>
      </w:pPr>
      <w:r>
        <w:t xml:space="preserve">NOTE:  Instrument status is indicated on the status lights. </w:t>
      </w:r>
      <w:r w:rsidR="00B2247F">
        <w:t>Test Case 4)</w:t>
      </w:r>
    </w:p>
    <w:p w14:paraId="248B9D93" w14:textId="7FBFAE41" w:rsidR="00B2247F" w:rsidRDefault="00B2247F" w:rsidP="00B2247F">
      <w:pPr>
        <w:pStyle w:val="checkbox"/>
      </w:pPr>
      <w:r>
        <w:t>Verify Test Cases 4), 9), 11) and 20) are completed successfully.</w:t>
      </w:r>
    </w:p>
    <w:p w14:paraId="618A1D8B" w14:textId="77777777" w:rsidR="0088300E" w:rsidRDefault="0088300E" w:rsidP="00B2247F"/>
    <w:p w14:paraId="6546D2B0" w14:textId="77777777" w:rsidR="00B2247F" w:rsidRDefault="00B2247F" w:rsidP="00B2247F"/>
    <w:p w14:paraId="0A9C4EDE" w14:textId="77777777" w:rsidR="0088300E" w:rsidRDefault="0088300E" w:rsidP="00E3661D">
      <w:pPr>
        <w:pStyle w:val="ZPara"/>
      </w:pPr>
      <w:r>
        <w:t>Tester   __________________      Date ______________       PASS      FAIL</w:t>
      </w:r>
    </w:p>
    <w:p w14:paraId="298A474F" w14:textId="77777777" w:rsidR="0088300E" w:rsidRPr="00543DA2" w:rsidRDefault="0088300E" w:rsidP="00E3661D">
      <w:pPr>
        <w:pStyle w:val="ZPara"/>
      </w:pPr>
    </w:p>
    <w:p w14:paraId="7E58FD02" w14:textId="77777777" w:rsidR="0088300E" w:rsidRDefault="0088300E" w:rsidP="002B289B"/>
    <w:p w14:paraId="5195F555" w14:textId="0A2E1E12" w:rsidR="00572BE2" w:rsidRDefault="00572BE2" w:rsidP="002E6504">
      <w:pPr>
        <w:pStyle w:val="L3Section"/>
      </w:pPr>
      <w:bookmarkStart w:id="531" w:name="_Toc193210483"/>
      <w:bookmarkStart w:id="532" w:name="_Toc197431862"/>
      <w:bookmarkEnd w:id="531"/>
      <w:r>
        <w:t>Load DUT identification information</w:t>
      </w:r>
      <w:bookmarkEnd w:id="532"/>
    </w:p>
    <w:p w14:paraId="49D43E40" w14:textId="4652FDE7" w:rsidR="00AB0B74" w:rsidRDefault="00AB0B74" w:rsidP="00E3661D">
      <w:pPr>
        <w:pStyle w:val="Requirement"/>
      </w:pPr>
      <w:r>
        <w:t xml:space="preserve">Engineering shall provide an ATP Test report template that provides the reference for the required DUT Test Information. </w:t>
      </w:r>
    </w:p>
    <w:p w14:paraId="2682A02B" w14:textId="77777777" w:rsidR="00B2247F" w:rsidRDefault="00B2247F" w:rsidP="001625B7">
      <w:pPr>
        <w:pStyle w:val="Step"/>
        <w:numPr>
          <w:ilvl w:val="0"/>
          <w:numId w:val="41"/>
        </w:numPr>
      </w:pPr>
      <w:r>
        <w:t>Navigate to M: \\&lt;AAP Controlled Doc Vault&gt;\$Config File folder and open the current test Config File.</w:t>
      </w:r>
    </w:p>
    <w:p w14:paraId="71E68822" w14:textId="185DFA68" w:rsidR="00B2247F" w:rsidRDefault="00B2247F" w:rsidP="001625B7">
      <w:pPr>
        <w:pStyle w:val="Step"/>
        <w:numPr>
          <w:ilvl w:val="0"/>
          <w:numId w:val="41"/>
        </w:numPr>
      </w:pPr>
      <w:r>
        <w:t>Note the file name save in the Report File Template parameter.</w:t>
      </w:r>
    </w:p>
    <w:p w14:paraId="564735A2" w14:textId="1AB8936A" w:rsidR="000E1B05" w:rsidRDefault="000E1B05" w:rsidP="001625B7">
      <w:pPr>
        <w:pStyle w:val="Step"/>
        <w:numPr>
          <w:ilvl w:val="0"/>
          <w:numId w:val="41"/>
        </w:numPr>
      </w:pPr>
      <w:r>
        <w:t>On the Win11 LV workstation, navigate to C: \\&lt;Root path of Application&gt;\$Reports folder and open the file named in step 2.</w:t>
      </w:r>
    </w:p>
    <w:p w14:paraId="02E0A5AA" w14:textId="61681D71" w:rsidR="000E1B05" w:rsidRDefault="0088300E" w:rsidP="00B2247F">
      <w:pPr>
        <w:pStyle w:val="checkbox"/>
      </w:pPr>
      <w:r>
        <w:t xml:space="preserve">Verify </w:t>
      </w:r>
      <w:r w:rsidR="000E1B05">
        <w:t xml:space="preserve">the ATP Card on sheet 1 (ATP) conforms to the ATP specified for the specific product. </w:t>
      </w:r>
    </w:p>
    <w:p w14:paraId="22916903" w14:textId="1517C7CA" w:rsidR="000E1B05" w:rsidRDefault="000E1B05" w:rsidP="000E1B05">
      <w:pPr>
        <w:pStyle w:val="checkbox"/>
      </w:pPr>
      <w:r>
        <w:t>Verify the data and chart framework exists on sheet 2 (RAW DATA).</w:t>
      </w:r>
    </w:p>
    <w:p w14:paraId="17CAB825" w14:textId="61253055" w:rsidR="000E1B05" w:rsidRDefault="000E1B05" w:rsidP="000E1B05">
      <w:pPr>
        <w:pStyle w:val="checkbox"/>
      </w:pPr>
      <w:r>
        <w:lastRenderedPageBreak/>
        <w:t>Verify the data analysis framework exists on sheet 3 (Analysis).</w:t>
      </w:r>
    </w:p>
    <w:p w14:paraId="694AAAFB" w14:textId="77777777" w:rsidR="0088300E" w:rsidRDefault="0088300E" w:rsidP="0088300E">
      <w:pPr>
        <w:pStyle w:val="checkbox"/>
        <w:numPr>
          <w:ilvl w:val="0"/>
          <w:numId w:val="0"/>
        </w:numPr>
        <w:ind w:left="1260"/>
      </w:pPr>
    </w:p>
    <w:p w14:paraId="5C0DDBDD" w14:textId="77777777" w:rsidR="000E1B05" w:rsidRDefault="000E1B05" w:rsidP="0088300E">
      <w:pPr>
        <w:pStyle w:val="checkbox"/>
        <w:numPr>
          <w:ilvl w:val="0"/>
          <w:numId w:val="0"/>
        </w:numPr>
        <w:ind w:left="1260"/>
      </w:pPr>
    </w:p>
    <w:p w14:paraId="708E5C29" w14:textId="77777777" w:rsidR="0088300E" w:rsidRDefault="0088300E" w:rsidP="00E3661D">
      <w:pPr>
        <w:pStyle w:val="ZPara"/>
      </w:pPr>
      <w:r>
        <w:t>Tester   __________________      Date ______________       PASS      FAIL</w:t>
      </w:r>
    </w:p>
    <w:p w14:paraId="20729033" w14:textId="77777777" w:rsidR="0088300E" w:rsidRPr="00543DA2" w:rsidRDefault="0088300E" w:rsidP="00E3661D">
      <w:pPr>
        <w:pStyle w:val="ZPara"/>
      </w:pPr>
    </w:p>
    <w:p w14:paraId="45F1DFF3" w14:textId="77777777" w:rsidR="0088300E" w:rsidRDefault="0088300E" w:rsidP="000B2EC8"/>
    <w:p w14:paraId="1CE156D6" w14:textId="76090F81" w:rsidR="0064065C" w:rsidRDefault="0064065C" w:rsidP="00E3661D">
      <w:pPr>
        <w:pStyle w:val="Requirement"/>
      </w:pPr>
      <w:r>
        <w:t xml:space="preserve">There </w:t>
      </w:r>
      <w:r w:rsidR="00AB0B74">
        <w:t xml:space="preserve">shall be a single dialog box to </w:t>
      </w:r>
      <w:r>
        <w:t xml:space="preserve">enter </w:t>
      </w:r>
      <w:r w:rsidR="00AB0B74">
        <w:t xml:space="preserve">the required </w:t>
      </w:r>
      <w:r>
        <w:t xml:space="preserve">DUT </w:t>
      </w:r>
      <w:r w:rsidR="00AB0B74">
        <w:t xml:space="preserve">test information. </w:t>
      </w:r>
    </w:p>
    <w:p w14:paraId="2B861F25" w14:textId="77777777" w:rsidR="00541020" w:rsidRDefault="00541020" w:rsidP="00541020">
      <w:pPr>
        <w:pStyle w:val="ZPara"/>
      </w:pPr>
      <w:r>
        <w:t>NOTE:  Upon Test initialization, the tester is prompted to enter the Test information which includes selecting the appropriate Config File which contains all the test parameters. Test Case 20).</w:t>
      </w:r>
    </w:p>
    <w:p w14:paraId="740F3D56" w14:textId="77777777" w:rsidR="00541020" w:rsidRDefault="00541020" w:rsidP="0088300E">
      <w:pPr>
        <w:pStyle w:val="checkbox"/>
      </w:pPr>
      <w:r>
        <w:t xml:space="preserve">Verify Test Case 20) was successful. </w:t>
      </w:r>
    </w:p>
    <w:p w14:paraId="23D13983" w14:textId="77777777" w:rsidR="0088300E" w:rsidRDefault="0088300E" w:rsidP="0088300E">
      <w:pPr>
        <w:pStyle w:val="checkbox"/>
        <w:numPr>
          <w:ilvl w:val="0"/>
          <w:numId w:val="0"/>
        </w:numPr>
        <w:ind w:left="1260"/>
      </w:pPr>
    </w:p>
    <w:p w14:paraId="2C982EA2" w14:textId="77777777" w:rsidR="0088300E" w:rsidRDefault="0088300E" w:rsidP="00E3661D">
      <w:pPr>
        <w:pStyle w:val="ZPara"/>
      </w:pPr>
      <w:r>
        <w:t>Tester   __________________      Date ______________       PASS      FAIL</w:t>
      </w:r>
    </w:p>
    <w:p w14:paraId="6541C0BC" w14:textId="77777777" w:rsidR="0088300E" w:rsidRPr="00543DA2" w:rsidRDefault="0088300E" w:rsidP="00E3661D">
      <w:pPr>
        <w:pStyle w:val="ZPara"/>
      </w:pPr>
    </w:p>
    <w:p w14:paraId="7844D7AF" w14:textId="77777777" w:rsidR="0088300E" w:rsidRDefault="0088300E" w:rsidP="000B2EC8"/>
    <w:p w14:paraId="340474B4" w14:textId="54CEDDE5" w:rsidR="00AB0B74" w:rsidRDefault="0064065C" w:rsidP="00E3661D">
      <w:pPr>
        <w:pStyle w:val="Requirement"/>
      </w:pPr>
      <w:r>
        <w:t xml:space="preserve">The </w:t>
      </w:r>
      <w:r w:rsidR="00AB0B74">
        <w:t xml:space="preserve">DUT information input </w:t>
      </w:r>
      <w:r>
        <w:t>shall be displayed and request conformation, in the form of an “are you sure?” type prompt with a YES, NO choice response.  On NO reply, the user must be able to update that input which shall be retained but editable.</w:t>
      </w:r>
    </w:p>
    <w:p w14:paraId="72921AC2" w14:textId="77777777" w:rsidR="00DD7920" w:rsidRDefault="00DD7920" w:rsidP="00DD7920">
      <w:pPr>
        <w:pStyle w:val="Step"/>
      </w:pPr>
      <w:r>
        <w:t>Start the MLOI app. Enter the Test Information in the dialog, press OK&gt;</w:t>
      </w:r>
    </w:p>
    <w:p w14:paraId="39BBE9A6" w14:textId="17E685A1" w:rsidR="0088300E" w:rsidRDefault="00DD7920" w:rsidP="00DD7920">
      <w:pPr>
        <w:pStyle w:val="checkbox"/>
      </w:pPr>
      <w:r>
        <w:t>Verify data in the Test Info table matches the information entered in the dialog box.</w:t>
      </w:r>
    </w:p>
    <w:p w14:paraId="78FF4D15" w14:textId="2D6BDED4" w:rsidR="0088300E" w:rsidRDefault="00DD7920" w:rsidP="0088300E">
      <w:pPr>
        <w:pStyle w:val="checkbox"/>
      </w:pPr>
      <w:r>
        <w:t>Verify the test is paused and the tester is prompted “Ready to Start?’</w:t>
      </w:r>
    </w:p>
    <w:p w14:paraId="23EFC607" w14:textId="52D109CC" w:rsidR="00DD7920" w:rsidRDefault="00DD7920" w:rsidP="00DD7920">
      <w:pPr>
        <w:jc w:val="center"/>
      </w:pPr>
      <w:r>
        <w:rPr>
          <w:noProof/>
        </w:rPr>
        <w:drawing>
          <wp:inline distT="0" distB="0" distL="0" distR="0" wp14:anchorId="67D3E433" wp14:editId="1E502889">
            <wp:extent cx="2715895" cy="1299498"/>
            <wp:effectExtent l="0" t="0" r="8255" b="0"/>
            <wp:docPr id="148393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52881" cy="1317195"/>
                    </a:xfrm>
                    <a:prstGeom prst="rect">
                      <a:avLst/>
                    </a:prstGeom>
                    <a:noFill/>
                  </pic:spPr>
                </pic:pic>
              </a:graphicData>
            </a:graphic>
          </wp:inline>
        </w:drawing>
      </w:r>
    </w:p>
    <w:p w14:paraId="753D1F47" w14:textId="77777777" w:rsidR="0088300E" w:rsidRDefault="0088300E" w:rsidP="0088300E">
      <w:pPr>
        <w:pStyle w:val="checkbox"/>
        <w:numPr>
          <w:ilvl w:val="0"/>
          <w:numId w:val="0"/>
        </w:numPr>
        <w:ind w:left="1260"/>
      </w:pPr>
    </w:p>
    <w:p w14:paraId="44E5E25A" w14:textId="77777777" w:rsidR="0088300E" w:rsidRDefault="0088300E" w:rsidP="00E3661D">
      <w:pPr>
        <w:pStyle w:val="ZPara"/>
      </w:pPr>
      <w:r>
        <w:t>Tester   __________________      Date ______________       PASS      FAIL</w:t>
      </w:r>
    </w:p>
    <w:p w14:paraId="42295E67" w14:textId="77777777" w:rsidR="0088300E" w:rsidRPr="00543DA2" w:rsidRDefault="0088300E" w:rsidP="00E3661D">
      <w:pPr>
        <w:pStyle w:val="ZPara"/>
      </w:pPr>
    </w:p>
    <w:p w14:paraId="5E7E98E1" w14:textId="77777777" w:rsidR="0088300E" w:rsidRDefault="0088300E" w:rsidP="000B2EC8"/>
    <w:p w14:paraId="776E65E9" w14:textId="77777777" w:rsidR="00A432EA" w:rsidRDefault="00A432EA" w:rsidP="000B2EC8"/>
    <w:p w14:paraId="13A1634B" w14:textId="77777777" w:rsidR="0064065C" w:rsidRDefault="0064065C" w:rsidP="002E6504">
      <w:pPr>
        <w:pStyle w:val="L3Section"/>
      </w:pPr>
      <w:bookmarkStart w:id="533" w:name="_Toc197431863"/>
      <w:r>
        <w:t>Load DUT into the test bench.</w:t>
      </w:r>
      <w:bookmarkEnd w:id="533"/>
    </w:p>
    <w:p w14:paraId="316AE6D3" w14:textId="30E1A927" w:rsidR="0064065C" w:rsidRDefault="00AB0B74" w:rsidP="00E3661D">
      <w:pPr>
        <w:pStyle w:val="Requirement"/>
      </w:pPr>
      <w:r>
        <w:t xml:space="preserve">On YES reply, the system shall perform a continuity check to indicate ready to test if continuity is detected otherwise indicate not ready for test. </w:t>
      </w:r>
    </w:p>
    <w:p w14:paraId="609F0EC8" w14:textId="60D46399" w:rsidR="00417F38" w:rsidRDefault="00417F38" w:rsidP="00417F38">
      <w:pPr>
        <w:pStyle w:val="Requirement"/>
      </w:pPr>
      <w:r>
        <w:t>The test status indicator may provide a tool tip as to the not ready issue.</w:t>
      </w:r>
    </w:p>
    <w:p w14:paraId="0FAEA536" w14:textId="4575EB73" w:rsidR="0088300E" w:rsidRDefault="00417F38" w:rsidP="001625B7">
      <w:pPr>
        <w:pStyle w:val="Step"/>
        <w:numPr>
          <w:ilvl w:val="0"/>
          <w:numId w:val="45"/>
        </w:numPr>
      </w:pPr>
      <w:r>
        <w:t>Disconnect the connector from the sensor</w:t>
      </w:r>
      <w:r w:rsidR="0088300E">
        <w:t>.</w:t>
      </w:r>
    </w:p>
    <w:p w14:paraId="56C67FC8" w14:textId="6B3E27B7" w:rsidR="00417F38" w:rsidRDefault="00417F38" w:rsidP="001625B7">
      <w:pPr>
        <w:pStyle w:val="Step"/>
        <w:numPr>
          <w:ilvl w:val="0"/>
          <w:numId w:val="45"/>
        </w:numPr>
      </w:pPr>
      <w:r>
        <w:t>Run Test 44.</w:t>
      </w:r>
    </w:p>
    <w:p w14:paraId="0EA39CB9" w14:textId="05178065" w:rsidR="00417F38" w:rsidRDefault="00417F38" w:rsidP="00417F38">
      <w:pPr>
        <w:pStyle w:val="checkbox"/>
      </w:pPr>
      <w:r>
        <w:t>Verify the test is paused and the tester is prompted “Check Connection’</w:t>
      </w:r>
    </w:p>
    <w:p w14:paraId="3D963E12" w14:textId="76DA9453" w:rsidR="00417F38" w:rsidRDefault="00417F38" w:rsidP="00417F38">
      <w:pPr>
        <w:pStyle w:val="Step"/>
      </w:pPr>
      <w:r>
        <w:lastRenderedPageBreak/>
        <w:t>Reconnect the connector to the Sensor</w:t>
      </w:r>
    </w:p>
    <w:p w14:paraId="5C41D7C2" w14:textId="77777777" w:rsidR="00417F38" w:rsidRDefault="00417F38" w:rsidP="00417F38">
      <w:pPr>
        <w:pStyle w:val="checkbox"/>
      </w:pPr>
      <w:r>
        <w:t>Verify the test is paused and the tester is prompted “Ready to Start?’</w:t>
      </w:r>
    </w:p>
    <w:p w14:paraId="579DD003" w14:textId="77777777" w:rsidR="00417F38" w:rsidRDefault="00417F38" w:rsidP="00417F38">
      <w:pPr>
        <w:pStyle w:val="Step"/>
        <w:numPr>
          <w:ilvl w:val="0"/>
          <w:numId w:val="0"/>
        </w:numPr>
        <w:ind w:left="720"/>
      </w:pPr>
    </w:p>
    <w:p w14:paraId="61D0807A" w14:textId="77777777" w:rsidR="0088300E" w:rsidRDefault="0088300E" w:rsidP="0088300E">
      <w:pPr>
        <w:pStyle w:val="checkbox"/>
        <w:numPr>
          <w:ilvl w:val="0"/>
          <w:numId w:val="0"/>
        </w:numPr>
        <w:ind w:left="1260"/>
      </w:pPr>
    </w:p>
    <w:p w14:paraId="16DDB040" w14:textId="77777777" w:rsidR="0088300E" w:rsidRDefault="0088300E" w:rsidP="00E3661D">
      <w:pPr>
        <w:pStyle w:val="ZPara"/>
      </w:pPr>
      <w:r>
        <w:t>Tester   __________________      Date ______________       PASS      FAIL</w:t>
      </w:r>
    </w:p>
    <w:p w14:paraId="6F075485" w14:textId="77777777" w:rsidR="0088300E" w:rsidRDefault="0088300E" w:rsidP="000B2EC8"/>
    <w:p w14:paraId="21B99E4A" w14:textId="77777777" w:rsidR="0064065C" w:rsidRDefault="0064065C" w:rsidP="0064065C">
      <w:pPr>
        <w:pStyle w:val="ListParagraph"/>
        <w:rPr>
          <w:rFonts w:ascii="Courier" w:hAnsi="Courier"/>
          <w:sz w:val="20"/>
          <w:szCs w:val="24"/>
        </w:rPr>
      </w:pPr>
    </w:p>
    <w:p w14:paraId="68FA47A9" w14:textId="77777777" w:rsidR="0064065C" w:rsidRDefault="0064065C" w:rsidP="002E6504">
      <w:pPr>
        <w:pStyle w:val="L3Section"/>
      </w:pPr>
      <w:bookmarkStart w:id="534" w:name="_Toc191729668"/>
      <w:bookmarkStart w:id="535" w:name="_Toc197431864"/>
      <w:r>
        <w:t>Use Case 5: Run DUT Test -- Production Test User</w:t>
      </w:r>
      <w:bookmarkEnd w:id="534"/>
      <w:bookmarkEnd w:id="535"/>
    </w:p>
    <w:p w14:paraId="649C02DF" w14:textId="77777777" w:rsidR="0064065C" w:rsidRDefault="0064065C" w:rsidP="00E3661D">
      <w:pPr>
        <w:pStyle w:val="Requirement"/>
      </w:pPr>
      <w:r>
        <w:t xml:space="preserve">The Test protocol shall implement the </w:t>
      </w:r>
      <w:bookmarkStart w:id="536" w:name="_Hlk157604331"/>
      <w:r>
        <w:t>ACCEPTANCE TEST PROCEDURE FOR ALLEN 8005571.05, Report# 200333.</w:t>
      </w:r>
      <w:bookmarkEnd w:id="536"/>
      <w:r>
        <w:t xml:space="preserve">  (attached)</w:t>
      </w:r>
    </w:p>
    <w:p w14:paraId="2AB73614" w14:textId="55BC0FFB" w:rsidR="0088300E" w:rsidRDefault="0088300E" w:rsidP="001625B7">
      <w:pPr>
        <w:pStyle w:val="Step"/>
        <w:numPr>
          <w:ilvl w:val="0"/>
          <w:numId w:val="46"/>
        </w:numPr>
      </w:pPr>
      <w:r>
        <w:t xml:space="preserve">Verify </w:t>
      </w:r>
      <w:r w:rsidR="00417F38">
        <w:t xml:space="preserve">that a design review has been completed, and the proposed test protocol has been validated by AAP Engineering and Quality stakeholders. </w:t>
      </w:r>
    </w:p>
    <w:p w14:paraId="51A26FB0" w14:textId="24A62A43" w:rsidR="0088300E" w:rsidRDefault="00913787" w:rsidP="0088300E">
      <w:pPr>
        <w:pStyle w:val="checkbox"/>
      </w:pPr>
      <w:r>
        <w:t>Test Protocol has been validated.</w:t>
      </w:r>
    </w:p>
    <w:p w14:paraId="5FA38548" w14:textId="77777777" w:rsidR="0088300E" w:rsidRDefault="0088300E" w:rsidP="0088300E">
      <w:pPr>
        <w:pStyle w:val="checkbox"/>
        <w:numPr>
          <w:ilvl w:val="0"/>
          <w:numId w:val="0"/>
        </w:numPr>
        <w:ind w:left="1260"/>
      </w:pPr>
    </w:p>
    <w:p w14:paraId="1F3D0CE6" w14:textId="77777777" w:rsidR="0088300E" w:rsidRDefault="0088300E" w:rsidP="00E3661D">
      <w:pPr>
        <w:pStyle w:val="ZPara"/>
      </w:pPr>
      <w:r>
        <w:t>Tester   __________________      Date ______________       PASS      FAIL</w:t>
      </w:r>
    </w:p>
    <w:p w14:paraId="0424A30F" w14:textId="77777777" w:rsidR="0088300E" w:rsidRPr="00543DA2" w:rsidRDefault="0088300E" w:rsidP="00E3661D">
      <w:pPr>
        <w:pStyle w:val="ZPara"/>
      </w:pPr>
    </w:p>
    <w:p w14:paraId="47EB58B7" w14:textId="77777777" w:rsidR="0088300E" w:rsidRDefault="0088300E" w:rsidP="000B2EC8"/>
    <w:p w14:paraId="20DE240C" w14:textId="176863F3" w:rsidR="00D161C0" w:rsidRDefault="00D161C0" w:rsidP="00E3661D">
      <w:pPr>
        <w:pStyle w:val="Requirement"/>
      </w:pPr>
      <w:bookmarkStart w:id="537" w:name="_Hlk157604919"/>
      <w:r>
        <w:t>The oil level shall be cycled from</w:t>
      </w:r>
      <w:r w:rsidR="004B15DA">
        <w:t xml:space="preserve"> empty to</w:t>
      </w:r>
      <w:r>
        <w:t xml:space="preserve"> full to empty prior to testing.</w:t>
      </w:r>
    </w:p>
    <w:p w14:paraId="4095F277" w14:textId="75B52D81" w:rsidR="00913787" w:rsidRDefault="00913787" w:rsidP="001625B7">
      <w:pPr>
        <w:pStyle w:val="Step"/>
        <w:numPr>
          <w:ilvl w:val="0"/>
          <w:numId w:val="47"/>
        </w:numPr>
      </w:pPr>
      <w:r>
        <w:t>Open the config file ..\</w:t>
      </w:r>
      <w:r w:rsidRPr="00913787">
        <w:t xml:space="preserve"> PWC-OLS\$</w:t>
      </w:r>
      <w:proofErr w:type="spellStart"/>
      <w:r w:rsidRPr="00913787">
        <w:t>ConfigFiles</w:t>
      </w:r>
      <w:proofErr w:type="spellEnd"/>
      <w:r>
        <w:t>\</w:t>
      </w:r>
      <w:r w:rsidRPr="00913787">
        <w:t xml:space="preserve"> 8005571-05 Elevate OLS .csv</w:t>
      </w:r>
    </w:p>
    <w:p w14:paraId="6536F397" w14:textId="77777777" w:rsidR="00913787" w:rsidRDefault="00913787" w:rsidP="001625B7">
      <w:pPr>
        <w:pStyle w:val="Step"/>
        <w:numPr>
          <w:ilvl w:val="0"/>
          <w:numId w:val="47"/>
        </w:numPr>
      </w:pPr>
      <w:r>
        <w:t>Near the bottom of Column A, find “Skip Pre Lube”</w:t>
      </w:r>
    </w:p>
    <w:p w14:paraId="1D52EBEE" w14:textId="77777777" w:rsidR="00913787" w:rsidRDefault="00913787" w:rsidP="001625B7">
      <w:pPr>
        <w:pStyle w:val="Step"/>
        <w:numPr>
          <w:ilvl w:val="0"/>
          <w:numId w:val="47"/>
        </w:numPr>
      </w:pPr>
      <w:r>
        <w:t xml:space="preserve">Set Column B in that row to “YES” </w:t>
      </w:r>
    </w:p>
    <w:p w14:paraId="51080C35" w14:textId="67E4B3B0" w:rsidR="00913787" w:rsidRDefault="00913787" w:rsidP="001625B7">
      <w:pPr>
        <w:pStyle w:val="Step"/>
        <w:numPr>
          <w:ilvl w:val="0"/>
          <w:numId w:val="47"/>
        </w:numPr>
      </w:pPr>
      <w:r>
        <w:t>Run Test 44, press START.</w:t>
      </w:r>
    </w:p>
    <w:p w14:paraId="76EA150F" w14:textId="77777777" w:rsidR="00913787" w:rsidRDefault="0088300E" w:rsidP="00913787">
      <w:pPr>
        <w:pStyle w:val="checkbox"/>
      </w:pPr>
      <w:r>
        <w:t xml:space="preserve">Verify </w:t>
      </w:r>
      <w:r w:rsidR="00913787">
        <w:t>the Test State Output indicates “Start” and the green level line on the chart goes to EMPTY level. Then Test State Output indicates “Filling Hi”</w:t>
      </w:r>
    </w:p>
    <w:p w14:paraId="18FAE7F3" w14:textId="77777777" w:rsidR="00913787" w:rsidRDefault="00913787" w:rsidP="001625B7">
      <w:pPr>
        <w:pStyle w:val="Step"/>
        <w:numPr>
          <w:ilvl w:val="0"/>
          <w:numId w:val="47"/>
        </w:numPr>
      </w:pPr>
      <w:r>
        <w:t>Press STOP, then click No, Quit.</w:t>
      </w:r>
    </w:p>
    <w:p w14:paraId="5CEC209F" w14:textId="0094A3D7" w:rsidR="00640A75" w:rsidRDefault="00913787" w:rsidP="001625B7">
      <w:pPr>
        <w:pStyle w:val="Step"/>
        <w:numPr>
          <w:ilvl w:val="0"/>
          <w:numId w:val="47"/>
        </w:numPr>
      </w:pPr>
      <w:r>
        <w:t>In the Config file</w:t>
      </w:r>
      <w:r w:rsidR="00640A75">
        <w:t>, row “Skip Pre Lube” set Column B to “NO” and save the config file.</w:t>
      </w:r>
    </w:p>
    <w:p w14:paraId="79E07735" w14:textId="77777777" w:rsidR="00640A75" w:rsidRDefault="00640A75" w:rsidP="001625B7">
      <w:pPr>
        <w:pStyle w:val="Step"/>
        <w:numPr>
          <w:ilvl w:val="0"/>
          <w:numId w:val="47"/>
        </w:numPr>
      </w:pPr>
      <w:r>
        <w:t>Run Test 44, press START.</w:t>
      </w:r>
    </w:p>
    <w:p w14:paraId="6642C29F" w14:textId="4FA261CE" w:rsidR="00640A75" w:rsidRDefault="00640A75" w:rsidP="00640A75">
      <w:pPr>
        <w:pStyle w:val="checkbox"/>
      </w:pPr>
      <w:r>
        <w:t>Verify the Test State Output indicates “Start” and the green level line on the chart goes to EMPTY level. Then Test State Output indicates “Pre Fill”</w:t>
      </w:r>
    </w:p>
    <w:p w14:paraId="5AE9166F" w14:textId="79C47EBA" w:rsidR="00640A75" w:rsidRDefault="00640A75" w:rsidP="00640A75">
      <w:pPr>
        <w:pStyle w:val="checkbox"/>
      </w:pPr>
      <w:r>
        <w:t>When the Level reaches FULL, verify the Test State Output indicates “Pre Drain”</w:t>
      </w:r>
    </w:p>
    <w:p w14:paraId="1E93B39B" w14:textId="2210CE3B" w:rsidR="00640A75" w:rsidRDefault="00640A75" w:rsidP="00640A75">
      <w:pPr>
        <w:pStyle w:val="checkbox"/>
      </w:pPr>
      <w:r>
        <w:t>When the Level reaches EMPTY, verify the Test State Output indicates “Fill Hi”</w:t>
      </w:r>
    </w:p>
    <w:p w14:paraId="293694C2" w14:textId="77777777" w:rsidR="0088300E" w:rsidRDefault="0088300E" w:rsidP="0088300E">
      <w:pPr>
        <w:pStyle w:val="checkbox"/>
        <w:numPr>
          <w:ilvl w:val="0"/>
          <w:numId w:val="0"/>
        </w:numPr>
        <w:ind w:left="1260"/>
      </w:pPr>
    </w:p>
    <w:p w14:paraId="2DF59053" w14:textId="77777777" w:rsidR="0088300E" w:rsidRDefault="0088300E" w:rsidP="00E3661D">
      <w:pPr>
        <w:pStyle w:val="ZPara"/>
      </w:pPr>
      <w:r>
        <w:t>Tester   __________________      Date ______________       PASS      FAIL</w:t>
      </w:r>
    </w:p>
    <w:p w14:paraId="40AE7C52" w14:textId="77777777" w:rsidR="0088300E" w:rsidRDefault="0088300E" w:rsidP="00E3661D">
      <w:pPr>
        <w:pStyle w:val="ZPara"/>
      </w:pPr>
    </w:p>
    <w:p w14:paraId="533C581F" w14:textId="34512095" w:rsidR="00640A75" w:rsidRDefault="00B05B72" w:rsidP="00E3661D">
      <w:pPr>
        <w:pStyle w:val="ZPara"/>
      </w:pPr>
      <w:r w:rsidRPr="00B05B72">
        <w:rPr>
          <w:b/>
          <w:bCs/>
        </w:rPr>
        <w:t>TEST A:</w:t>
      </w:r>
      <w:r>
        <w:t xml:space="preserve"> Then next 7 requirements may be validated by running either</w:t>
      </w:r>
      <w:r w:rsidR="00646195">
        <w:t xml:space="preserve"> individual</w:t>
      </w:r>
      <w:r>
        <w:t xml:space="preserve"> test</w:t>
      </w:r>
      <w:r w:rsidR="00646195">
        <w:t>s</w:t>
      </w:r>
      <w:r>
        <w:t xml:space="preserve"> of each requirement or a single test to validate this group of requirements as follows:</w:t>
      </w:r>
    </w:p>
    <w:p w14:paraId="1BDC3839" w14:textId="6D6D24D7" w:rsidR="00B05B72" w:rsidRDefault="00B05B72" w:rsidP="001625B7">
      <w:pPr>
        <w:pStyle w:val="Step"/>
        <w:numPr>
          <w:ilvl w:val="0"/>
          <w:numId w:val="49"/>
        </w:numPr>
      </w:pPr>
      <w:r>
        <w:t>Start the MLOI app. Enter the Test Information in the dialog, press OK.</w:t>
      </w:r>
    </w:p>
    <w:p w14:paraId="758A8269" w14:textId="63D8530D" w:rsidR="00B05B72" w:rsidRDefault="00B05B72" w:rsidP="001625B7">
      <w:pPr>
        <w:pStyle w:val="Step"/>
        <w:numPr>
          <w:ilvl w:val="0"/>
          <w:numId w:val="49"/>
        </w:numPr>
      </w:pPr>
      <w:r>
        <w:t>Run from Step 3.a</w:t>
      </w:r>
    </w:p>
    <w:p w14:paraId="4699D377" w14:textId="77777777" w:rsidR="00B05B72" w:rsidRDefault="00B05B72" w:rsidP="001625B7">
      <w:pPr>
        <w:pStyle w:val="Step"/>
        <w:numPr>
          <w:ilvl w:val="0"/>
          <w:numId w:val="49"/>
        </w:numPr>
      </w:pPr>
      <w:r>
        <w:t xml:space="preserve">Select the Simulate </w:t>
      </w:r>
    </w:p>
    <w:p w14:paraId="06D6F598" w14:textId="3F58DAF4" w:rsidR="00B05B72" w:rsidRDefault="00B05B72" w:rsidP="001625B7">
      <w:pPr>
        <w:pStyle w:val="Step"/>
        <w:numPr>
          <w:ilvl w:val="1"/>
          <w:numId w:val="49"/>
        </w:numPr>
      </w:pPr>
      <w:r>
        <w:lastRenderedPageBreak/>
        <w:t xml:space="preserve">to </w:t>
      </w:r>
      <w:r w:rsidR="00646195">
        <w:t>ON (</w:t>
      </w:r>
      <w:r w:rsidR="000817D4">
        <w:t>This is software only validation)</w:t>
      </w:r>
    </w:p>
    <w:p w14:paraId="605BAB4F" w14:textId="69D14C0E" w:rsidR="00B05B72" w:rsidRDefault="00B05B72" w:rsidP="001625B7">
      <w:pPr>
        <w:pStyle w:val="Step"/>
        <w:numPr>
          <w:ilvl w:val="1"/>
          <w:numId w:val="49"/>
        </w:numPr>
      </w:pPr>
      <w:r>
        <w:t xml:space="preserve">to </w:t>
      </w:r>
      <w:r w:rsidR="00646195">
        <w:t xml:space="preserve">OFF; connect a DUT (sensor) placed in the tank </w:t>
      </w:r>
      <w:r w:rsidR="000817D4">
        <w:t>(</w:t>
      </w:r>
      <w:r w:rsidR="00646195">
        <w:t>H</w:t>
      </w:r>
      <w:r w:rsidR="000817D4">
        <w:t>ardware validation</w:t>
      </w:r>
      <w:r w:rsidR="00646195">
        <w:t>)</w:t>
      </w:r>
    </w:p>
    <w:p w14:paraId="29531986" w14:textId="77777777" w:rsidR="00B05B72" w:rsidRDefault="00B05B72" w:rsidP="001625B7">
      <w:pPr>
        <w:pStyle w:val="Step"/>
        <w:numPr>
          <w:ilvl w:val="0"/>
          <w:numId w:val="49"/>
        </w:numPr>
      </w:pPr>
      <w:r>
        <w:t>Press Start while the test is running make observations as indicated</w:t>
      </w:r>
    </w:p>
    <w:p w14:paraId="4EA8BD31" w14:textId="16CC80CE" w:rsidR="00B05B72" w:rsidRDefault="00B05B72" w:rsidP="001625B7">
      <w:pPr>
        <w:pStyle w:val="Step"/>
        <w:numPr>
          <w:ilvl w:val="0"/>
          <w:numId w:val="49"/>
        </w:numPr>
      </w:pPr>
      <w:r>
        <w:t xml:space="preserve">When the test </w:t>
      </w:r>
      <w:r w:rsidR="00C34D91">
        <w:t>is completed</w:t>
      </w:r>
      <w:r>
        <w:t>, Click SAVE to save the test report in folder ..</w:t>
      </w:r>
      <w:r w:rsidRPr="00B05B72">
        <w:t>\PWC-OLS\$</w:t>
      </w:r>
      <w:proofErr w:type="spellStart"/>
      <w:r w:rsidRPr="00B05B72">
        <w:t>ReportFiles</w:t>
      </w:r>
      <w:proofErr w:type="spellEnd"/>
      <w:r>
        <w:t>.</w:t>
      </w:r>
    </w:p>
    <w:p w14:paraId="6D536E3B" w14:textId="7AAF589F" w:rsidR="00B05B72" w:rsidRDefault="00B05B72" w:rsidP="001625B7">
      <w:pPr>
        <w:pStyle w:val="Step"/>
        <w:numPr>
          <w:ilvl w:val="0"/>
          <w:numId w:val="49"/>
        </w:numPr>
      </w:pPr>
      <w:r>
        <w:t>Use the test report titled containing the current time stamp as YYYYMMDDHHMM.</w:t>
      </w:r>
    </w:p>
    <w:p w14:paraId="5F602ADA" w14:textId="64F4A3E2" w:rsidR="00B05B72" w:rsidRDefault="000817D4" w:rsidP="001625B7">
      <w:pPr>
        <w:pStyle w:val="Step"/>
        <w:numPr>
          <w:ilvl w:val="0"/>
          <w:numId w:val="49"/>
        </w:numPr>
      </w:pPr>
      <w:r>
        <w:t>Repeat the TEST A once, using Step 3.b.</w:t>
      </w:r>
    </w:p>
    <w:p w14:paraId="5704B5F1" w14:textId="77777777" w:rsidR="00B05B72" w:rsidRPr="00543DA2" w:rsidRDefault="00B05B72" w:rsidP="00E3661D">
      <w:pPr>
        <w:pStyle w:val="ZPara"/>
      </w:pPr>
    </w:p>
    <w:p w14:paraId="100A2D44" w14:textId="77777777" w:rsidR="0088300E" w:rsidRDefault="0088300E" w:rsidP="000B2EC8"/>
    <w:p w14:paraId="2F7DAA72" w14:textId="77777777" w:rsidR="004B15DA" w:rsidRDefault="004A4AA9" w:rsidP="00E3661D">
      <w:pPr>
        <w:pStyle w:val="Requirement"/>
      </w:pPr>
      <w:r>
        <w:t>The oil level shall be filled from empty to the</w:t>
      </w:r>
      <w:r w:rsidR="00AB0ABE">
        <w:t xml:space="preserve"> </w:t>
      </w:r>
      <w:r w:rsidR="004B15DA">
        <w:t>Target Test Point.</w:t>
      </w:r>
    </w:p>
    <w:p w14:paraId="23995D45" w14:textId="5416684F" w:rsidR="000817D4" w:rsidRDefault="000817D4" w:rsidP="001625B7">
      <w:pPr>
        <w:pStyle w:val="Step"/>
        <w:numPr>
          <w:ilvl w:val="0"/>
          <w:numId w:val="48"/>
        </w:numPr>
      </w:pPr>
      <w:r>
        <w:t>Using the Test report and the ATP test procedure, v</w:t>
      </w:r>
      <w:r w:rsidR="0088300E">
        <w:t xml:space="preserve">erify the </w:t>
      </w:r>
      <w:r>
        <w:t xml:space="preserve">recorded level for each target test point is within of </w:t>
      </w:r>
      <w:r w:rsidR="00C34D91">
        <w:t>-</w:t>
      </w:r>
      <w:r>
        <w:t xml:space="preserve">0/ </w:t>
      </w:r>
      <w:r w:rsidR="00C34D91">
        <w:t>+</w:t>
      </w:r>
      <w:r>
        <w:t>0.005” of the specified ATP Spec Fill Lo value.</w:t>
      </w:r>
      <w:r w:rsidR="00C34D91">
        <w:t xml:space="preserve"> (NOTE: Empty is larger than Full according to the ATP Spec.)</w:t>
      </w:r>
    </w:p>
    <w:p w14:paraId="6B192AFC" w14:textId="78636A33" w:rsidR="000817D4" w:rsidRDefault="000817D4" w:rsidP="000817D4">
      <w:pPr>
        <w:pStyle w:val="Step"/>
        <w:numPr>
          <w:ilvl w:val="0"/>
          <w:numId w:val="0"/>
        </w:numPr>
        <w:ind w:left="720"/>
        <w:jc w:val="center"/>
      </w:pPr>
      <w:r>
        <w:rPr>
          <w:noProof/>
        </w:rPr>
        <w:drawing>
          <wp:inline distT="0" distB="0" distL="0" distR="0" wp14:anchorId="2AD0F1A1" wp14:editId="18E23C4A">
            <wp:extent cx="2997200" cy="1480509"/>
            <wp:effectExtent l="0" t="0" r="0" b="0"/>
            <wp:docPr id="2122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18915" cy="1491235"/>
                    </a:xfrm>
                    <a:prstGeom prst="rect">
                      <a:avLst/>
                    </a:prstGeom>
                    <a:noFill/>
                  </pic:spPr>
                </pic:pic>
              </a:graphicData>
            </a:graphic>
          </wp:inline>
        </w:drawing>
      </w:r>
    </w:p>
    <w:p w14:paraId="3A76BDFD" w14:textId="7F8F6F53" w:rsidR="000817D4" w:rsidRDefault="000817D4" w:rsidP="0088300E">
      <w:pPr>
        <w:pStyle w:val="checkbox"/>
      </w:pPr>
      <w:r>
        <w:t xml:space="preserve">All Fill Levels </w:t>
      </w:r>
      <w:r w:rsidR="00C34D91">
        <w:t xml:space="preserve">for both ChA and ChB </w:t>
      </w:r>
      <w:r>
        <w:t xml:space="preserve">are within spec. </w:t>
      </w:r>
    </w:p>
    <w:p w14:paraId="24435A6B" w14:textId="77777777" w:rsidR="0088300E" w:rsidRDefault="0088300E" w:rsidP="0088300E">
      <w:pPr>
        <w:pStyle w:val="checkbox"/>
        <w:numPr>
          <w:ilvl w:val="0"/>
          <w:numId w:val="0"/>
        </w:numPr>
        <w:ind w:left="1260"/>
      </w:pPr>
    </w:p>
    <w:p w14:paraId="46F07E3B" w14:textId="77777777" w:rsidR="0088300E" w:rsidRDefault="0088300E" w:rsidP="00E3661D">
      <w:pPr>
        <w:pStyle w:val="ZPara"/>
      </w:pPr>
      <w:r>
        <w:t>Tester   __________________      Date ______________       PASS      FAIL</w:t>
      </w:r>
    </w:p>
    <w:p w14:paraId="13278297" w14:textId="77777777" w:rsidR="0088300E" w:rsidRPr="00543DA2" w:rsidRDefault="0088300E" w:rsidP="00E3661D">
      <w:pPr>
        <w:pStyle w:val="ZPara"/>
      </w:pPr>
    </w:p>
    <w:p w14:paraId="4C322E9A" w14:textId="77777777" w:rsidR="0088300E" w:rsidRDefault="0088300E" w:rsidP="000B2EC8"/>
    <w:p w14:paraId="0086307B" w14:textId="5EA910C8" w:rsidR="004B15DA" w:rsidRDefault="004B15DA" w:rsidP="00E3661D">
      <w:pPr>
        <w:pStyle w:val="Requirement"/>
      </w:pPr>
      <w:r>
        <w:t>The Resistance shall be measured after any level variations subside to the specified criteria.</w:t>
      </w:r>
    </w:p>
    <w:p w14:paraId="13D68E97" w14:textId="4A2D0D80" w:rsidR="0088300E" w:rsidRDefault="0088300E" w:rsidP="001625B7">
      <w:pPr>
        <w:pStyle w:val="Step"/>
        <w:numPr>
          <w:ilvl w:val="0"/>
          <w:numId w:val="51"/>
        </w:numPr>
      </w:pPr>
      <w:r>
        <w:t xml:space="preserve">Verify </w:t>
      </w:r>
      <w:r w:rsidR="000626FF">
        <w:t xml:space="preserve">the Filling/ Draining Test State Out is followed by a Wait_1/2 state of duration 3 seconds plus the “Wait Time” number of seconds parameter in the config file. </w:t>
      </w:r>
    </w:p>
    <w:p w14:paraId="6863C99B" w14:textId="6D70CF99" w:rsidR="000626FF" w:rsidRDefault="000626FF" w:rsidP="001625B7">
      <w:pPr>
        <w:pStyle w:val="Step"/>
        <w:numPr>
          <w:ilvl w:val="0"/>
          <w:numId w:val="51"/>
        </w:numPr>
      </w:pPr>
      <w:r>
        <w:t xml:space="preserve">Verify that the Resistance value is not recorded until after the Wait state concludes. </w:t>
      </w:r>
    </w:p>
    <w:p w14:paraId="71812B25" w14:textId="4F6A5413" w:rsidR="000626FF" w:rsidRDefault="000626FF" w:rsidP="001625B7">
      <w:pPr>
        <w:pStyle w:val="Step"/>
        <w:numPr>
          <w:ilvl w:val="0"/>
          <w:numId w:val="51"/>
        </w:numPr>
      </w:pPr>
      <w:r>
        <w:t>When running on hardware, observe that the oil level is constant with no evidence of waves or the laser target float bobbing.</w:t>
      </w:r>
    </w:p>
    <w:p w14:paraId="29DACE67" w14:textId="77777777" w:rsidR="000626FF" w:rsidRDefault="000626FF" w:rsidP="000626FF">
      <w:pPr>
        <w:pStyle w:val="Step"/>
        <w:numPr>
          <w:ilvl w:val="0"/>
          <w:numId w:val="0"/>
        </w:numPr>
        <w:ind w:left="720"/>
      </w:pPr>
    </w:p>
    <w:p w14:paraId="2928E191" w14:textId="3D58139D" w:rsidR="0088300E" w:rsidRDefault="000626FF" w:rsidP="0088300E">
      <w:pPr>
        <w:pStyle w:val="checkbox"/>
      </w:pPr>
      <w:r>
        <w:t>Oil level and float appear stable at the time resistance is recorded.</w:t>
      </w:r>
    </w:p>
    <w:p w14:paraId="20623FAF" w14:textId="77777777" w:rsidR="0088300E" w:rsidRDefault="0088300E" w:rsidP="0088300E">
      <w:pPr>
        <w:pStyle w:val="checkbox"/>
        <w:numPr>
          <w:ilvl w:val="0"/>
          <w:numId w:val="0"/>
        </w:numPr>
        <w:ind w:left="1260"/>
      </w:pPr>
    </w:p>
    <w:p w14:paraId="7431E567" w14:textId="77777777" w:rsidR="0088300E" w:rsidRDefault="0088300E" w:rsidP="00E3661D">
      <w:pPr>
        <w:pStyle w:val="ZPara"/>
      </w:pPr>
      <w:r>
        <w:t>Tester   __________________      Date ______________       PASS      FAIL</w:t>
      </w:r>
    </w:p>
    <w:p w14:paraId="393A8F8A" w14:textId="77777777" w:rsidR="0088300E" w:rsidRPr="00543DA2" w:rsidRDefault="0088300E" w:rsidP="00E3661D">
      <w:pPr>
        <w:pStyle w:val="ZPara"/>
      </w:pPr>
    </w:p>
    <w:p w14:paraId="69A25653" w14:textId="77777777" w:rsidR="0088300E" w:rsidRDefault="0088300E" w:rsidP="000B2EC8"/>
    <w:p w14:paraId="4098CC63" w14:textId="318301F4" w:rsidR="00AB0ABE" w:rsidRDefault="004B15DA" w:rsidP="00E3661D">
      <w:pPr>
        <w:pStyle w:val="Requirement"/>
      </w:pPr>
      <w:r>
        <w:t xml:space="preserve">If the measured resistance is within the specified </w:t>
      </w:r>
      <w:r w:rsidR="00AB0ABE" w:rsidRPr="004B15DA">
        <w:t>tolerance</w:t>
      </w:r>
      <w:r>
        <w:t>,</w:t>
      </w:r>
      <w:r w:rsidR="00AB0ABE" w:rsidRPr="004B15DA">
        <w:t xml:space="preserve"> the test at this level is </w:t>
      </w:r>
      <w:r>
        <w:t>PASS</w:t>
      </w:r>
      <w:r w:rsidR="00AB0ABE" w:rsidRPr="004B15DA">
        <w:t xml:space="preserve">, else a </w:t>
      </w:r>
      <w:r>
        <w:t>FAIL</w:t>
      </w:r>
      <w:r w:rsidR="00AB0ABE" w:rsidRPr="004B15DA">
        <w:t xml:space="preserve"> Shall be logged.</w:t>
      </w:r>
    </w:p>
    <w:p w14:paraId="050A5C28" w14:textId="77777777" w:rsidR="008961EB" w:rsidRDefault="008961EB" w:rsidP="001625B7">
      <w:pPr>
        <w:pStyle w:val="Step"/>
        <w:numPr>
          <w:ilvl w:val="0"/>
          <w:numId w:val="52"/>
        </w:numPr>
      </w:pPr>
      <w:r>
        <w:t>As the test progresses, notice both the level and resistance are indicated on the Results Chart and indicated as follows:</w:t>
      </w:r>
    </w:p>
    <w:p w14:paraId="0A94C3F5" w14:textId="77777777" w:rsidR="008961EB" w:rsidRDefault="008961EB" w:rsidP="001625B7">
      <w:pPr>
        <w:pStyle w:val="Step"/>
        <w:numPr>
          <w:ilvl w:val="1"/>
          <w:numId w:val="52"/>
        </w:numPr>
      </w:pPr>
      <w:r>
        <w:t>Dark – Not yet tested</w:t>
      </w:r>
    </w:p>
    <w:p w14:paraId="3E5FBAE1" w14:textId="5161E72D" w:rsidR="008961EB" w:rsidRDefault="008961EB" w:rsidP="001625B7">
      <w:pPr>
        <w:pStyle w:val="Step"/>
        <w:numPr>
          <w:ilvl w:val="1"/>
          <w:numId w:val="52"/>
        </w:numPr>
      </w:pPr>
      <w:r>
        <w:t>GREEN – Pass</w:t>
      </w:r>
    </w:p>
    <w:p w14:paraId="2F7960AE" w14:textId="3DD8A813" w:rsidR="008961EB" w:rsidRDefault="008961EB" w:rsidP="001625B7">
      <w:pPr>
        <w:pStyle w:val="Step"/>
        <w:numPr>
          <w:ilvl w:val="1"/>
          <w:numId w:val="52"/>
        </w:numPr>
      </w:pPr>
      <w:r>
        <w:t>RED – Fail</w:t>
      </w:r>
    </w:p>
    <w:p w14:paraId="3860CF2B" w14:textId="1F54C9B7" w:rsidR="008961EB" w:rsidRDefault="008961EB" w:rsidP="001625B7">
      <w:pPr>
        <w:pStyle w:val="Step"/>
        <w:numPr>
          <w:ilvl w:val="1"/>
          <w:numId w:val="52"/>
        </w:numPr>
      </w:pPr>
      <w:r>
        <w:t xml:space="preserve">YELLOW – likely a measurement error. </w:t>
      </w:r>
    </w:p>
    <w:p w14:paraId="1C0DC80E" w14:textId="77777777" w:rsidR="008961EB" w:rsidRDefault="008961EB" w:rsidP="008961EB">
      <w:pPr>
        <w:pStyle w:val="Step"/>
        <w:numPr>
          <w:ilvl w:val="0"/>
          <w:numId w:val="0"/>
        </w:numPr>
        <w:ind w:left="1440"/>
      </w:pPr>
    </w:p>
    <w:p w14:paraId="1CE8785A" w14:textId="77777777" w:rsidR="008961EB" w:rsidRDefault="008961EB" w:rsidP="008961EB">
      <w:pPr>
        <w:pStyle w:val="checkbox"/>
      </w:pPr>
      <w:r>
        <w:t>Pass/Fail indicator is correctly indicated on the Results Chart.</w:t>
      </w:r>
    </w:p>
    <w:p w14:paraId="796E70C0" w14:textId="77777777" w:rsidR="008961EB" w:rsidRDefault="008961EB" w:rsidP="008961EB">
      <w:pPr>
        <w:pStyle w:val="Step"/>
        <w:numPr>
          <w:ilvl w:val="0"/>
          <w:numId w:val="0"/>
        </w:numPr>
        <w:ind w:left="1440"/>
      </w:pPr>
    </w:p>
    <w:p w14:paraId="041411E8" w14:textId="10FF976C" w:rsidR="008961EB" w:rsidRDefault="008961EB" w:rsidP="001625B7">
      <w:pPr>
        <w:pStyle w:val="Step"/>
        <w:numPr>
          <w:ilvl w:val="0"/>
          <w:numId w:val="52"/>
        </w:numPr>
      </w:pPr>
      <w:r>
        <w:t>Compare the Report File resistances recorded on the ATP sheet to the specified values of the ATP Spec.  Verify that the resistances recorded are consistent with the ATP spec.</w:t>
      </w:r>
    </w:p>
    <w:p w14:paraId="1AFE8702" w14:textId="77777777" w:rsidR="008961EB" w:rsidRDefault="008961EB" w:rsidP="008961EB">
      <w:pPr>
        <w:pStyle w:val="Step"/>
        <w:numPr>
          <w:ilvl w:val="0"/>
          <w:numId w:val="0"/>
        </w:numPr>
        <w:ind w:left="720"/>
      </w:pPr>
    </w:p>
    <w:p w14:paraId="1492EC01" w14:textId="77777777" w:rsidR="008961EB" w:rsidRDefault="008961EB" w:rsidP="0088300E">
      <w:pPr>
        <w:pStyle w:val="checkbox"/>
      </w:pPr>
      <w:r>
        <w:t>The recorded resistance values are evaluated in accord with the ATP Spec.</w:t>
      </w:r>
    </w:p>
    <w:p w14:paraId="7D36ACE7" w14:textId="77777777" w:rsidR="0088300E" w:rsidRDefault="0088300E" w:rsidP="0088300E">
      <w:pPr>
        <w:pStyle w:val="checkbox"/>
        <w:numPr>
          <w:ilvl w:val="0"/>
          <w:numId w:val="0"/>
        </w:numPr>
        <w:ind w:left="1260"/>
      </w:pPr>
    </w:p>
    <w:p w14:paraId="35940777" w14:textId="77777777" w:rsidR="0088300E" w:rsidRDefault="0088300E" w:rsidP="00E3661D">
      <w:pPr>
        <w:pStyle w:val="ZPara"/>
      </w:pPr>
      <w:r>
        <w:t>Tester   __________________      Date ______________       PASS      FAIL</w:t>
      </w:r>
    </w:p>
    <w:p w14:paraId="0AEF294A" w14:textId="77777777" w:rsidR="0088300E" w:rsidRPr="00543DA2" w:rsidRDefault="0088300E" w:rsidP="00E3661D">
      <w:pPr>
        <w:pStyle w:val="ZPara"/>
      </w:pPr>
    </w:p>
    <w:p w14:paraId="485F9D83" w14:textId="77777777" w:rsidR="0088300E" w:rsidRPr="004B15DA" w:rsidRDefault="0088300E" w:rsidP="000B2EC8"/>
    <w:p w14:paraId="105E53A6" w14:textId="09EEC84F" w:rsidR="00AB0ABE" w:rsidRDefault="00AB0ABE" w:rsidP="00E3661D">
      <w:pPr>
        <w:pStyle w:val="Requirement"/>
      </w:pPr>
      <w:r>
        <w:t xml:space="preserve">The above </w:t>
      </w:r>
      <w:r w:rsidR="004B15DA">
        <w:t xml:space="preserve">three </w:t>
      </w:r>
      <w:r>
        <w:t>steps are repeated for each Low Fill Limit</w:t>
      </w:r>
      <w:r w:rsidR="00AF1C1B">
        <w:t xml:space="preserve"> alternating between measuring ChA and ChB</w:t>
      </w:r>
      <w:r>
        <w:t>.</w:t>
      </w:r>
    </w:p>
    <w:p w14:paraId="36514B77" w14:textId="77777777" w:rsidR="008961EB" w:rsidRDefault="008961EB" w:rsidP="001625B7">
      <w:pPr>
        <w:pStyle w:val="Step"/>
        <w:numPr>
          <w:ilvl w:val="0"/>
          <w:numId w:val="53"/>
        </w:numPr>
      </w:pPr>
      <w:r>
        <w:t>While the test is running, verify that the Status Indicators and the Level and Resistance values are alternately activated/recorded on Fill As ChA then Ch  B.</w:t>
      </w:r>
    </w:p>
    <w:p w14:paraId="2304B8B7" w14:textId="0BF3AA95" w:rsidR="004E20BE" w:rsidRDefault="004E20BE" w:rsidP="004E20BE">
      <w:pPr>
        <w:pStyle w:val="Step"/>
        <w:numPr>
          <w:ilvl w:val="0"/>
          <w:numId w:val="0"/>
        </w:numPr>
        <w:ind w:left="720"/>
        <w:jc w:val="center"/>
      </w:pPr>
      <w:r w:rsidRPr="004E20BE">
        <w:rPr>
          <w:noProof/>
        </w:rPr>
        <w:drawing>
          <wp:inline distT="0" distB="0" distL="0" distR="0" wp14:anchorId="1DE3DC57" wp14:editId="7E0650DE">
            <wp:extent cx="3879850" cy="2443974"/>
            <wp:effectExtent l="0" t="0" r="6350" b="0"/>
            <wp:docPr id="1741112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12453" name="Picture 1" descr="A screenshot of a computer&#10;&#10;AI-generated content may be incorrect."/>
                    <pic:cNvPicPr/>
                  </pic:nvPicPr>
                  <pic:blipFill>
                    <a:blip r:embed="rId30"/>
                    <a:stretch>
                      <a:fillRect/>
                    </a:stretch>
                  </pic:blipFill>
                  <pic:spPr>
                    <a:xfrm>
                      <a:off x="0" y="0"/>
                      <a:ext cx="3888648" cy="2449516"/>
                    </a:xfrm>
                    <a:prstGeom prst="rect">
                      <a:avLst/>
                    </a:prstGeom>
                  </pic:spPr>
                </pic:pic>
              </a:graphicData>
            </a:graphic>
          </wp:inline>
        </w:drawing>
      </w:r>
    </w:p>
    <w:p w14:paraId="78F0AA0B" w14:textId="77777777" w:rsidR="004E20BE" w:rsidRDefault="004E20BE" w:rsidP="004E20BE">
      <w:pPr>
        <w:pStyle w:val="Step"/>
        <w:numPr>
          <w:ilvl w:val="0"/>
          <w:numId w:val="0"/>
        </w:numPr>
        <w:ind w:left="720"/>
        <w:jc w:val="center"/>
      </w:pPr>
    </w:p>
    <w:p w14:paraId="229DBD9A" w14:textId="752520FC" w:rsidR="004E20BE" w:rsidRDefault="004E20BE" w:rsidP="004E20BE">
      <w:pPr>
        <w:pStyle w:val="checkbox"/>
      </w:pPr>
      <w:r>
        <w:t>Indications occur in ChA then ChB sequence on Fill</w:t>
      </w:r>
    </w:p>
    <w:p w14:paraId="4789578D" w14:textId="77777777" w:rsidR="004E20BE" w:rsidRDefault="004E20BE" w:rsidP="004E20BE">
      <w:pPr>
        <w:pStyle w:val="checkbox"/>
        <w:numPr>
          <w:ilvl w:val="0"/>
          <w:numId w:val="0"/>
        </w:numPr>
        <w:ind w:left="1267"/>
      </w:pPr>
    </w:p>
    <w:p w14:paraId="6582C7D9" w14:textId="5B758BE5" w:rsidR="004E20BE" w:rsidRDefault="004E20BE" w:rsidP="004E20BE">
      <w:pPr>
        <w:pStyle w:val="Step"/>
      </w:pPr>
      <w:r>
        <w:t>While the test is running, verify that the Status Indicators and the Level and Resistance values are alternately activated/recorded on Drain As ChB then Ch A.</w:t>
      </w:r>
    </w:p>
    <w:p w14:paraId="7FE148E0" w14:textId="77777777" w:rsidR="004E20BE" w:rsidRDefault="004E20BE" w:rsidP="004E20BE">
      <w:pPr>
        <w:pStyle w:val="Step"/>
        <w:numPr>
          <w:ilvl w:val="0"/>
          <w:numId w:val="0"/>
        </w:numPr>
        <w:ind w:left="720"/>
      </w:pPr>
    </w:p>
    <w:p w14:paraId="488FBA2A" w14:textId="77777777" w:rsidR="004E20BE" w:rsidRDefault="004E20BE" w:rsidP="004E20BE">
      <w:pPr>
        <w:pStyle w:val="checkbox"/>
      </w:pPr>
      <w:r>
        <w:t>Indications occur in ChA then ChB sequence on Fill</w:t>
      </w:r>
    </w:p>
    <w:p w14:paraId="5C3B64A0" w14:textId="77777777" w:rsidR="0088300E" w:rsidRDefault="0088300E" w:rsidP="0088300E">
      <w:pPr>
        <w:pStyle w:val="checkbox"/>
        <w:numPr>
          <w:ilvl w:val="0"/>
          <w:numId w:val="0"/>
        </w:numPr>
        <w:ind w:left="1260"/>
      </w:pPr>
    </w:p>
    <w:p w14:paraId="6D90318D" w14:textId="77777777" w:rsidR="0088300E" w:rsidRDefault="0088300E" w:rsidP="00E3661D">
      <w:pPr>
        <w:pStyle w:val="ZPara"/>
      </w:pPr>
      <w:r>
        <w:t>Tester   __________________      Date ______________       PASS      FAIL</w:t>
      </w:r>
    </w:p>
    <w:p w14:paraId="4FC9EFD9" w14:textId="77777777" w:rsidR="0088300E" w:rsidRPr="00543DA2" w:rsidRDefault="0088300E" w:rsidP="00E3661D">
      <w:pPr>
        <w:pStyle w:val="ZPara"/>
      </w:pPr>
    </w:p>
    <w:p w14:paraId="3959C780" w14:textId="77777777" w:rsidR="0088300E" w:rsidRDefault="0088300E" w:rsidP="000B2EC8"/>
    <w:p w14:paraId="0C77D887" w14:textId="4C50E82D" w:rsidR="00AB0ABE" w:rsidRDefault="00AB0ABE" w:rsidP="00E3661D">
      <w:pPr>
        <w:pStyle w:val="Requirement"/>
      </w:pPr>
      <w:r>
        <w:t xml:space="preserve">The oil level shall be drained from full </w:t>
      </w:r>
      <w:r w:rsidR="004B15DA">
        <w:t>to the Target Test Point</w:t>
      </w:r>
      <w:r>
        <w:t>.</w:t>
      </w:r>
    </w:p>
    <w:p w14:paraId="76FF9C17" w14:textId="0A7AEC6C" w:rsidR="00C34D91" w:rsidRDefault="00C34D91" w:rsidP="001625B7">
      <w:pPr>
        <w:pStyle w:val="Step"/>
        <w:numPr>
          <w:ilvl w:val="0"/>
          <w:numId w:val="50"/>
        </w:numPr>
      </w:pPr>
      <w:r>
        <w:t>Using the Test report and the ATP test procedure, verify the recorded level for each target test point is within of -0/ +0.005” of the specified ATP Spec Drain Hi value. (NOTE: Empty is larger than Full according to the ATP Spec.)</w:t>
      </w:r>
    </w:p>
    <w:p w14:paraId="175C9796" w14:textId="77777777" w:rsidR="000626FF" w:rsidRDefault="000626FF" w:rsidP="000626FF">
      <w:pPr>
        <w:pStyle w:val="Step"/>
        <w:numPr>
          <w:ilvl w:val="0"/>
          <w:numId w:val="0"/>
        </w:numPr>
        <w:ind w:left="720"/>
      </w:pPr>
    </w:p>
    <w:p w14:paraId="0ADACF05" w14:textId="65C84B4C" w:rsidR="000626FF" w:rsidRDefault="000626FF" w:rsidP="000626FF">
      <w:pPr>
        <w:pStyle w:val="Step"/>
        <w:numPr>
          <w:ilvl w:val="0"/>
          <w:numId w:val="0"/>
        </w:numPr>
        <w:ind w:left="720"/>
        <w:jc w:val="center"/>
      </w:pPr>
      <w:r>
        <w:rPr>
          <w:noProof/>
        </w:rPr>
        <w:drawing>
          <wp:inline distT="0" distB="0" distL="0" distR="0" wp14:anchorId="41F7F8F3" wp14:editId="1EDC064C">
            <wp:extent cx="3537585" cy="1750384"/>
            <wp:effectExtent l="0" t="0" r="5715" b="0"/>
            <wp:docPr id="2709275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56655" cy="1759820"/>
                    </a:xfrm>
                    <a:prstGeom prst="rect">
                      <a:avLst/>
                    </a:prstGeom>
                    <a:noFill/>
                  </pic:spPr>
                </pic:pic>
              </a:graphicData>
            </a:graphic>
          </wp:inline>
        </w:drawing>
      </w:r>
    </w:p>
    <w:p w14:paraId="34BC6661" w14:textId="77777777" w:rsidR="00C34D91" w:rsidRDefault="00C34D91" w:rsidP="00C34D91">
      <w:pPr>
        <w:pStyle w:val="Step"/>
        <w:numPr>
          <w:ilvl w:val="0"/>
          <w:numId w:val="0"/>
        </w:numPr>
        <w:ind w:left="720"/>
      </w:pPr>
    </w:p>
    <w:p w14:paraId="4795E0EA" w14:textId="60D0EED6" w:rsidR="00C34D91" w:rsidRDefault="00C34D91" w:rsidP="00C34D91">
      <w:pPr>
        <w:pStyle w:val="checkbox"/>
      </w:pPr>
      <w:r>
        <w:t xml:space="preserve">All Drain Levels for both ChA and ChB are within spec. </w:t>
      </w:r>
    </w:p>
    <w:p w14:paraId="2E5461E0" w14:textId="77777777" w:rsidR="0088300E" w:rsidRDefault="0088300E" w:rsidP="0088300E">
      <w:pPr>
        <w:pStyle w:val="checkbox"/>
        <w:numPr>
          <w:ilvl w:val="0"/>
          <w:numId w:val="0"/>
        </w:numPr>
        <w:ind w:left="1260"/>
      </w:pPr>
    </w:p>
    <w:p w14:paraId="763BA9A2" w14:textId="77777777" w:rsidR="0088300E" w:rsidRDefault="0088300E" w:rsidP="00E3661D">
      <w:pPr>
        <w:pStyle w:val="ZPara"/>
      </w:pPr>
      <w:r>
        <w:t>Tester   __________________      Date ______________       PASS      FAIL</w:t>
      </w:r>
    </w:p>
    <w:p w14:paraId="69E7B531" w14:textId="77777777" w:rsidR="0088300E" w:rsidRPr="00543DA2" w:rsidRDefault="0088300E" w:rsidP="00E3661D">
      <w:pPr>
        <w:pStyle w:val="ZPara"/>
      </w:pPr>
    </w:p>
    <w:p w14:paraId="43F9D51F" w14:textId="77777777" w:rsidR="0088300E" w:rsidRDefault="0088300E" w:rsidP="000B2EC8"/>
    <w:p w14:paraId="6505B0EF" w14:textId="77777777" w:rsidR="004B15DA" w:rsidRDefault="004B15DA" w:rsidP="00E3661D">
      <w:pPr>
        <w:pStyle w:val="Requirement"/>
      </w:pPr>
      <w:r>
        <w:t>The Resistance shall be measured after any level variations subside to the specified criteria.</w:t>
      </w:r>
    </w:p>
    <w:p w14:paraId="51645B59" w14:textId="4BCA5328" w:rsidR="0088300E" w:rsidRDefault="00F60D03" w:rsidP="0088300E">
      <w:pPr>
        <w:pStyle w:val="checkbox"/>
      </w:pPr>
      <w:r>
        <w:t>Same as Requirement 50 but in Drain direction.</w:t>
      </w:r>
    </w:p>
    <w:p w14:paraId="12113FEC" w14:textId="77777777" w:rsidR="0088300E" w:rsidRDefault="0088300E" w:rsidP="0088300E">
      <w:pPr>
        <w:pStyle w:val="checkbox"/>
        <w:numPr>
          <w:ilvl w:val="0"/>
          <w:numId w:val="0"/>
        </w:numPr>
        <w:ind w:left="1260"/>
      </w:pPr>
    </w:p>
    <w:p w14:paraId="3ACE0B5D" w14:textId="77777777" w:rsidR="0088300E" w:rsidRDefault="0088300E" w:rsidP="00E3661D">
      <w:pPr>
        <w:pStyle w:val="ZPara"/>
      </w:pPr>
      <w:r>
        <w:t>Tester   __________________      Date ______________       PASS      FAIL</w:t>
      </w:r>
    </w:p>
    <w:p w14:paraId="0D96C555" w14:textId="77777777" w:rsidR="0088300E" w:rsidRPr="00543DA2" w:rsidRDefault="0088300E" w:rsidP="00E3661D">
      <w:pPr>
        <w:pStyle w:val="ZPara"/>
      </w:pPr>
    </w:p>
    <w:p w14:paraId="38C45066" w14:textId="77777777" w:rsidR="0088300E" w:rsidRDefault="0088300E" w:rsidP="000B2EC8"/>
    <w:p w14:paraId="10BFB12E" w14:textId="6E779379" w:rsidR="004B15DA" w:rsidRDefault="004B15DA" w:rsidP="00E3661D">
      <w:pPr>
        <w:pStyle w:val="Requirement"/>
      </w:pPr>
      <w:r>
        <w:t xml:space="preserve">If the measured resistance is within the specified </w:t>
      </w:r>
      <w:r w:rsidRPr="004B15DA">
        <w:t>tolerance</w:t>
      </w:r>
      <w:r>
        <w:t>,</w:t>
      </w:r>
      <w:r w:rsidRPr="004B15DA">
        <w:t xml:space="preserve"> the test at this level is </w:t>
      </w:r>
      <w:r>
        <w:t>PASS</w:t>
      </w:r>
      <w:r w:rsidRPr="004B15DA">
        <w:t xml:space="preserve">, else a </w:t>
      </w:r>
      <w:r>
        <w:t>FAIL</w:t>
      </w:r>
      <w:r w:rsidRPr="004B15DA">
        <w:t xml:space="preserve"> Shall be logged.</w:t>
      </w:r>
    </w:p>
    <w:p w14:paraId="4BE5E20E" w14:textId="0B6DA4F5" w:rsidR="00F60D03" w:rsidRDefault="00F60D03" w:rsidP="00F60D03">
      <w:pPr>
        <w:pStyle w:val="checkbox"/>
      </w:pPr>
      <w:r>
        <w:t>Same as Requirement 51 but in Drain direction.</w:t>
      </w:r>
    </w:p>
    <w:p w14:paraId="26BC1B24" w14:textId="77777777" w:rsidR="0088300E" w:rsidRDefault="0088300E" w:rsidP="0088300E">
      <w:pPr>
        <w:pStyle w:val="checkbox"/>
        <w:numPr>
          <w:ilvl w:val="0"/>
          <w:numId w:val="0"/>
        </w:numPr>
        <w:ind w:left="1260"/>
      </w:pPr>
    </w:p>
    <w:p w14:paraId="1969E948" w14:textId="77777777" w:rsidR="0088300E" w:rsidRDefault="0088300E" w:rsidP="00E3661D">
      <w:pPr>
        <w:pStyle w:val="ZPara"/>
      </w:pPr>
      <w:r>
        <w:t>Tester   __________________      Date ______________       PASS      FAIL</w:t>
      </w:r>
    </w:p>
    <w:p w14:paraId="0F272149" w14:textId="77777777" w:rsidR="0088300E" w:rsidRPr="00543DA2" w:rsidRDefault="0088300E" w:rsidP="00E3661D">
      <w:pPr>
        <w:pStyle w:val="ZPara"/>
      </w:pPr>
    </w:p>
    <w:p w14:paraId="2E9BFF50" w14:textId="77777777" w:rsidR="0088300E" w:rsidRPr="004B15DA" w:rsidRDefault="0088300E" w:rsidP="000B2EC8"/>
    <w:p w14:paraId="47631DD3" w14:textId="0441EDA7" w:rsidR="00AB0ABE" w:rsidRDefault="00AB0ABE" w:rsidP="00E3661D">
      <w:pPr>
        <w:pStyle w:val="Requirement"/>
      </w:pPr>
      <w:r>
        <w:t xml:space="preserve">The above </w:t>
      </w:r>
      <w:r w:rsidR="004B15DA">
        <w:t xml:space="preserve">Three </w:t>
      </w:r>
      <w:r>
        <w:t>steps are repeated for each High Drain Limit</w:t>
      </w:r>
      <w:r w:rsidR="00AF1C1B">
        <w:t>, alternating between measuring ChA and ChB.</w:t>
      </w:r>
    </w:p>
    <w:p w14:paraId="302ED876" w14:textId="36564A15" w:rsidR="00F60D03" w:rsidRDefault="00F60D03" w:rsidP="00F60D03">
      <w:pPr>
        <w:pStyle w:val="checkbox"/>
      </w:pPr>
      <w:r>
        <w:t>Same as Requirement 52 but in Drain direction.</w:t>
      </w:r>
    </w:p>
    <w:p w14:paraId="02DA907E" w14:textId="77777777" w:rsidR="00F60D03" w:rsidRDefault="00F60D03" w:rsidP="00F60D03">
      <w:pPr>
        <w:pStyle w:val="checkbox"/>
        <w:numPr>
          <w:ilvl w:val="0"/>
          <w:numId w:val="0"/>
        </w:numPr>
        <w:ind w:left="1267" w:hanging="360"/>
      </w:pPr>
    </w:p>
    <w:p w14:paraId="32337BEC" w14:textId="77777777" w:rsidR="00F60D03" w:rsidRDefault="00F60D03" w:rsidP="00F60D03">
      <w:pPr>
        <w:pStyle w:val="checkbox"/>
        <w:numPr>
          <w:ilvl w:val="0"/>
          <w:numId w:val="0"/>
        </w:numPr>
        <w:ind w:left="1267" w:hanging="360"/>
      </w:pPr>
    </w:p>
    <w:p w14:paraId="64C9D77D" w14:textId="77777777" w:rsidR="0088300E" w:rsidRDefault="0088300E" w:rsidP="00E3661D">
      <w:pPr>
        <w:pStyle w:val="ZPara"/>
      </w:pPr>
      <w:r>
        <w:t>Tester   __________________      Date ______________       PASS      FAIL</w:t>
      </w:r>
    </w:p>
    <w:p w14:paraId="2E5CB173" w14:textId="77777777" w:rsidR="0088300E" w:rsidRPr="00543DA2" w:rsidRDefault="0088300E" w:rsidP="00E3661D">
      <w:pPr>
        <w:pStyle w:val="ZPara"/>
      </w:pPr>
    </w:p>
    <w:p w14:paraId="600AE609" w14:textId="77777777" w:rsidR="0088300E" w:rsidRPr="00AF1C1B" w:rsidRDefault="0088300E" w:rsidP="000B2EC8"/>
    <w:p w14:paraId="4AF4C131" w14:textId="6A218CF6" w:rsidR="00D161C0" w:rsidRDefault="00AB0ABE" w:rsidP="00E3661D">
      <w:pPr>
        <w:pStyle w:val="Requirement"/>
      </w:pPr>
      <w:r w:rsidRPr="004E4DB0">
        <w:t xml:space="preserve">The DUT shall be recorded as PASS if no </w:t>
      </w:r>
      <w:r w:rsidR="004B15DA" w:rsidRPr="004E4DB0">
        <w:t xml:space="preserve">FAILs </w:t>
      </w:r>
      <w:r w:rsidRPr="004E4DB0">
        <w:t>are recorded.</w:t>
      </w:r>
    </w:p>
    <w:p w14:paraId="7C25D9C2" w14:textId="62BA9AD1" w:rsidR="00F60D03" w:rsidRDefault="00F60D03" w:rsidP="00F60D03">
      <w:pPr>
        <w:pStyle w:val="checkbox"/>
      </w:pPr>
      <w:r>
        <w:t>Same as Requirement 53 but in Drain direction.</w:t>
      </w:r>
    </w:p>
    <w:p w14:paraId="08C9956D" w14:textId="77777777" w:rsidR="0088300E" w:rsidRDefault="0088300E" w:rsidP="0088300E">
      <w:pPr>
        <w:pStyle w:val="checkbox"/>
        <w:numPr>
          <w:ilvl w:val="0"/>
          <w:numId w:val="0"/>
        </w:numPr>
        <w:ind w:left="1260"/>
      </w:pPr>
    </w:p>
    <w:p w14:paraId="38763563" w14:textId="77777777" w:rsidR="0088300E" w:rsidRDefault="0088300E" w:rsidP="00E3661D">
      <w:pPr>
        <w:pStyle w:val="ZPara"/>
      </w:pPr>
      <w:r>
        <w:t>Tester   __________________      Date ______________       PASS      FAIL</w:t>
      </w:r>
    </w:p>
    <w:p w14:paraId="29EAF90C" w14:textId="77777777" w:rsidR="0088300E" w:rsidRPr="00543DA2" w:rsidRDefault="0088300E" w:rsidP="00E3661D">
      <w:pPr>
        <w:pStyle w:val="ZPara"/>
      </w:pPr>
    </w:p>
    <w:p w14:paraId="4EE0CD60" w14:textId="77777777" w:rsidR="0088300E" w:rsidRPr="004E4DB0" w:rsidRDefault="0088300E" w:rsidP="000B2EC8"/>
    <w:bookmarkEnd w:id="537"/>
    <w:p w14:paraId="64F07190" w14:textId="77777777" w:rsidR="0064065C" w:rsidRDefault="0064065C" w:rsidP="00E3661D">
      <w:pPr>
        <w:pStyle w:val="Requirement"/>
      </w:pPr>
      <w:r w:rsidRPr="004E4DB0">
        <w:t xml:space="preserve">The test status shall graphically display Ch A &amp; Ch B resistance in ohms and display the Level in inches.  </w:t>
      </w:r>
    </w:p>
    <w:p w14:paraId="11998F56" w14:textId="77777777" w:rsidR="00A4371F" w:rsidRDefault="00A4371F" w:rsidP="001625B7">
      <w:pPr>
        <w:pStyle w:val="Step"/>
        <w:numPr>
          <w:ilvl w:val="0"/>
          <w:numId w:val="54"/>
        </w:numPr>
      </w:pPr>
      <w:r>
        <w:t xml:space="preserve">While running TEST A, </w:t>
      </w:r>
      <w:proofErr w:type="gramStart"/>
      <w:r>
        <w:t>v</w:t>
      </w:r>
      <w:r w:rsidR="0088300E">
        <w:t>erify</w:t>
      </w:r>
      <w:proofErr w:type="gramEnd"/>
      <w:r w:rsidR="0088300E">
        <w:t xml:space="preserve"> </w:t>
      </w:r>
      <w:r>
        <w:t>Resistance for Ch A and Ch B are displayed on the graph.</w:t>
      </w:r>
    </w:p>
    <w:p w14:paraId="5CA4B6BC" w14:textId="77777777" w:rsidR="00A4371F" w:rsidRDefault="00A4371F" w:rsidP="001625B7">
      <w:pPr>
        <w:pStyle w:val="Step"/>
        <w:numPr>
          <w:ilvl w:val="0"/>
          <w:numId w:val="54"/>
        </w:numPr>
      </w:pPr>
      <w:r>
        <w:t>Verify that level is displayed on the graph.</w:t>
      </w:r>
    </w:p>
    <w:p w14:paraId="0C037FB6" w14:textId="1FB0AF86" w:rsidR="00A4371F" w:rsidRDefault="00A4371F" w:rsidP="001625B7">
      <w:pPr>
        <w:pStyle w:val="Step"/>
        <w:numPr>
          <w:ilvl w:val="0"/>
          <w:numId w:val="54"/>
        </w:numPr>
      </w:pPr>
      <w:r>
        <w:t xml:space="preserve">Verify the Resistance for Ch A and Ch B and the Level numeric values are displayed on the upper </w:t>
      </w:r>
      <w:r w:rsidR="0045198A">
        <w:t>left-hand</w:t>
      </w:r>
      <w:r>
        <w:t xml:space="preserve"> corner of the graph.</w:t>
      </w:r>
    </w:p>
    <w:p w14:paraId="2D237941" w14:textId="0057FE24" w:rsidR="00A4371F" w:rsidRDefault="0045198A" w:rsidP="0045198A">
      <w:pPr>
        <w:pStyle w:val="Step"/>
        <w:numPr>
          <w:ilvl w:val="0"/>
          <w:numId w:val="0"/>
        </w:numPr>
        <w:ind w:left="720"/>
        <w:jc w:val="center"/>
      </w:pPr>
      <w:r>
        <w:rPr>
          <w:noProof/>
        </w:rPr>
        <w:drawing>
          <wp:inline distT="0" distB="0" distL="0" distR="0" wp14:anchorId="53933FDA" wp14:editId="74EECA62">
            <wp:extent cx="4029710" cy="2878981"/>
            <wp:effectExtent l="0" t="0" r="0" b="0"/>
            <wp:docPr id="1306966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56656" cy="2898233"/>
                    </a:xfrm>
                    <a:prstGeom prst="rect">
                      <a:avLst/>
                    </a:prstGeom>
                    <a:noFill/>
                  </pic:spPr>
                </pic:pic>
              </a:graphicData>
            </a:graphic>
          </wp:inline>
        </w:drawing>
      </w:r>
    </w:p>
    <w:p w14:paraId="3103BCD2" w14:textId="77777777" w:rsidR="00A4371F" w:rsidRDefault="00A4371F" w:rsidP="00A4371F">
      <w:pPr>
        <w:pStyle w:val="Step"/>
        <w:numPr>
          <w:ilvl w:val="0"/>
          <w:numId w:val="0"/>
        </w:numPr>
        <w:ind w:left="720"/>
      </w:pPr>
    </w:p>
    <w:p w14:paraId="2782C3BE" w14:textId="67F0C2E6" w:rsidR="0088300E" w:rsidRDefault="0045198A" w:rsidP="0088300E">
      <w:pPr>
        <w:pStyle w:val="checkbox"/>
      </w:pPr>
      <w:r>
        <w:t>Resistance and Level shown in real-time on the chart.</w:t>
      </w:r>
    </w:p>
    <w:p w14:paraId="5E9C15A1" w14:textId="77777777" w:rsidR="0088300E" w:rsidRDefault="0088300E" w:rsidP="0088300E">
      <w:pPr>
        <w:pStyle w:val="checkbox"/>
        <w:numPr>
          <w:ilvl w:val="0"/>
          <w:numId w:val="0"/>
        </w:numPr>
        <w:ind w:left="1260"/>
      </w:pPr>
    </w:p>
    <w:p w14:paraId="24F6B7E1" w14:textId="77777777" w:rsidR="0088300E" w:rsidRDefault="0088300E" w:rsidP="00E3661D">
      <w:pPr>
        <w:pStyle w:val="ZPara"/>
      </w:pPr>
      <w:r>
        <w:t>Tester   __________________      Date ______________       PASS      FAIL</w:t>
      </w:r>
    </w:p>
    <w:p w14:paraId="27F8E5EB" w14:textId="77777777" w:rsidR="0088300E" w:rsidRPr="00543DA2" w:rsidRDefault="0088300E" w:rsidP="00E3661D">
      <w:pPr>
        <w:pStyle w:val="ZPara"/>
      </w:pPr>
    </w:p>
    <w:p w14:paraId="45073497" w14:textId="77777777" w:rsidR="0088300E" w:rsidRPr="004E4DB0" w:rsidRDefault="0088300E" w:rsidP="000B2EC8"/>
    <w:p w14:paraId="77419214" w14:textId="6E62377C" w:rsidR="0064065C" w:rsidRDefault="0064065C" w:rsidP="00E3661D">
      <w:pPr>
        <w:pStyle w:val="Requirement"/>
      </w:pPr>
      <w:r>
        <w:t xml:space="preserve">All three traces shall be scaled so they are presented overlayed at a similar size.  The Chart scale is </w:t>
      </w:r>
      <w:r w:rsidR="004E4DB0">
        <w:t>a configurable</w:t>
      </w:r>
      <w:r>
        <w:t xml:space="preserve"> test parameter.</w:t>
      </w:r>
    </w:p>
    <w:p w14:paraId="4EB460CE" w14:textId="3CD0D56B" w:rsidR="0045198A" w:rsidRPr="0045198A" w:rsidRDefault="0045198A" w:rsidP="001625B7">
      <w:pPr>
        <w:pStyle w:val="Step"/>
        <w:numPr>
          <w:ilvl w:val="0"/>
          <w:numId w:val="55"/>
        </w:numPr>
        <w:rPr>
          <w:highlight w:val="cyan"/>
        </w:rPr>
      </w:pPr>
      <w:bookmarkStart w:id="538" w:name="_Hlk195170032"/>
      <w:r w:rsidRPr="0045198A">
        <w:rPr>
          <w:highlight w:val="cyan"/>
        </w:rPr>
        <w:t xml:space="preserve">TBD </w:t>
      </w:r>
      <w:proofErr w:type="gramStart"/>
      <w:r w:rsidRPr="0045198A">
        <w:rPr>
          <w:highlight w:val="cyan"/>
        </w:rPr>
        <w:t>need</w:t>
      </w:r>
      <w:proofErr w:type="gramEnd"/>
      <w:r w:rsidRPr="0045198A">
        <w:rPr>
          <w:highlight w:val="cyan"/>
        </w:rPr>
        <w:t xml:space="preserve"> to validate this requirement</w:t>
      </w:r>
    </w:p>
    <w:bookmarkEnd w:id="538"/>
    <w:p w14:paraId="76A26E4B" w14:textId="77777777" w:rsidR="0088300E" w:rsidRDefault="0088300E" w:rsidP="0088300E">
      <w:pPr>
        <w:pStyle w:val="checkbox"/>
        <w:numPr>
          <w:ilvl w:val="0"/>
          <w:numId w:val="0"/>
        </w:numPr>
        <w:ind w:left="1260"/>
      </w:pPr>
    </w:p>
    <w:p w14:paraId="506E3300" w14:textId="77777777" w:rsidR="0088300E" w:rsidRDefault="0088300E" w:rsidP="00E3661D">
      <w:pPr>
        <w:pStyle w:val="ZPara"/>
      </w:pPr>
      <w:r>
        <w:t>Tester   __________________      Date ______________       PASS      FAIL</w:t>
      </w:r>
    </w:p>
    <w:p w14:paraId="2EA7554D" w14:textId="77777777" w:rsidR="0088300E" w:rsidRPr="00543DA2" w:rsidRDefault="0088300E" w:rsidP="00E3661D">
      <w:pPr>
        <w:pStyle w:val="ZPara"/>
      </w:pPr>
    </w:p>
    <w:p w14:paraId="1727417F" w14:textId="77777777" w:rsidR="0088300E" w:rsidRDefault="0088300E" w:rsidP="000B2EC8"/>
    <w:p w14:paraId="298DF145" w14:textId="48F793D8" w:rsidR="0064065C" w:rsidRDefault="0064065C" w:rsidP="00E3661D">
      <w:pPr>
        <w:pStyle w:val="Requirement"/>
      </w:pPr>
      <w:r>
        <w:t>A display shall indicate each Switch status as NOT TESTED (gray), PASS (green) or FAIL (red)</w:t>
      </w:r>
      <w:r w:rsidR="00AF1C1B">
        <w:t xml:space="preserve"> or ERROR (yellow) for a detected procedural problem.</w:t>
      </w:r>
    </w:p>
    <w:p w14:paraId="6C66D892" w14:textId="4F1F2147" w:rsidR="0088300E" w:rsidRPr="000327C8" w:rsidRDefault="004F2AD9" w:rsidP="001625B7">
      <w:pPr>
        <w:pStyle w:val="Step"/>
        <w:numPr>
          <w:ilvl w:val="0"/>
          <w:numId w:val="56"/>
        </w:numPr>
        <w:rPr>
          <w:highlight w:val="cyan"/>
        </w:rPr>
      </w:pPr>
      <w:r>
        <w:t>Run the Test vector then verify</w:t>
      </w:r>
      <w:r w:rsidR="000327C8">
        <w:t xml:space="preserve"> </w:t>
      </w:r>
      <w:r w:rsidR="000327C8" w:rsidRPr="000327C8">
        <w:rPr>
          <w:highlight w:val="cyan"/>
        </w:rPr>
        <w:t>Needs more development to test</w:t>
      </w:r>
      <w:r w:rsidR="0088300E" w:rsidRPr="000327C8">
        <w:rPr>
          <w:highlight w:val="cyan"/>
        </w:rPr>
        <w:t>.</w:t>
      </w:r>
    </w:p>
    <w:p w14:paraId="6F0054F7" w14:textId="084E36EF" w:rsidR="004F2AD9" w:rsidRDefault="004F2AD9" w:rsidP="004F2AD9">
      <w:pPr>
        <w:pStyle w:val="Step"/>
        <w:numPr>
          <w:ilvl w:val="0"/>
          <w:numId w:val="0"/>
        </w:numPr>
        <w:ind w:left="720" w:hanging="360"/>
        <w:jc w:val="center"/>
      </w:pPr>
      <w:r w:rsidRPr="004F2AD9">
        <w:rPr>
          <w:noProof/>
        </w:rPr>
        <w:drawing>
          <wp:inline distT="0" distB="0" distL="0" distR="0" wp14:anchorId="3B9E2466" wp14:editId="3DF8CA56">
            <wp:extent cx="2020475" cy="1470025"/>
            <wp:effectExtent l="0" t="0" r="0" b="0"/>
            <wp:docPr id="194261977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19779" name="Picture 1" descr="A screenshot of a computer error&#10;&#10;AI-generated content may be incorrect."/>
                    <pic:cNvPicPr/>
                  </pic:nvPicPr>
                  <pic:blipFill>
                    <a:blip r:embed="rId33"/>
                    <a:stretch>
                      <a:fillRect/>
                    </a:stretch>
                  </pic:blipFill>
                  <pic:spPr>
                    <a:xfrm>
                      <a:off x="0" y="0"/>
                      <a:ext cx="2025714" cy="1473837"/>
                    </a:xfrm>
                    <a:prstGeom prst="rect">
                      <a:avLst/>
                    </a:prstGeom>
                  </pic:spPr>
                </pic:pic>
              </a:graphicData>
            </a:graphic>
          </wp:inline>
        </w:drawing>
      </w:r>
    </w:p>
    <w:p w14:paraId="10780513" w14:textId="77777777" w:rsidR="004F2AD9" w:rsidRDefault="004F2AD9" w:rsidP="004F2AD9">
      <w:pPr>
        <w:pStyle w:val="Step"/>
        <w:numPr>
          <w:ilvl w:val="0"/>
          <w:numId w:val="0"/>
        </w:numPr>
        <w:ind w:left="720" w:hanging="360"/>
        <w:jc w:val="center"/>
      </w:pPr>
    </w:p>
    <w:p w14:paraId="408F5066" w14:textId="7AC308D8" w:rsidR="0088300E" w:rsidRDefault="004F2AD9" w:rsidP="0088300E">
      <w:pPr>
        <w:pStyle w:val="checkbox"/>
      </w:pPr>
      <w:r>
        <w:t>The results chart displays the appropriate status indication.</w:t>
      </w:r>
    </w:p>
    <w:p w14:paraId="550C4088" w14:textId="77777777" w:rsidR="0088300E" w:rsidRDefault="0088300E" w:rsidP="0088300E">
      <w:pPr>
        <w:pStyle w:val="checkbox"/>
        <w:numPr>
          <w:ilvl w:val="0"/>
          <w:numId w:val="0"/>
        </w:numPr>
        <w:ind w:left="1260"/>
      </w:pPr>
    </w:p>
    <w:p w14:paraId="52147553" w14:textId="77777777" w:rsidR="0088300E" w:rsidRDefault="0088300E" w:rsidP="00E3661D">
      <w:pPr>
        <w:pStyle w:val="ZPara"/>
      </w:pPr>
      <w:r>
        <w:t>Tester   __________________      Date ______________       PASS      FAIL</w:t>
      </w:r>
    </w:p>
    <w:p w14:paraId="75E5DBC6" w14:textId="77777777" w:rsidR="0088300E" w:rsidRPr="00543DA2" w:rsidRDefault="0088300E" w:rsidP="00E3661D">
      <w:pPr>
        <w:pStyle w:val="ZPara"/>
      </w:pPr>
    </w:p>
    <w:p w14:paraId="26CB9D86" w14:textId="77777777" w:rsidR="0088300E" w:rsidRDefault="0088300E" w:rsidP="000B2EC8"/>
    <w:p w14:paraId="3E3C9E51" w14:textId="27A33492" w:rsidR="00AF1C1B" w:rsidRDefault="0064065C" w:rsidP="00E3661D">
      <w:pPr>
        <w:pStyle w:val="Requirement"/>
      </w:pPr>
      <w:r>
        <w:t xml:space="preserve">A display shall indicate the </w:t>
      </w:r>
      <w:r w:rsidR="00AF1C1B">
        <w:t xml:space="preserve">measured Target Test Point and the actual resistance measured there. </w:t>
      </w:r>
    </w:p>
    <w:p w14:paraId="67F37C73" w14:textId="0FF1A607" w:rsidR="000327C8" w:rsidRDefault="000327C8" w:rsidP="001625B7">
      <w:pPr>
        <w:pStyle w:val="Step"/>
        <w:numPr>
          <w:ilvl w:val="0"/>
          <w:numId w:val="57"/>
        </w:numPr>
      </w:pPr>
      <w:r>
        <w:t>Same as Requirement 50 and 51.</w:t>
      </w:r>
    </w:p>
    <w:p w14:paraId="402903BD" w14:textId="77777777" w:rsidR="000327C8" w:rsidRDefault="000327C8" w:rsidP="000327C8">
      <w:pPr>
        <w:pStyle w:val="Step"/>
        <w:numPr>
          <w:ilvl w:val="0"/>
          <w:numId w:val="0"/>
        </w:numPr>
        <w:ind w:left="720"/>
      </w:pPr>
    </w:p>
    <w:p w14:paraId="2DA480A7" w14:textId="49531102" w:rsidR="0088300E" w:rsidRDefault="000327C8" w:rsidP="0088300E">
      <w:pPr>
        <w:pStyle w:val="checkbox"/>
      </w:pPr>
      <w:r>
        <w:t>Requirement met.</w:t>
      </w:r>
    </w:p>
    <w:p w14:paraId="1AE85558" w14:textId="77777777" w:rsidR="0088300E" w:rsidRDefault="0088300E" w:rsidP="0088300E">
      <w:pPr>
        <w:pStyle w:val="checkbox"/>
        <w:numPr>
          <w:ilvl w:val="0"/>
          <w:numId w:val="0"/>
        </w:numPr>
        <w:ind w:left="1260"/>
      </w:pPr>
    </w:p>
    <w:p w14:paraId="5E1EE02B" w14:textId="77777777" w:rsidR="0088300E" w:rsidRDefault="0088300E" w:rsidP="00E3661D">
      <w:pPr>
        <w:pStyle w:val="ZPara"/>
      </w:pPr>
      <w:r>
        <w:t>Tester   __________________      Date ______________       PASS      FAIL</w:t>
      </w:r>
    </w:p>
    <w:p w14:paraId="618AAB3C" w14:textId="77777777" w:rsidR="0088300E" w:rsidRPr="00543DA2" w:rsidRDefault="0088300E" w:rsidP="00E3661D">
      <w:pPr>
        <w:pStyle w:val="ZPara"/>
      </w:pPr>
    </w:p>
    <w:p w14:paraId="753D1BF6" w14:textId="77777777" w:rsidR="0088300E" w:rsidRDefault="0088300E" w:rsidP="000B2EC8"/>
    <w:p w14:paraId="61A4EE27" w14:textId="77777777" w:rsidR="00FF1219" w:rsidRDefault="00FF1219" w:rsidP="000B2EC8"/>
    <w:p w14:paraId="1907F969" w14:textId="77777777" w:rsidR="0064065C" w:rsidRDefault="0064065C" w:rsidP="00E3661D">
      <w:pPr>
        <w:pStyle w:val="Requirement"/>
      </w:pPr>
      <w:r>
        <w:lastRenderedPageBreak/>
        <w:t>The User must have the means to monitor the Test bench health during testing.</w:t>
      </w:r>
    </w:p>
    <w:p w14:paraId="753C0B66" w14:textId="62CBB73B" w:rsidR="000327C8" w:rsidRDefault="000327C8" w:rsidP="001625B7">
      <w:pPr>
        <w:pStyle w:val="Step"/>
        <w:numPr>
          <w:ilvl w:val="0"/>
          <w:numId w:val="58"/>
        </w:numPr>
      </w:pPr>
      <w:r>
        <w:t xml:space="preserve">Same as Requirement 60. </w:t>
      </w:r>
    </w:p>
    <w:p w14:paraId="61EB549C" w14:textId="304D0B53" w:rsidR="000327C8" w:rsidRDefault="000327C8" w:rsidP="000327C8">
      <w:pPr>
        <w:pStyle w:val="checkbox"/>
      </w:pPr>
      <w:r>
        <w:t xml:space="preserve">Verify the Error Message in the Results chart status. </w:t>
      </w:r>
    </w:p>
    <w:p w14:paraId="4B43D6AA" w14:textId="3904242B" w:rsidR="000327C8" w:rsidRDefault="000327C8" w:rsidP="0088300E">
      <w:pPr>
        <w:pStyle w:val="Step"/>
      </w:pPr>
      <w:r>
        <w:t xml:space="preserve">While running TEST A, disconnect the sensor, </w:t>
      </w:r>
    </w:p>
    <w:p w14:paraId="6433D44B" w14:textId="4D803A27" w:rsidR="0088300E" w:rsidRDefault="000327C8" w:rsidP="000327C8">
      <w:pPr>
        <w:pStyle w:val="checkbox"/>
      </w:pPr>
      <w:r>
        <w:t>Verify that the continuity error is displayed.</w:t>
      </w:r>
    </w:p>
    <w:p w14:paraId="27A89088" w14:textId="77777777" w:rsidR="0088300E" w:rsidRDefault="0088300E" w:rsidP="0088300E">
      <w:pPr>
        <w:pStyle w:val="checkbox"/>
        <w:numPr>
          <w:ilvl w:val="0"/>
          <w:numId w:val="0"/>
        </w:numPr>
        <w:ind w:left="1260"/>
      </w:pPr>
    </w:p>
    <w:p w14:paraId="08BD664F" w14:textId="77777777" w:rsidR="0088300E" w:rsidRDefault="0088300E" w:rsidP="00E3661D">
      <w:pPr>
        <w:pStyle w:val="ZPara"/>
      </w:pPr>
      <w:r>
        <w:t>Tester   __________________      Date ______________       PASS      FAIL</w:t>
      </w:r>
    </w:p>
    <w:p w14:paraId="650AA150" w14:textId="77777777" w:rsidR="0088300E" w:rsidRPr="00543DA2" w:rsidRDefault="0088300E" w:rsidP="00E3661D">
      <w:pPr>
        <w:pStyle w:val="ZPara"/>
      </w:pPr>
    </w:p>
    <w:p w14:paraId="3C820CDA" w14:textId="77777777" w:rsidR="0088300E" w:rsidRDefault="0088300E" w:rsidP="000B2EC8"/>
    <w:p w14:paraId="61F7F973" w14:textId="77777777" w:rsidR="0064065C" w:rsidRDefault="0064065C" w:rsidP="00E3661D">
      <w:pPr>
        <w:pStyle w:val="Requirement"/>
      </w:pPr>
      <w:r>
        <w:t xml:space="preserve">Users must have a means to PAUSE the test. </w:t>
      </w:r>
    </w:p>
    <w:p w14:paraId="721BAF4F" w14:textId="77777777" w:rsidR="000327C8" w:rsidRPr="000327C8" w:rsidRDefault="000327C8" w:rsidP="001625B7">
      <w:pPr>
        <w:pStyle w:val="Step"/>
        <w:numPr>
          <w:ilvl w:val="0"/>
          <w:numId w:val="59"/>
        </w:numPr>
        <w:rPr>
          <w:highlight w:val="cyan"/>
        </w:rPr>
      </w:pPr>
      <w:r w:rsidRPr="000327C8">
        <w:rPr>
          <w:highlight w:val="cyan"/>
        </w:rPr>
        <w:t xml:space="preserve">TBD </w:t>
      </w:r>
      <w:proofErr w:type="gramStart"/>
      <w:r w:rsidRPr="000327C8">
        <w:rPr>
          <w:highlight w:val="cyan"/>
        </w:rPr>
        <w:t>need</w:t>
      </w:r>
      <w:proofErr w:type="gramEnd"/>
      <w:r w:rsidRPr="000327C8">
        <w:rPr>
          <w:highlight w:val="cyan"/>
        </w:rPr>
        <w:t xml:space="preserve"> to validate this requirement</w:t>
      </w:r>
    </w:p>
    <w:p w14:paraId="5DFB499A" w14:textId="32703F69" w:rsidR="0088300E" w:rsidRDefault="0088300E" w:rsidP="0088300E">
      <w:pPr>
        <w:pStyle w:val="checkbox"/>
      </w:pPr>
      <w:r>
        <w:t>All</w:t>
      </w:r>
      <w:r w:rsidR="006E18AB">
        <w:t>,,,</w:t>
      </w:r>
    </w:p>
    <w:p w14:paraId="0C4384FF" w14:textId="77777777" w:rsidR="0088300E" w:rsidRDefault="0088300E" w:rsidP="0088300E">
      <w:pPr>
        <w:pStyle w:val="checkbox"/>
        <w:numPr>
          <w:ilvl w:val="0"/>
          <w:numId w:val="0"/>
        </w:numPr>
        <w:ind w:left="1260"/>
      </w:pPr>
    </w:p>
    <w:p w14:paraId="1551DB45" w14:textId="77777777" w:rsidR="0088300E" w:rsidRDefault="0088300E" w:rsidP="00E3661D">
      <w:pPr>
        <w:pStyle w:val="ZPara"/>
      </w:pPr>
      <w:r>
        <w:t>Tester   __________________      Date ______________       PASS      FAIL</w:t>
      </w:r>
    </w:p>
    <w:p w14:paraId="00559520" w14:textId="77777777" w:rsidR="0088300E" w:rsidRPr="00543DA2" w:rsidRDefault="0088300E" w:rsidP="00E3661D">
      <w:pPr>
        <w:pStyle w:val="ZPara"/>
      </w:pPr>
    </w:p>
    <w:p w14:paraId="75A0B7DD" w14:textId="77777777" w:rsidR="0088300E" w:rsidRDefault="0088300E" w:rsidP="000B2EC8"/>
    <w:p w14:paraId="0129957C" w14:textId="77777777" w:rsidR="0064065C" w:rsidRDefault="0064065C" w:rsidP="00E3661D">
      <w:pPr>
        <w:pStyle w:val="Requirement"/>
      </w:pPr>
      <w:r>
        <w:t>Users must have a means to ABORT the test.</w:t>
      </w:r>
    </w:p>
    <w:p w14:paraId="386B7CB3" w14:textId="77777777" w:rsidR="006E18AB" w:rsidRDefault="006E18AB" w:rsidP="001625B7">
      <w:pPr>
        <w:pStyle w:val="Step"/>
        <w:numPr>
          <w:ilvl w:val="0"/>
          <w:numId w:val="60"/>
        </w:numPr>
      </w:pPr>
      <w:r>
        <w:t>While running TEST A, press the STOP button.</w:t>
      </w:r>
    </w:p>
    <w:p w14:paraId="41CE737F" w14:textId="77777777" w:rsidR="006E18AB" w:rsidRDefault="006E18AB" w:rsidP="006E18AB">
      <w:pPr>
        <w:pStyle w:val="checkbox"/>
      </w:pPr>
      <w:r>
        <w:t>Verify the “Test Complete” dialog opens.</w:t>
      </w:r>
    </w:p>
    <w:p w14:paraId="06C865BE" w14:textId="29FAD223" w:rsidR="0088300E" w:rsidRDefault="006E18AB" w:rsidP="001625B7">
      <w:pPr>
        <w:pStyle w:val="Step"/>
        <w:numPr>
          <w:ilvl w:val="0"/>
          <w:numId w:val="60"/>
        </w:numPr>
      </w:pPr>
      <w:r>
        <w:t>At the “Test Complete, Save Results?” prompt, Click “No Quit” button.</w:t>
      </w:r>
    </w:p>
    <w:p w14:paraId="50F3DA94" w14:textId="1B623EFE" w:rsidR="0088300E" w:rsidRDefault="006E18AB" w:rsidP="0088300E">
      <w:pPr>
        <w:pStyle w:val="checkbox"/>
      </w:pPr>
      <w:r>
        <w:t>Verify the program ends</w:t>
      </w:r>
    </w:p>
    <w:p w14:paraId="4FA5FA39" w14:textId="792BD415" w:rsidR="006E18AB" w:rsidRDefault="006E18AB" w:rsidP="0088300E">
      <w:pPr>
        <w:pStyle w:val="checkbox"/>
      </w:pPr>
      <w:r>
        <w:t>Verify the pump stops</w:t>
      </w:r>
    </w:p>
    <w:p w14:paraId="7F113229" w14:textId="6732B446" w:rsidR="006E18AB" w:rsidRDefault="006E18AB" w:rsidP="0088300E">
      <w:pPr>
        <w:pStyle w:val="checkbox"/>
      </w:pPr>
      <w:r>
        <w:t>Verify the report is not generated.</w:t>
      </w:r>
    </w:p>
    <w:p w14:paraId="36152E37" w14:textId="77777777" w:rsidR="0088300E" w:rsidRDefault="0088300E" w:rsidP="0088300E">
      <w:pPr>
        <w:pStyle w:val="checkbox"/>
        <w:numPr>
          <w:ilvl w:val="0"/>
          <w:numId w:val="0"/>
        </w:numPr>
        <w:ind w:left="1260"/>
      </w:pPr>
    </w:p>
    <w:p w14:paraId="659AD4A3" w14:textId="77777777" w:rsidR="0088300E" w:rsidRDefault="0088300E" w:rsidP="00E3661D">
      <w:pPr>
        <w:pStyle w:val="ZPara"/>
      </w:pPr>
      <w:r>
        <w:t>Tester   __________________      Date ______________       PASS      FAIL</w:t>
      </w:r>
    </w:p>
    <w:p w14:paraId="7FDC5730" w14:textId="77777777" w:rsidR="0088300E" w:rsidRPr="00543DA2" w:rsidRDefault="0088300E" w:rsidP="00E3661D">
      <w:pPr>
        <w:pStyle w:val="ZPara"/>
      </w:pPr>
    </w:p>
    <w:p w14:paraId="26E05277" w14:textId="77777777" w:rsidR="0088300E" w:rsidRDefault="0088300E" w:rsidP="000B2EC8"/>
    <w:p w14:paraId="33586E52" w14:textId="77777777" w:rsidR="0064065C" w:rsidRDefault="0064065C" w:rsidP="00E3661D">
      <w:pPr>
        <w:pStyle w:val="Requirement"/>
      </w:pPr>
      <w:r>
        <w:t xml:space="preserve">Users must have the option to RERUN the test. </w:t>
      </w:r>
    </w:p>
    <w:p w14:paraId="0AF263BA" w14:textId="7C79C4B5" w:rsidR="0088300E" w:rsidRDefault="006E18AB" w:rsidP="001625B7">
      <w:pPr>
        <w:pStyle w:val="Step"/>
        <w:numPr>
          <w:ilvl w:val="0"/>
          <w:numId w:val="61"/>
        </w:numPr>
      </w:pPr>
      <w:r>
        <w:t xml:space="preserve">While running TEST A, either STOP the program or let the program end and SAVE the report. </w:t>
      </w:r>
    </w:p>
    <w:p w14:paraId="65ABCF8C" w14:textId="596DB054" w:rsidR="0088300E" w:rsidRDefault="006E18AB" w:rsidP="006E18AB">
      <w:pPr>
        <w:pStyle w:val="checkbox"/>
      </w:pPr>
      <w:r w:rsidRPr="006E18AB">
        <w:t>Verify the program stops, closes and the HMI is dismissed.</w:t>
      </w:r>
    </w:p>
    <w:p w14:paraId="4B2A8946" w14:textId="77777777" w:rsidR="006E18AB" w:rsidRDefault="006E18AB" w:rsidP="006E18AB">
      <w:pPr>
        <w:pStyle w:val="checkbox"/>
        <w:numPr>
          <w:ilvl w:val="0"/>
          <w:numId w:val="0"/>
        </w:numPr>
        <w:ind w:left="1267" w:hanging="360"/>
      </w:pPr>
    </w:p>
    <w:p w14:paraId="0AB32401" w14:textId="4F3D1A33" w:rsidR="006E18AB" w:rsidRDefault="006E18AB" w:rsidP="006E18AB">
      <w:pPr>
        <w:pStyle w:val="Step"/>
      </w:pPr>
      <w:r>
        <w:t>Click on the program Desktop Icon.</w:t>
      </w:r>
    </w:p>
    <w:p w14:paraId="42C40440" w14:textId="38DF308B" w:rsidR="006E18AB" w:rsidRDefault="006E18AB" w:rsidP="006E18AB">
      <w:pPr>
        <w:pStyle w:val="checkbox"/>
      </w:pPr>
      <w:r>
        <w:t>Verify the program starts.</w:t>
      </w:r>
    </w:p>
    <w:p w14:paraId="43E8F3BD" w14:textId="39C3B0B0" w:rsidR="00BE51E0" w:rsidRDefault="00BE51E0" w:rsidP="006E18AB">
      <w:pPr>
        <w:pStyle w:val="checkbox"/>
      </w:pPr>
      <w:r>
        <w:t>Verify the test information is retained from the previous run.</w:t>
      </w:r>
    </w:p>
    <w:p w14:paraId="01EDEA5A" w14:textId="77777777" w:rsidR="006E18AB" w:rsidRDefault="006E18AB" w:rsidP="006E18AB">
      <w:pPr>
        <w:pStyle w:val="checkbox"/>
        <w:numPr>
          <w:ilvl w:val="0"/>
          <w:numId w:val="0"/>
        </w:numPr>
        <w:ind w:left="1267" w:hanging="360"/>
      </w:pPr>
    </w:p>
    <w:p w14:paraId="13D5CFBA" w14:textId="77B42D89" w:rsidR="006E18AB" w:rsidRDefault="006E18AB" w:rsidP="00BE51E0">
      <w:pPr>
        <w:pStyle w:val="Step"/>
      </w:pPr>
      <w:r>
        <w:t>Click on the START button.</w:t>
      </w:r>
    </w:p>
    <w:p w14:paraId="03711559" w14:textId="439CB611" w:rsidR="006E18AB" w:rsidRPr="00BE51E0" w:rsidRDefault="00BE51E0" w:rsidP="00BE51E0">
      <w:pPr>
        <w:pStyle w:val="checkbox"/>
      </w:pPr>
      <w:r w:rsidRPr="00BE51E0">
        <w:t xml:space="preserve">Verify the program runs from the beginning. </w:t>
      </w:r>
    </w:p>
    <w:p w14:paraId="3EA51699" w14:textId="77777777" w:rsidR="006E18AB" w:rsidRDefault="006E18AB" w:rsidP="0088300E">
      <w:pPr>
        <w:pStyle w:val="checkbox"/>
        <w:numPr>
          <w:ilvl w:val="0"/>
          <w:numId w:val="0"/>
        </w:numPr>
        <w:ind w:left="1260"/>
      </w:pPr>
    </w:p>
    <w:p w14:paraId="0B46296B" w14:textId="77777777" w:rsidR="0088300E" w:rsidRDefault="0088300E" w:rsidP="00E3661D">
      <w:pPr>
        <w:pStyle w:val="ZPara"/>
      </w:pPr>
      <w:r>
        <w:lastRenderedPageBreak/>
        <w:t>Tester   __________________      Date ______________       PASS      FAIL</w:t>
      </w:r>
    </w:p>
    <w:p w14:paraId="1DAFB581" w14:textId="77777777" w:rsidR="0088300E" w:rsidRPr="00543DA2" w:rsidRDefault="0088300E" w:rsidP="00E3661D">
      <w:pPr>
        <w:pStyle w:val="ZPara"/>
      </w:pPr>
    </w:p>
    <w:p w14:paraId="6B35D327" w14:textId="77777777" w:rsidR="0088300E" w:rsidRDefault="0088300E" w:rsidP="000B2EC8"/>
    <w:p w14:paraId="628D0313" w14:textId="77777777" w:rsidR="0064065C" w:rsidRDefault="0064065C" w:rsidP="00E3661D">
      <w:pPr>
        <w:pStyle w:val="Requirement"/>
      </w:pPr>
      <w:r>
        <w:t>Users must have the option to run the level in manual or automatic modes.</w:t>
      </w:r>
    </w:p>
    <w:p w14:paraId="09F23B7A" w14:textId="77FCF9CC" w:rsidR="00BE51E0" w:rsidRDefault="00BE51E0" w:rsidP="001625B7">
      <w:pPr>
        <w:pStyle w:val="Step"/>
        <w:numPr>
          <w:ilvl w:val="0"/>
          <w:numId w:val="62"/>
        </w:numPr>
      </w:pPr>
      <w:r>
        <w:t>With the system connected to hardware, Click on the program Desktop Icon.</w:t>
      </w:r>
    </w:p>
    <w:p w14:paraId="4894BF39" w14:textId="453C99C4" w:rsidR="00BE51E0" w:rsidRDefault="00BE51E0" w:rsidP="001625B7">
      <w:pPr>
        <w:pStyle w:val="Step"/>
        <w:numPr>
          <w:ilvl w:val="0"/>
          <w:numId w:val="62"/>
        </w:numPr>
      </w:pPr>
      <w:r>
        <w:t>Click OK to dismiss the test information dialog.</w:t>
      </w:r>
    </w:p>
    <w:p w14:paraId="4C24F04F" w14:textId="53389D8C" w:rsidR="00C674EF" w:rsidRDefault="00C674EF" w:rsidP="001625B7">
      <w:pPr>
        <w:pStyle w:val="Step"/>
        <w:numPr>
          <w:ilvl w:val="0"/>
          <w:numId w:val="62"/>
        </w:numPr>
      </w:pPr>
      <w:r>
        <w:t>Set Simulate to OFF and JOG to OFF</w:t>
      </w:r>
    </w:p>
    <w:p w14:paraId="422EEEBC" w14:textId="77777777" w:rsidR="00C674EF" w:rsidRDefault="00C674EF" w:rsidP="00C674EF">
      <w:pPr>
        <w:pStyle w:val="Step"/>
        <w:numPr>
          <w:ilvl w:val="0"/>
          <w:numId w:val="0"/>
        </w:numPr>
        <w:ind w:left="720"/>
      </w:pPr>
    </w:p>
    <w:p w14:paraId="7DB215AF" w14:textId="5901D282" w:rsidR="00BE51E0" w:rsidRDefault="00BE51E0" w:rsidP="00BE51E0">
      <w:pPr>
        <w:pStyle w:val="checkbox"/>
      </w:pPr>
      <w:r>
        <w:t xml:space="preserve">Verify the “Pump Online” and “Laser Online” </w:t>
      </w:r>
      <w:r w:rsidR="00C674EF">
        <w:t xml:space="preserve">STATU indicators </w:t>
      </w:r>
      <w:r>
        <w:t>are GREEN</w:t>
      </w:r>
    </w:p>
    <w:p w14:paraId="5359D098" w14:textId="46A9B902" w:rsidR="00C674EF" w:rsidRDefault="00C674EF" w:rsidP="001A2994">
      <w:pPr>
        <w:pStyle w:val="checkbox"/>
        <w:numPr>
          <w:ilvl w:val="0"/>
          <w:numId w:val="0"/>
        </w:numPr>
        <w:jc w:val="center"/>
      </w:pPr>
      <w:r>
        <w:rPr>
          <w:noProof/>
        </w:rPr>
        <w:drawing>
          <wp:inline distT="0" distB="0" distL="0" distR="0" wp14:anchorId="05DE5373" wp14:editId="1B826439">
            <wp:extent cx="1695450" cy="1416050"/>
            <wp:effectExtent l="0" t="0" r="0" b="0"/>
            <wp:docPr id="1029030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56354"/>
                    <a:stretch/>
                  </pic:blipFill>
                  <pic:spPr bwMode="auto">
                    <a:xfrm>
                      <a:off x="0" y="0"/>
                      <a:ext cx="1708209" cy="1426706"/>
                    </a:xfrm>
                    <a:prstGeom prst="rect">
                      <a:avLst/>
                    </a:prstGeom>
                    <a:noFill/>
                    <a:ln>
                      <a:noFill/>
                    </a:ln>
                    <a:extLst>
                      <a:ext uri="{53640926-AAD7-44D8-BBD7-CCE9431645EC}">
                        <a14:shadowObscured xmlns:a14="http://schemas.microsoft.com/office/drawing/2010/main"/>
                      </a:ext>
                    </a:extLst>
                  </pic:spPr>
                </pic:pic>
              </a:graphicData>
            </a:graphic>
          </wp:inline>
        </w:drawing>
      </w:r>
    </w:p>
    <w:p w14:paraId="3A3BC6B2" w14:textId="3B5213A1" w:rsidR="00C674EF" w:rsidRDefault="00C674EF" w:rsidP="00C674EF">
      <w:pPr>
        <w:pStyle w:val="Step"/>
        <w:numPr>
          <w:ilvl w:val="0"/>
          <w:numId w:val="0"/>
        </w:numPr>
        <w:ind w:left="720"/>
      </w:pPr>
    </w:p>
    <w:p w14:paraId="112897CD" w14:textId="77777777" w:rsidR="001A2994" w:rsidRDefault="001A2994" w:rsidP="00C674EF">
      <w:pPr>
        <w:pStyle w:val="Step"/>
        <w:numPr>
          <w:ilvl w:val="0"/>
          <w:numId w:val="0"/>
        </w:numPr>
        <w:ind w:left="720"/>
      </w:pPr>
    </w:p>
    <w:p w14:paraId="2D49E55C" w14:textId="429DD703" w:rsidR="0088300E" w:rsidRDefault="00C674EF" w:rsidP="00C674EF">
      <w:pPr>
        <w:pStyle w:val="Step"/>
      </w:pPr>
      <w:r>
        <w:t xml:space="preserve">This is Local Automatic </w:t>
      </w:r>
      <w:r w:rsidR="001A2994">
        <w:t xml:space="preserve">Control </w:t>
      </w:r>
      <w:r>
        <w:t>mode where the Level PV (Process Variable) should follow the Level SP (Set Point).  Set Level SP to some Level.</w:t>
      </w:r>
    </w:p>
    <w:p w14:paraId="2CDEAB18" w14:textId="33C80E91" w:rsidR="00B56E86" w:rsidRDefault="00B56E86" w:rsidP="00B56E86">
      <w:pPr>
        <w:pStyle w:val="checkbox"/>
      </w:pPr>
      <w:r>
        <w:t>Verify the Test State Out is MANUAL.</w:t>
      </w:r>
    </w:p>
    <w:p w14:paraId="062E46D0" w14:textId="2D89A601" w:rsidR="001A2994" w:rsidRDefault="001A2994" w:rsidP="001A2994">
      <w:pPr>
        <w:pStyle w:val="checkbox"/>
        <w:numPr>
          <w:ilvl w:val="0"/>
          <w:numId w:val="0"/>
        </w:numPr>
        <w:ind w:left="1267"/>
      </w:pPr>
      <w:r>
        <w:rPr>
          <w:noProof/>
        </w:rPr>
        <w:drawing>
          <wp:inline distT="0" distB="0" distL="0" distR="0" wp14:anchorId="4E571378" wp14:editId="38A1E0C2">
            <wp:extent cx="3886200" cy="1557865"/>
            <wp:effectExtent l="0" t="0" r="0" b="4445"/>
            <wp:docPr id="80930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13976" cy="1569000"/>
                    </a:xfrm>
                    <a:prstGeom prst="rect">
                      <a:avLst/>
                    </a:prstGeom>
                    <a:noFill/>
                  </pic:spPr>
                </pic:pic>
              </a:graphicData>
            </a:graphic>
          </wp:inline>
        </w:drawing>
      </w:r>
    </w:p>
    <w:p w14:paraId="193C1E06" w14:textId="3C677E47" w:rsidR="00C674EF" w:rsidRDefault="00C674EF" w:rsidP="00C674EF">
      <w:pPr>
        <w:pStyle w:val="Step"/>
      </w:pPr>
      <w:r>
        <w:t>Repeat Step 4 for at least 4 different values.</w:t>
      </w:r>
    </w:p>
    <w:p w14:paraId="76202F33" w14:textId="06163BC8" w:rsidR="00C674EF" w:rsidRDefault="00C674EF" w:rsidP="00B56E86">
      <w:pPr>
        <w:pStyle w:val="checkbox"/>
      </w:pPr>
      <w:r>
        <w:t>Verify that the pump runs until the Level PV equals the Level SP for each Level SP value.</w:t>
      </w:r>
    </w:p>
    <w:p w14:paraId="6B2DF915" w14:textId="4308E191" w:rsidR="00C674EF" w:rsidRDefault="00C674EF" w:rsidP="00C674EF">
      <w:pPr>
        <w:pStyle w:val="Step"/>
      </w:pPr>
      <w:r>
        <w:t>Set the Pump JOG button to ON, in jog mode, the FILL and DRAIN buttons and the Pump Speed Value.</w:t>
      </w:r>
    </w:p>
    <w:p w14:paraId="228B6557" w14:textId="7608F3C4" w:rsidR="00130AB6" w:rsidRDefault="00C674EF" w:rsidP="00C674EF">
      <w:pPr>
        <w:pStyle w:val="Step"/>
      </w:pPr>
      <w:r>
        <w:t>Press the FILL button</w:t>
      </w:r>
      <w:r w:rsidR="00130AB6">
        <w:t>.</w:t>
      </w:r>
    </w:p>
    <w:p w14:paraId="581FF701" w14:textId="6366368D" w:rsidR="00130AB6" w:rsidRDefault="00130AB6" w:rsidP="00130AB6">
      <w:pPr>
        <w:pStyle w:val="checkbox"/>
      </w:pPr>
      <w:r>
        <w:t>Verify the tank oil level increases at a slow rate.</w:t>
      </w:r>
    </w:p>
    <w:p w14:paraId="26D810F9" w14:textId="7C45F315" w:rsidR="00C674EF" w:rsidRDefault="00130AB6" w:rsidP="00C674EF">
      <w:pPr>
        <w:pStyle w:val="Step"/>
      </w:pPr>
      <w:r>
        <w:t xml:space="preserve">Set </w:t>
      </w:r>
      <w:r w:rsidR="00C674EF">
        <w:t>the Speet to FAST</w:t>
      </w:r>
    </w:p>
    <w:p w14:paraId="4B7FDEEB" w14:textId="4013BDC2" w:rsidR="00130AB6" w:rsidRDefault="00130AB6" w:rsidP="00130AB6">
      <w:pPr>
        <w:pStyle w:val="checkbox"/>
      </w:pPr>
      <w:r>
        <w:t>Verify the tank oil level increases at a fast rate.</w:t>
      </w:r>
    </w:p>
    <w:p w14:paraId="095339DD" w14:textId="65A97CD6" w:rsidR="00130AB6" w:rsidRDefault="00130AB6" w:rsidP="00130AB6">
      <w:pPr>
        <w:pStyle w:val="Step"/>
      </w:pPr>
      <w:r>
        <w:t>Set the Speed for CREEP.</w:t>
      </w:r>
    </w:p>
    <w:p w14:paraId="58DF7C6B" w14:textId="276923CA" w:rsidR="00130AB6" w:rsidRDefault="00130AB6" w:rsidP="00130AB6">
      <w:pPr>
        <w:pStyle w:val="checkbox"/>
      </w:pPr>
      <w:r>
        <w:lastRenderedPageBreak/>
        <w:t>Verify the tank oil level increases at a very slow rate.</w:t>
      </w:r>
    </w:p>
    <w:p w14:paraId="3683217C" w14:textId="7B05F927" w:rsidR="00130AB6" w:rsidRDefault="00130AB6" w:rsidP="00130AB6">
      <w:pPr>
        <w:pStyle w:val="Step"/>
      </w:pPr>
      <w:r>
        <w:t xml:space="preserve">Press the </w:t>
      </w:r>
      <w:proofErr w:type="spellStart"/>
      <w:r>
        <w:t>DRAiN</w:t>
      </w:r>
      <w:proofErr w:type="spellEnd"/>
      <w:r>
        <w:t xml:space="preserve"> button</w:t>
      </w:r>
    </w:p>
    <w:p w14:paraId="4438B171" w14:textId="0F581ED4" w:rsidR="00130AB6" w:rsidRDefault="00130AB6" w:rsidP="00130AB6">
      <w:pPr>
        <w:pStyle w:val="checkbox"/>
      </w:pPr>
      <w:r>
        <w:t>Verify the tank oil level decreases at a slow rate.</w:t>
      </w:r>
    </w:p>
    <w:p w14:paraId="6BADC68D" w14:textId="56B9F1EE" w:rsidR="00130AB6" w:rsidRDefault="00130AB6" w:rsidP="00130AB6">
      <w:pPr>
        <w:pStyle w:val="Step"/>
      </w:pPr>
      <w:r>
        <w:t>Set the Speet to FAST</w:t>
      </w:r>
    </w:p>
    <w:p w14:paraId="04A6FFB2" w14:textId="7EE3FEBA" w:rsidR="00130AB6" w:rsidRDefault="00130AB6" w:rsidP="00130AB6">
      <w:pPr>
        <w:pStyle w:val="checkbox"/>
      </w:pPr>
      <w:r>
        <w:t>Verify the tank oil level decreases at a fast rate.</w:t>
      </w:r>
    </w:p>
    <w:p w14:paraId="7E015009" w14:textId="77777777" w:rsidR="00130AB6" w:rsidRDefault="00130AB6" w:rsidP="00130AB6">
      <w:pPr>
        <w:pStyle w:val="Step"/>
      </w:pPr>
      <w:r>
        <w:t>Set the Speed for CREEP.</w:t>
      </w:r>
    </w:p>
    <w:p w14:paraId="13686667" w14:textId="029DF6BC" w:rsidR="00130AB6" w:rsidRDefault="00130AB6" w:rsidP="00130AB6">
      <w:pPr>
        <w:pStyle w:val="checkbox"/>
      </w:pPr>
      <w:r>
        <w:t>Verify the tank oil level decreases at a very slow rate.</w:t>
      </w:r>
    </w:p>
    <w:p w14:paraId="0CE2A436" w14:textId="533AC649" w:rsidR="00130AB6" w:rsidRDefault="00130AB6" w:rsidP="00130AB6">
      <w:pPr>
        <w:pStyle w:val="Step"/>
      </w:pPr>
      <w:r>
        <w:t>Set the Speed to STOP</w:t>
      </w:r>
    </w:p>
    <w:p w14:paraId="75334EE1" w14:textId="76B92FD1" w:rsidR="00130AB6" w:rsidRDefault="00130AB6" w:rsidP="00130AB6">
      <w:pPr>
        <w:pStyle w:val="checkbox"/>
      </w:pPr>
      <w:r>
        <w:t>Verify the Pump Stops.</w:t>
      </w:r>
    </w:p>
    <w:p w14:paraId="06F0D204" w14:textId="77777777" w:rsidR="0088300E" w:rsidRDefault="0088300E" w:rsidP="0088300E">
      <w:pPr>
        <w:pStyle w:val="checkbox"/>
        <w:numPr>
          <w:ilvl w:val="0"/>
          <w:numId w:val="0"/>
        </w:numPr>
        <w:ind w:left="1260"/>
      </w:pPr>
    </w:p>
    <w:p w14:paraId="5FB5A3E4" w14:textId="77777777" w:rsidR="0088300E" w:rsidRDefault="0088300E" w:rsidP="00E3661D">
      <w:pPr>
        <w:pStyle w:val="ZPara"/>
      </w:pPr>
      <w:r>
        <w:t>Tester   __________________      Date ______________       PASS      FAIL</w:t>
      </w:r>
    </w:p>
    <w:p w14:paraId="565D43C2" w14:textId="77777777" w:rsidR="0088300E" w:rsidRPr="00543DA2" w:rsidRDefault="0088300E" w:rsidP="00E3661D">
      <w:pPr>
        <w:pStyle w:val="ZPara"/>
      </w:pPr>
    </w:p>
    <w:p w14:paraId="4D3D3557" w14:textId="77777777" w:rsidR="0088300E" w:rsidRDefault="0088300E" w:rsidP="000B2EC8"/>
    <w:p w14:paraId="56BBD996" w14:textId="19A1E010" w:rsidR="0064065C" w:rsidRDefault="0064065C" w:rsidP="00E3661D">
      <w:pPr>
        <w:pStyle w:val="Requirement"/>
      </w:pPr>
      <w:r>
        <w:t xml:space="preserve">The default test mode is </w:t>
      </w:r>
      <w:r w:rsidR="0005565C">
        <w:t>Remote A</w:t>
      </w:r>
      <w:r>
        <w:t xml:space="preserve">utomatic. </w:t>
      </w:r>
    </w:p>
    <w:p w14:paraId="37BD62C4" w14:textId="42EF7465" w:rsidR="00130AB6" w:rsidRDefault="00130AB6" w:rsidP="001625B7">
      <w:pPr>
        <w:pStyle w:val="Step"/>
        <w:numPr>
          <w:ilvl w:val="0"/>
          <w:numId w:val="63"/>
        </w:numPr>
      </w:pPr>
      <w:r>
        <w:t>With the system connected to hardware, Click on the program Desktop Icon.  (NOTE Simulated mode is acceptable)</w:t>
      </w:r>
    </w:p>
    <w:p w14:paraId="7782CD1F" w14:textId="77777777" w:rsidR="00130AB6" w:rsidRDefault="00130AB6" w:rsidP="00130AB6">
      <w:pPr>
        <w:pStyle w:val="Step"/>
      </w:pPr>
      <w:r>
        <w:t>Click OK to dismiss the test information dialog.</w:t>
      </w:r>
    </w:p>
    <w:p w14:paraId="700408E2" w14:textId="4B9F2AB9" w:rsidR="00130AB6" w:rsidRDefault="00130AB6" w:rsidP="00130AB6">
      <w:pPr>
        <w:pStyle w:val="Step"/>
      </w:pPr>
      <w:r>
        <w:t>Click on the START Button.</w:t>
      </w:r>
    </w:p>
    <w:p w14:paraId="59D988E4" w14:textId="77777777" w:rsidR="00A139A6" w:rsidRDefault="0088300E" w:rsidP="00B56E86">
      <w:pPr>
        <w:pStyle w:val="checkbox"/>
      </w:pPr>
      <w:r>
        <w:t xml:space="preserve">Verify </w:t>
      </w:r>
      <w:r w:rsidR="00A139A6">
        <w:t xml:space="preserve">Test State Out </w:t>
      </w:r>
      <w:proofErr w:type="spellStart"/>
      <w:r w:rsidR="00A139A6">
        <w:t>swithches</w:t>
      </w:r>
      <w:proofErr w:type="spellEnd"/>
      <w:r w:rsidR="00A139A6">
        <w:t xml:space="preserve"> to Start</w:t>
      </w:r>
    </w:p>
    <w:p w14:paraId="4DDC653A" w14:textId="4EB023DA" w:rsidR="00A139A6" w:rsidRDefault="00A139A6" w:rsidP="00B56E86">
      <w:pPr>
        <w:pStyle w:val="checkbox"/>
      </w:pPr>
      <w:r>
        <w:t>Verify the Level SP is set to EMPTY and the pump is running to set the Level PV towards Level SP.</w:t>
      </w:r>
    </w:p>
    <w:p w14:paraId="442EAE28" w14:textId="4716831E" w:rsidR="0088300E" w:rsidRDefault="00A139A6" w:rsidP="0088300E">
      <w:pPr>
        <w:pStyle w:val="checkbox"/>
      </w:pPr>
      <w:r>
        <w:t>Verify once Level PV reaches EMPTY, the Remote Automatic Test Protocol runs.</w:t>
      </w:r>
    </w:p>
    <w:p w14:paraId="4DDC0049" w14:textId="77777777" w:rsidR="0088300E" w:rsidRDefault="0088300E" w:rsidP="0088300E">
      <w:pPr>
        <w:pStyle w:val="checkbox"/>
        <w:numPr>
          <w:ilvl w:val="0"/>
          <w:numId w:val="0"/>
        </w:numPr>
        <w:ind w:left="1260"/>
      </w:pPr>
    </w:p>
    <w:p w14:paraId="0C03BC80" w14:textId="77777777" w:rsidR="0088300E" w:rsidRDefault="0088300E" w:rsidP="00E3661D">
      <w:pPr>
        <w:pStyle w:val="ZPara"/>
      </w:pPr>
      <w:r>
        <w:t>Tester   __________________      Date ______________       PASS      FAIL</w:t>
      </w:r>
    </w:p>
    <w:p w14:paraId="06633506" w14:textId="77777777" w:rsidR="0088300E" w:rsidRPr="00543DA2" w:rsidRDefault="0088300E" w:rsidP="00E3661D">
      <w:pPr>
        <w:pStyle w:val="ZPara"/>
      </w:pPr>
    </w:p>
    <w:p w14:paraId="5B5F5153" w14:textId="77777777" w:rsidR="0088300E" w:rsidRDefault="0088300E" w:rsidP="000B2EC8"/>
    <w:p w14:paraId="7F974460" w14:textId="77777777" w:rsidR="0064065C" w:rsidRDefault="0064065C" w:rsidP="002E6504">
      <w:pPr>
        <w:pStyle w:val="L3Section"/>
      </w:pPr>
      <w:bookmarkStart w:id="539" w:name="_Toc191729669"/>
      <w:bookmarkStart w:id="540" w:name="_Toc197431865"/>
      <w:r>
        <w:t>Use Case 5: Generate DUT Test Report   -- Production Test User</w:t>
      </w:r>
      <w:bookmarkEnd w:id="539"/>
      <w:bookmarkEnd w:id="540"/>
    </w:p>
    <w:p w14:paraId="31CA01BC" w14:textId="01815D16" w:rsidR="00A139A6" w:rsidRDefault="00A139A6" w:rsidP="00A139A6">
      <w:r>
        <w:t xml:space="preserve">Any of the test reports </w:t>
      </w:r>
      <w:r w:rsidR="0005565C">
        <w:t xml:space="preserve">generated </w:t>
      </w:r>
      <w:r>
        <w:t>from previous tests</w:t>
      </w:r>
      <w:r w:rsidR="0005565C">
        <w:t xml:space="preserve"> of the same version of this program</w:t>
      </w:r>
      <w:r>
        <w:t xml:space="preserve"> may be used for the following evaluations.  If the report file does not </w:t>
      </w:r>
      <w:r w:rsidR="0005565C">
        <w:t>exist</w:t>
      </w:r>
      <w:r>
        <w:t>, then run TEST A  to generate a test report for this evaluation (recommended)</w:t>
      </w:r>
    </w:p>
    <w:p w14:paraId="60394E23" w14:textId="77777777" w:rsidR="0005565C" w:rsidRDefault="0005565C" w:rsidP="00A139A6"/>
    <w:p w14:paraId="692724DD" w14:textId="36EF84F0" w:rsidR="0064065C" w:rsidRDefault="00AF1C1B" w:rsidP="00E3661D">
      <w:pPr>
        <w:pStyle w:val="Requirement"/>
      </w:pPr>
      <w:r>
        <w:t xml:space="preserve">The Test results and the Product information for each test shall be saved in </w:t>
      </w:r>
      <w:r w:rsidR="0064065C">
        <w:t xml:space="preserve">one XL workbook </w:t>
      </w:r>
      <w:r>
        <w:t xml:space="preserve">at the option of the operator. </w:t>
      </w:r>
    </w:p>
    <w:p w14:paraId="3D42C569" w14:textId="7D263E53" w:rsidR="0005565C" w:rsidRDefault="0005565C" w:rsidP="00096612">
      <w:pPr>
        <w:pStyle w:val="Requirement"/>
      </w:pPr>
      <w:r>
        <w:t>The ATP Test Report shall be on one sheet labeled “ATP Report” as specified in the Report Template supplied by Engineering.</w:t>
      </w:r>
    </w:p>
    <w:p w14:paraId="409C7B9D" w14:textId="77777777" w:rsidR="0005565C" w:rsidRDefault="0005565C" w:rsidP="001625B7">
      <w:pPr>
        <w:pStyle w:val="Step"/>
        <w:numPr>
          <w:ilvl w:val="0"/>
          <w:numId w:val="64"/>
        </w:numPr>
      </w:pPr>
      <w:r>
        <w:t>Navigate to folder ..</w:t>
      </w:r>
      <w:r w:rsidRPr="0005565C">
        <w:t>\PWC-OLS\$</w:t>
      </w:r>
      <w:proofErr w:type="spellStart"/>
      <w:r w:rsidRPr="0005565C">
        <w:t>ReportFiles</w:t>
      </w:r>
      <w:proofErr w:type="spellEnd"/>
      <w:r>
        <w:t xml:space="preserve"> and open the report file for evaluation. </w:t>
      </w:r>
    </w:p>
    <w:p w14:paraId="7C4041BB" w14:textId="23CBE890" w:rsidR="00096612" w:rsidRDefault="00096612" w:rsidP="00096612">
      <w:pPr>
        <w:pStyle w:val="checkbox"/>
      </w:pPr>
      <w:r>
        <w:t>Verify a sheet named “ATP Report” exists.</w:t>
      </w:r>
    </w:p>
    <w:p w14:paraId="17052090" w14:textId="77777777" w:rsidR="0005565C" w:rsidRDefault="0005565C" w:rsidP="001625B7">
      <w:pPr>
        <w:pStyle w:val="Step"/>
        <w:numPr>
          <w:ilvl w:val="0"/>
          <w:numId w:val="64"/>
        </w:numPr>
      </w:pPr>
      <w:r>
        <w:t>Select sheet “ATP Report.”</w:t>
      </w:r>
    </w:p>
    <w:p w14:paraId="01478B0A" w14:textId="77777777" w:rsidR="0005565C" w:rsidRDefault="0088300E" w:rsidP="0005565C">
      <w:pPr>
        <w:pStyle w:val="checkbox"/>
      </w:pPr>
      <w:r>
        <w:t xml:space="preserve">Verify the </w:t>
      </w:r>
      <w:r w:rsidR="0005565C">
        <w:t>Test Product Information has been included for the following:</w:t>
      </w:r>
    </w:p>
    <w:p w14:paraId="57E9AE23" w14:textId="77777777" w:rsidR="0005565C" w:rsidRDefault="0005565C" w:rsidP="0005565C">
      <w:pPr>
        <w:pStyle w:val="checkbox"/>
      </w:pPr>
      <w:r>
        <w:t>Job Number</w:t>
      </w:r>
    </w:p>
    <w:p w14:paraId="2EA56625" w14:textId="77777777" w:rsidR="0005565C" w:rsidRDefault="0005565C" w:rsidP="0005565C">
      <w:pPr>
        <w:pStyle w:val="checkbox"/>
      </w:pPr>
      <w:r>
        <w:lastRenderedPageBreak/>
        <w:t>Unit Number</w:t>
      </w:r>
    </w:p>
    <w:p w14:paraId="3676E5B6" w14:textId="77777777" w:rsidR="0005565C" w:rsidRDefault="0005565C" w:rsidP="0005565C">
      <w:pPr>
        <w:pStyle w:val="checkbox"/>
      </w:pPr>
      <w:r>
        <w:t xml:space="preserve">Serial Number </w:t>
      </w:r>
    </w:p>
    <w:p w14:paraId="2ABA37F9" w14:textId="69F2DBE0" w:rsidR="0005565C" w:rsidRDefault="0005565C" w:rsidP="0005565C">
      <w:pPr>
        <w:pStyle w:val="checkbox"/>
      </w:pPr>
      <w:r>
        <w:t>Name of the Technician who ran the test.</w:t>
      </w:r>
    </w:p>
    <w:p w14:paraId="1ACE1E68" w14:textId="5401D4A8" w:rsidR="0005565C" w:rsidRDefault="0005565C" w:rsidP="0005565C">
      <w:pPr>
        <w:pStyle w:val="checkbox"/>
      </w:pPr>
      <w:r>
        <w:t>Date test was run</w:t>
      </w:r>
    </w:p>
    <w:p w14:paraId="19BE88B3" w14:textId="6AACBEE1" w:rsidR="0005565C" w:rsidRDefault="0005565C" w:rsidP="0005565C">
      <w:pPr>
        <w:pStyle w:val="checkbox"/>
      </w:pPr>
      <w:r>
        <w:t>File name of this report</w:t>
      </w:r>
    </w:p>
    <w:p w14:paraId="758E1FFB" w14:textId="1E04A06B" w:rsidR="0005565C" w:rsidRDefault="0005565C" w:rsidP="0005565C">
      <w:pPr>
        <w:pStyle w:val="checkbox"/>
      </w:pPr>
      <w:r>
        <w:t>Any Notes</w:t>
      </w:r>
    </w:p>
    <w:p w14:paraId="15C681E7" w14:textId="365AFBA3" w:rsidR="0005565C" w:rsidRDefault="0005565C" w:rsidP="0005565C">
      <w:pPr>
        <w:pStyle w:val="checkbox"/>
      </w:pPr>
      <w:r>
        <w:t>Calibration info including Cal Date and the Tech who performed the calibration.</w:t>
      </w:r>
    </w:p>
    <w:p w14:paraId="1C6379F6" w14:textId="77777777" w:rsidR="0005565C" w:rsidRDefault="0005565C" w:rsidP="0005565C">
      <w:pPr>
        <w:pStyle w:val="checkbox"/>
        <w:numPr>
          <w:ilvl w:val="0"/>
          <w:numId w:val="0"/>
        </w:numPr>
        <w:ind w:left="1267"/>
      </w:pPr>
    </w:p>
    <w:p w14:paraId="6811B653" w14:textId="77777777" w:rsidR="0088300E" w:rsidRDefault="0088300E" w:rsidP="0088300E">
      <w:pPr>
        <w:pStyle w:val="checkbox"/>
        <w:numPr>
          <w:ilvl w:val="0"/>
          <w:numId w:val="0"/>
        </w:numPr>
        <w:ind w:left="1260"/>
      </w:pPr>
    </w:p>
    <w:p w14:paraId="0A8C7329" w14:textId="77777777" w:rsidR="0088300E" w:rsidRDefault="0088300E" w:rsidP="00E3661D">
      <w:pPr>
        <w:pStyle w:val="ZPara"/>
      </w:pPr>
      <w:r>
        <w:t>Tester   __________________      Date ______________       PASS      FAIL</w:t>
      </w:r>
    </w:p>
    <w:p w14:paraId="492A99AD" w14:textId="77777777" w:rsidR="0088300E" w:rsidRPr="00543DA2" w:rsidRDefault="0088300E" w:rsidP="00E3661D">
      <w:pPr>
        <w:pStyle w:val="ZPara"/>
      </w:pPr>
    </w:p>
    <w:p w14:paraId="7C2D5FAB" w14:textId="77777777" w:rsidR="00FA08A6" w:rsidRPr="00543DA2" w:rsidRDefault="00FA08A6" w:rsidP="00E3661D">
      <w:pPr>
        <w:pStyle w:val="ZPara"/>
      </w:pPr>
    </w:p>
    <w:p w14:paraId="136A56F6" w14:textId="6B451635" w:rsidR="00AF1C1B" w:rsidRDefault="00AF1C1B" w:rsidP="000B2EC8">
      <w:r>
        <w:t xml:space="preserve"> </w:t>
      </w:r>
    </w:p>
    <w:p w14:paraId="10204175" w14:textId="77777777" w:rsidR="00FA08A6" w:rsidRDefault="00AF1C1B" w:rsidP="00E3661D">
      <w:pPr>
        <w:pStyle w:val="Requirement"/>
      </w:pPr>
      <w:r>
        <w:t>The time in 50ms intervals, ChA and ChB resistance in ohms and Level in inches shall be recorded</w:t>
      </w:r>
      <w:r w:rsidR="005F31CC">
        <w:t xml:space="preserve"> and plotted</w:t>
      </w:r>
      <w:r>
        <w:t xml:space="preserve"> on a sheet labeled “</w:t>
      </w:r>
      <w:r w:rsidR="005F31CC">
        <w:t>Raw Data.</w:t>
      </w:r>
      <w:r>
        <w:t xml:space="preserve">” </w:t>
      </w:r>
    </w:p>
    <w:p w14:paraId="7C4F5FDD" w14:textId="77777777" w:rsidR="00096612" w:rsidRDefault="00096612" w:rsidP="001625B7">
      <w:pPr>
        <w:pStyle w:val="Step"/>
        <w:numPr>
          <w:ilvl w:val="0"/>
          <w:numId w:val="65"/>
        </w:numPr>
      </w:pPr>
      <w:r>
        <w:t>Navigate to folder ..</w:t>
      </w:r>
      <w:r w:rsidRPr="0005565C">
        <w:t>\PWC-OLS\$</w:t>
      </w:r>
      <w:proofErr w:type="spellStart"/>
      <w:r w:rsidRPr="0005565C">
        <w:t>ReportFiles</w:t>
      </w:r>
      <w:proofErr w:type="spellEnd"/>
      <w:r>
        <w:t xml:space="preserve"> and open the report file for evaluation. </w:t>
      </w:r>
    </w:p>
    <w:p w14:paraId="0C1DA9CF" w14:textId="0E3EB365" w:rsidR="00096612" w:rsidRDefault="00096612" w:rsidP="00096612">
      <w:pPr>
        <w:pStyle w:val="checkbox"/>
      </w:pPr>
      <w:r>
        <w:t>Verify a sheet named “Raw Data” exists.</w:t>
      </w:r>
    </w:p>
    <w:p w14:paraId="69081BE0" w14:textId="1050DF58" w:rsidR="00096612" w:rsidRDefault="00096612" w:rsidP="001625B7">
      <w:pPr>
        <w:pStyle w:val="Step"/>
        <w:numPr>
          <w:ilvl w:val="0"/>
          <w:numId w:val="64"/>
        </w:numPr>
      </w:pPr>
      <w:r>
        <w:t>Select sheet “Raw Data”</w:t>
      </w:r>
    </w:p>
    <w:p w14:paraId="77224A9F" w14:textId="61E6C81B" w:rsidR="00096612" w:rsidRDefault="00096612" w:rsidP="00096612">
      <w:pPr>
        <w:pStyle w:val="checkbox"/>
      </w:pPr>
      <w:r>
        <w:t xml:space="preserve">Verify that approximately 2300+ rows of ChA and ChB resistance in ohms and Level in inches data exist. </w:t>
      </w:r>
    </w:p>
    <w:p w14:paraId="5B62EC78" w14:textId="4D27AB04" w:rsidR="00096612" w:rsidRDefault="00096612" w:rsidP="00096612">
      <w:pPr>
        <w:pStyle w:val="checkbox"/>
      </w:pPr>
      <w:r>
        <w:t>Verify that the time logged in Column A has an interval of 50ms.</w:t>
      </w:r>
    </w:p>
    <w:p w14:paraId="053B4244" w14:textId="77777777" w:rsidR="00FA08A6" w:rsidRDefault="00FA08A6" w:rsidP="00FA08A6">
      <w:pPr>
        <w:pStyle w:val="checkbox"/>
        <w:numPr>
          <w:ilvl w:val="0"/>
          <w:numId w:val="0"/>
        </w:numPr>
        <w:ind w:left="1260"/>
      </w:pPr>
    </w:p>
    <w:p w14:paraId="4D69CE12" w14:textId="77777777" w:rsidR="00FA08A6" w:rsidRDefault="00FA08A6" w:rsidP="00E3661D">
      <w:pPr>
        <w:pStyle w:val="ZPara"/>
      </w:pPr>
      <w:r>
        <w:t>Tester   __________________      Date ______________       PASS      FAIL</w:t>
      </w:r>
    </w:p>
    <w:p w14:paraId="6F13582F" w14:textId="77777777" w:rsidR="00FA08A6" w:rsidRPr="00543DA2" w:rsidRDefault="00FA08A6" w:rsidP="00E3661D">
      <w:pPr>
        <w:pStyle w:val="ZPara"/>
      </w:pPr>
    </w:p>
    <w:p w14:paraId="0EA966A5" w14:textId="73BC0BDE" w:rsidR="005F31CC" w:rsidRDefault="005F31CC" w:rsidP="000B2EC8">
      <w:r>
        <w:t xml:space="preserve"> </w:t>
      </w:r>
    </w:p>
    <w:p w14:paraId="1DBE1438" w14:textId="1DCBC302" w:rsidR="0064065C" w:rsidRDefault="005F31CC" w:rsidP="00E3661D">
      <w:pPr>
        <w:pStyle w:val="Requirement"/>
      </w:pPr>
      <w:r>
        <w:t>The third sheet shall be labeled “Analysis” and include the actual level at which the Switch Point occurred (</w:t>
      </w:r>
      <w:r w:rsidRPr="00D37BFE">
        <w:t>L</w:t>
      </w:r>
      <w:r w:rsidRPr="00D37BFE">
        <w:rPr>
          <w:vertAlign w:val="subscript"/>
        </w:rPr>
        <w:t>SWP</w:t>
      </w:r>
      <w:r>
        <w:t xml:space="preserve"> refer to figure 2).</w:t>
      </w:r>
    </w:p>
    <w:p w14:paraId="0463F6BE" w14:textId="2580195A" w:rsidR="00096612" w:rsidRDefault="00096612" w:rsidP="00096612">
      <w:pPr>
        <w:pStyle w:val="Requirement"/>
      </w:pPr>
      <w:r>
        <w:t>The sheet labeled “Analysis” shall include identification of “double actuations” (definition TBD) and slow “rise time” (definition TBD).</w:t>
      </w:r>
    </w:p>
    <w:p w14:paraId="3D5BB012" w14:textId="77777777" w:rsidR="00096612" w:rsidRPr="00096612" w:rsidRDefault="00096612" w:rsidP="001625B7">
      <w:pPr>
        <w:pStyle w:val="Step"/>
        <w:numPr>
          <w:ilvl w:val="0"/>
          <w:numId w:val="66"/>
        </w:numPr>
        <w:rPr>
          <w:highlight w:val="cyan"/>
        </w:rPr>
      </w:pPr>
      <w:r w:rsidRPr="00096612">
        <w:rPr>
          <w:highlight w:val="cyan"/>
        </w:rPr>
        <w:t xml:space="preserve">TBD, yet to be implemented. </w:t>
      </w:r>
    </w:p>
    <w:p w14:paraId="0777107E" w14:textId="77777777" w:rsidR="00FA08A6" w:rsidRDefault="00FA08A6" w:rsidP="00FA08A6">
      <w:pPr>
        <w:pStyle w:val="checkbox"/>
      </w:pPr>
      <w:r>
        <w:t xml:space="preserve">All hardware files are in the release folder at </w:t>
      </w:r>
      <w:r w:rsidRPr="00500ED2">
        <w:rPr>
          <w:highlight w:val="yellow"/>
        </w:rPr>
        <w:t>&lt;Path</w:t>
      </w:r>
      <w:r>
        <w:rPr>
          <w:highlight w:val="yellow"/>
        </w:rPr>
        <w:t xml:space="preserve"> file</w:t>
      </w:r>
      <w:r w:rsidRPr="00500ED2">
        <w:rPr>
          <w:highlight w:val="yellow"/>
        </w:rPr>
        <w:t>&gt;</w:t>
      </w:r>
    </w:p>
    <w:p w14:paraId="7DC059EE" w14:textId="77777777" w:rsidR="00FA08A6" w:rsidRDefault="00FA08A6" w:rsidP="00FA08A6">
      <w:pPr>
        <w:pStyle w:val="checkbox"/>
        <w:numPr>
          <w:ilvl w:val="0"/>
          <w:numId w:val="0"/>
        </w:numPr>
        <w:ind w:left="1260"/>
      </w:pPr>
    </w:p>
    <w:p w14:paraId="57470D73" w14:textId="77777777" w:rsidR="00FA08A6" w:rsidRDefault="00FA08A6" w:rsidP="00E3661D">
      <w:pPr>
        <w:pStyle w:val="ZPara"/>
      </w:pPr>
      <w:r>
        <w:t>Tester   __________________      Date ______________       PASS      FAIL</w:t>
      </w:r>
    </w:p>
    <w:p w14:paraId="5BDBD6B5" w14:textId="77777777" w:rsidR="00FA08A6" w:rsidRPr="00543DA2" w:rsidRDefault="00FA08A6" w:rsidP="00E3661D">
      <w:pPr>
        <w:pStyle w:val="ZPara"/>
      </w:pPr>
    </w:p>
    <w:p w14:paraId="11A5270F" w14:textId="77777777" w:rsidR="00FA08A6" w:rsidRDefault="00FA08A6" w:rsidP="000B2EC8"/>
    <w:p w14:paraId="008B1920" w14:textId="77777777" w:rsidR="00FA08A6" w:rsidRDefault="00FA08A6" w:rsidP="000B2EC8"/>
    <w:p w14:paraId="20F291A7" w14:textId="497BA434" w:rsidR="005F31CC" w:rsidRDefault="005F31CC" w:rsidP="00E3661D">
      <w:pPr>
        <w:pStyle w:val="Requirement"/>
      </w:pPr>
      <w:r>
        <w:t>The values on the Analysis sheet may be calculated post-test execution.</w:t>
      </w:r>
    </w:p>
    <w:p w14:paraId="4DC1958B" w14:textId="77777777" w:rsidR="00096612" w:rsidRDefault="00096612" w:rsidP="001625B7">
      <w:pPr>
        <w:pStyle w:val="Step"/>
        <w:numPr>
          <w:ilvl w:val="0"/>
          <w:numId w:val="67"/>
        </w:numPr>
      </w:pPr>
      <w:r>
        <w:t>TBD yet to be implemented.</w:t>
      </w:r>
    </w:p>
    <w:p w14:paraId="2A913065" w14:textId="77777777" w:rsidR="00FA08A6" w:rsidRDefault="00FA08A6" w:rsidP="00FA08A6">
      <w:pPr>
        <w:pStyle w:val="checkbox"/>
      </w:pPr>
      <w:r>
        <w:t xml:space="preserve">All hardware files are in the release folder at </w:t>
      </w:r>
      <w:r w:rsidRPr="00500ED2">
        <w:rPr>
          <w:highlight w:val="yellow"/>
        </w:rPr>
        <w:t>&lt;Path</w:t>
      </w:r>
      <w:r>
        <w:rPr>
          <w:highlight w:val="yellow"/>
        </w:rPr>
        <w:t xml:space="preserve"> file</w:t>
      </w:r>
      <w:r w:rsidRPr="00500ED2">
        <w:rPr>
          <w:highlight w:val="yellow"/>
        </w:rPr>
        <w:t>&gt;</w:t>
      </w:r>
    </w:p>
    <w:p w14:paraId="1EFA5814" w14:textId="77777777" w:rsidR="00FA08A6" w:rsidRDefault="00FA08A6" w:rsidP="00FA08A6">
      <w:pPr>
        <w:pStyle w:val="checkbox"/>
        <w:numPr>
          <w:ilvl w:val="0"/>
          <w:numId w:val="0"/>
        </w:numPr>
        <w:ind w:left="1260"/>
      </w:pPr>
    </w:p>
    <w:p w14:paraId="0511B263" w14:textId="77777777" w:rsidR="00FA08A6" w:rsidRDefault="00FA08A6" w:rsidP="00E3661D">
      <w:pPr>
        <w:pStyle w:val="ZPara"/>
      </w:pPr>
      <w:r>
        <w:t>Tester   __________________      Date ______________       PASS      FAIL</w:t>
      </w:r>
    </w:p>
    <w:p w14:paraId="12F53F82" w14:textId="77777777" w:rsidR="00FA08A6" w:rsidRPr="00543DA2" w:rsidRDefault="00FA08A6" w:rsidP="00E3661D">
      <w:pPr>
        <w:pStyle w:val="ZPara"/>
      </w:pPr>
    </w:p>
    <w:p w14:paraId="3486B15D" w14:textId="77777777" w:rsidR="00FA08A6" w:rsidRDefault="00FA08A6" w:rsidP="000B2EC8"/>
    <w:p w14:paraId="635316C5" w14:textId="77777777" w:rsidR="005C5C1E" w:rsidRDefault="005C5C1E" w:rsidP="000B2EC8"/>
    <w:p w14:paraId="1A893362" w14:textId="48C9AB61" w:rsidR="005C5C1E" w:rsidRDefault="00096612" w:rsidP="005C5C1E">
      <w:pPr>
        <w:pStyle w:val="ZL2Section"/>
      </w:pPr>
      <w:bookmarkStart w:id="541" w:name="_Toc197431866"/>
      <w:r>
        <w:t xml:space="preserve">Performance </w:t>
      </w:r>
      <w:r w:rsidR="005C5C1E">
        <w:t xml:space="preserve"> Requirements </w:t>
      </w:r>
      <w:r w:rsidR="005C5C1E" w:rsidRPr="003038C9">
        <w:t>Test</w:t>
      </w:r>
      <w:r w:rsidR="005C5C1E">
        <w:t xml:space="preserve"> Procedures</w:t>
      </w:r>
      <w:bookmarkEnd w:id="541"/>
    </w:p>
    <w:p w14:paraId="72ABF925" w14:textId="62B09648" w:rsidR="00FB3E5E" w:rsidRDefault="00607959" w:rsidP="00607959">
      <w:pPr>
        <w:pStyle w:val="ZPara"/>
        <w:ind w:left="0"/>
      </w:pPr>
      <w:r>
        <w:t>The following</w:t>
      </w:r>
      <w:r w:rsidR="00774BEB">
        <w:t xml:space="preserve"> performance</w:t>
      </w:r>
      <w:r>
        <w:t xml:space="preserve"> test procedures are used to </w:t>
      </w:r>
      <w:r w:rsidR="00DE1D11">
        <w:t>qualify</w:t>
      </w:r>
      <w:r>
        <w:t xml:space="preserve"> the </w:t>
      </w:r>
      <w:r w:rsidR="000071C6">
        <w:t xml:space="preserve">LV MLOI test apparatus (aka Tester) </w:t>
      </w:r>
      <w:r>
        <w:t xml:space="preserve">for </w:t>
      </w:r>
      <w:r w:rsidR="00DE1D11">
        <w:t xml:space="preserve">ATP </w:t>
      </w:r>
      <w:r>
        <w:t>qualification and production testing</w:t>
      </w:r>
      <w:r w:rsidR="003B407F">
        <w:t xml:space="preserve"> of the Elevate Oil Level Sensor (OLS)</w:t>
      </w:r>
      <w:r>
        <w:t xml:space="preserve">.  </w:t>
      </w:r>
      <w:r w:rsidR="00FB3E5E">
        <w:t>There are two parts to this evaluation:</w:t>
      </w:r>
    </w:p>
    <w:p w14:paraId="06BD6078" w14:textId="38BE6470" w:rsidR="000071C6" w:rsidRDefault="003B407F" w:rsidP="00961258">
      <w:pPr>
        <w:pStyle w:val="ZPara"/>
        <w:numPr>
          <w:ilvl w:val="0"/>
          <w:numId w:val="70"/>
        </w:numPr>
      </w:pPr>
      <w:r w:rsidRPr="003B407F">
        <w:rPr>
          <w:b/>
          <w:bCs/>
        </w:rPr>
        <w:t>C</w:t>
      </w:r>
      <w:r w:rsidR="00FB3E5E" w:rsidRPr="003B407F">
        <w:rPr>
          <w:b/>
          <w:bCs/>
        </w:rPr>
        <w:t>apabilities</w:t>
      </w:r>
      <w:r w:rsidR="00FB3E5E">
        <w:t>.</w:t>
      </w:r>
      <w:r w:rsidR="000071C6">
        <w:t xml:space="preserve"> The Tester shall be deemed capable and fit for purpose by passing the following </w:t>
      </w:r>
      <w:r w:rsidR="00C52CAF">
        <w:t>five</w:t>
      </w:r>
      <w:r w:rsidR="000071C6">
        <w:t xml:space="preserve"> </w:t>
      </w:r>
      <w:r w:rsidR="00774BEB">
        <w:t>tests</w:t>
      </w:r>
      <w:r w:rsidR="000071C6">
        <w:t>:</w:t>
      </w:r>
    </w:p>
    <w:p w14:paraId="37A3B17A" w14:textId="7957EEAC" w:rsidR="00FB3E5E" w:rsidRDefault="00FB3E5E" w:rsidP="00961258">
      <w:pPr>
        <w:pStyle w:val="ZPara"/>
        <w:numPr>
          <w:ilvl w:val="1"/>
          <w:numId w:val="70"/>
        </w:numPr>
      </w:pPr>
      <w:r>
        <w:t>Set the Level Process Variable (PV</w:t>
      </w:r>
      <w:r w:rsidRPr="00FB3E5E">
        <w:rPr>
          <w:vertAlign w:val="subscript"/>
        </w:rPr>
        <w:t>LEVEL</w:t>
      </w:r>
      <w:r>
        <w:t>) to desired level and measure PV</w:t>
      </w:r>
      <w:r w:rsidRPr="00FB3E5E">
        <w:rPr>
          <w:vertAlign w:val="subscript"/>
        </w:rPr>
        <w:t>LEVEL</w:t>
      </w:r>
      <w:r>
        <w:rPr>
          <w:vertAlign w:val="subscript"/>
        </w:rPr>
        <w:t xml:space="preserve"> </w:t>
      </w:r>
      <w:r>
        <w:t xml:space="preserve">to </w:t>
      </w:r>
      <w:r w:rsidRPr="000071C6">
        <w:rPr>
          <w:highlight w:val="yellow"/>
        </w:rPr>
        <w:t>+/- 0.TBD</w:t>
      </w:r>
      <w:r w:rsidRPr="00FB3E5E">
        <w:rPr>
          <w:highlight w:val="yellow"/>
        </w:rPr>
        <w:t>”</w:t>
      </w:r>
      <w:r>
        <w:t xml:space="preserve"> compared to Depth Gauge.</w:t>
      </w:r>
    </w:p>
    <w:p w14:paraId="2357661C" w14:textId="2527D390" w:rsidR="00FB3E5E" w:rsidRDefault="00FB3E5E" w:rsidP="00961258">
      <w:pPr>
        <w:pStyle w:val="ZPara"/>
        <w:numPr>
          <w:ilvl w:val="1"/>
          <w:numId w:val="70"/>
        </w:numPr>
      </w:pPr>
      <w:r>
        <w:t>Measure</w:t>
      </w:r>
      <w:r w:rsidR="000071C6">
        <w:t xml:space="preserve"> the precision resistor </w:t>
      </w:r>
      <w:r>
        <w:t xml:space="preserve"> </w:t>
      </w:r>
      <w:r w:rsidR="000071C6">
        <w:t xml:space="preserve">within </w:t>
      </w:r>
      <w:r w:rsidR="000071C6" w:rsidRPr="000071C6">
        <w:rPr>
          <w:highlight w:val="yellow"/>
        </w:rPr>
        <w:t>+/- 0.1% FS</w:t>
      </w:r>
      <w:r w:rsidR="000071C6">
        <w:t xml:space="preserve"> compared to Fluke Ohmmeter.</w:t>
      </w:r>
    </w:p>
    <w:p w14:paraId="5ECBF1E0" w14:textId="771FB464" w:rsidR="00C52CAF" w:rsidRDefault="00C52CAF" w:rsidP="00961258">
      <w:pPr>
        <w:pStyle w:val="ZPara"/>
        <w:numPr>
          <w:ilvl w:val="1"/>
          <w:numId w:val="70"/>
        </w:numPr>
      </w:pPr>
      <w:r>
        <w:t xml:space="preserve">Maintain Resistance calibration between </w:t>
      </w:r>
      <w:r w:rsidRPr="00DE1D11">
        <w:rPr>
          <w:highlight w:val="yellow"/>
        </w:rPr>
        <w:t xml:space="preserve">scheduled </w:t>
      </w:r>
      <w:r w:rsidR="00DE1D11" w:rsidRPr="00DE1D11">
        <w:rPr>
          <w:highlight w:val="yellow"/>
        </w:rPr>
        <w:t xml:space="preserve">annual </w:t>
      </w:r>
      <w:r w:rsidRPr="00DE1D11">
        <w:rPr>
          <w:highlight w:val="yellow"/>
        </w:rPr>
        <w:t>Calibrations</w:t>
      </w:r>
      <w:r>
        <w:t>.</w:t>
      </w:r>
    </w:p>
    <w:p w14:paraId="59B19632" w14:textId="2A2AA16E" w:rsidR="000071C6" w:rsidRDefault="000071C6" w:rsidP="00961258">
      <w:pPr>
        <w:pStyle w:val="ZPara"/>
        <w:numPr>
          <w:ilvl w:val="1"/>
          <w:numId w:val="70"/>
        </w:numPr>
      </w:pPr>
      <w:r>
        <w:t>Automatically execute the prescribed test protocol. (go to SP, measure, repeat)*</w:t>
      </w:r>
    </w:p>
    <w:p w14:paraId="0E512041" w14:textId="407FB787" w:rsidR="000071C6" w:rsidRDefault="000071C6" w:rsidP="00961258">
      <w:pPr>
        <w:pStyle w:val="ZPara"/>
        <w:numPr>
          <w:ilvl w:val="1"/>
          <w:numId w:val="70"/>
        </w:numPr>
      </w:pPr>
      <w:r>
        <w:t>Generate the test report in prescribed ATP Format.*</w:t>
      </w:r>
    </w:p>
    <w:p w14:paraId="2526530F" w14:textId="1BD1BDEE" w:rsidR="003B407F" w:rsidRPr="003B407F" w:rsidRDefault="003B407F" w:rsidP="003B407F">
      <w:pPr>
        <w:pStyle w:val="ZPara"/>
        <w:ind w:firstLine="720"/>
      </w:pPr>
      <w:r w:rsidRPr="003B407F">
        <w:t>*</w:t>
      </w:r>
      <w:r>
        <w:t xml:space="preserve">  These </w:t>
      </w:r>
      <w:r w:rsidR="00774BEB">
        <w:t>tests</w:t>
      </w:r>
      <w:r>
        <w:t xml:space="preserve"> are evaluated by the previous Functional Testing.</w:t>
      </w:r>
    </w:p>
    <w:p w14:paraId="0B61E5C1" w14:textId="499F5EFD" w:rsidR="003B407F" w:rsidRDefault="003B407F" w:rsidP="00961258">
      <w:pPr>
        <w:pStyle w:val="ZPara"/>
        <w:numPr>
          <w:ilvl w:val="0"/>
          <w:numId w:val="70"/>
        </w:numPr>
      </w:pPr>
      <w:r w:rsidRPr="003B407F">
        <w:rPr>
          <w:b/>
          <w:bCs/>
        </w:rPr>
        <w:t>Suitability</w:t>
      </w:r>
      <w:r>
        <w:t xml:space="preserve"> The </w:t>
      </w:r>
      <w:r w:rsidR="000071C6">
        <w:t>Tester</w:t>
      </w:r>
      <w:r>
        <w:t xml:space="preserve"> implemented </w:t>
      </w:r>
      <w:r w:rsidR="00774BEB">
        <w:t>protocol,</w:t>
      </w:r>
      <w:r>
        <w:t xml:space="preserve"> and procedure shall be deemed </w:t>
      </w:r>
      <w:r w:rsidR="00F23EC3">
        <w:t>suitable</w:t>
      </w:r>
      <w:r>
        <w:t xml:space="preserve"> and fit for purpose by passing the following </w:t>
      </w:r>
      <w:r w:rsidR="00774BEB">
        <w:t>test</w:t>
      </w:r>
      <w:r>
        <w:t>:</w:t>
      </w:r>
    </w:p>
    <w:p w14:paraId="64C70DFF" w14:textId="0267DFEF" w:rsidR="000071C6" w:rsidRDefault="003B407F" w:rsidP="00961258">
      <w:pPr>
        <w:pStyle w:val="ZPara"/>
        <w:numPr>
          <w:ilvl w:val="1"/>
          <w:numId w:val="70"/>
        </w:numPr>
      </w:pPr>
      <w:r>
        <w:t>Accura</w:t>
      </w:r>
      <w:r w:rsidR="00774BEB">
        <w:t xml:space="preserve">cy of </w:t>
      </w:r>
      <w:r>
        <w:t>determin</w:t>
      </w:r>
      <w:r w:rsidR="00774BEB">
        <w:t>ing</w:t>
      </w:r>
      <w:r>
        <w:t xml:space="preserve"> the accept/reject criteria of </w:t>
      </w:r>
      <w:r w:rsidRPr="003B407F">
        <w:rPr>
          <w:highlight w:val="yellow"/>
        </w:rPr>
        <w:t>&lt;Sample Size&gt;</w:t>
      </w:r>
      <w:r>
        <w:t xml:space="preserve"> OLS DUTs.  </w:t>
      </w:r>
      <w:r w:rsidR="000071C6">
        <w:t xml:space="preserve"> </w:t>
      </w:r>
    </w:p>
    <w:p w14:paraId="766B6230" w14:textId="77777777" w:rsidR="00FB3E5E" w:rsidRDefault="00FB3E5E" w:rsidP="00607959">
      <w:pPr>
        <w:pStyle w:val="ZPara"/>
        <w:ind w:left="0"/>
      </w:pPr>
    </w:p>
    <w:p w14:paraId="67582873" w14:textId="4A81F39B" w:rsidR="00607959" w:rsidRDefault="00607959" w:rsidP="00607959">
      <w:pPr>
        <w:pStyle w:val="ZPara"/>
        <w:ind w:left="0"/>
      </w:pPr>
      <w:r>
        <w:t xml:space="preserve">All instruments used as part of the apparatus and those used as Calibration reference in these tests along with their calibration dates should be listed as part of the test report in the table below. </w:t>
      </w:r>
    </w:p>
    <w:p w14:paraId="7FC412FD" w14:textId="77777777" w:rsidR="00607959" w:rsidRDefault="00607959" w:rsidP="00607959">
      <w:pPr>
        <w:pStyle w:val="ZPara"/>
        <w:ind w:left="0"/>
      </w:pPr>
    </w:p>
    <w:p w14:paraId="145B90F0" w14:textId="1F6362AE" w:rsidR="00607959" w:rsidRDefault="00607959" w:rsidP="00607959">
      <w:pPr>
        <w:pStyle w:val="ZPara"/>
        <w:ind w:left="0"/>
      </w:pPr>
      <w:r>
        <w:t xml:space="preserve">Table </w:t>
      </w:r>
      <w:r w:rsidR="00446C8A">
        <w:t xml:space="preserve">of </w:t>
      </w:r>
      <w:r>
        <w:t>Instruments</w:t>
      </w:r>
    </w:p>
    <w:tbl>
      <w:tblPr>
        <w:tblStyle w:val="TableGrid"/>
        <w:tblW w:w="0" w:type="auto"/>
        <w:tblInd w:w="-90" w:type="dxa"/>
        <w:tblLook w:val="04A0" w:firstRow="1" w:lastRow="0" w:firstColumn="1" w:lastColumn="0" w:noHBand="0" w:noVBand="1"/>
      </w:tblPr>
      <w:tblGrid>
        <w:gridCol w:w="1870"/>
        <w:gridCol w:w="1275"/>
        <w:gridCol w:w="2610"/>
        <w:gridCol w:w="1350"/>
        <w:gridCol w:w="2245"/>
      </w:tblGrid>
      <w:tr w:rsidR="00607959" w:rsidRPr="008879DE" w14:paraId="3E2C9C19" w14:textId="77777777" w:rsidTr="000071C6">
        <w:tc>
          <w:tcPr>
            <w:tcW w:w="1870" w:type="dxa"/>
            <w:shd w:val="clear" w:color="auto" w:fill="F2F2F2" w:themeFill="background1" w:themeFillShade="F2"/>
          </w:tcPr>
          <w:p w14:paraId="17D402E8" w14:textId="77777777" w:rsidR="00607959" w:rsidRPr="008879DE" w:rsidRDefault="00607959" w:rsidP="00AE7D0F">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Instrument</w:t>
            </w:r>
          </w:p>
        </w:tc>
        <w:tc>
          <w:tcPr>
            <w:tcW w:w="1275" w:type="dxa"/>
            <w:shd w:val="clear" w:color="auto" w:fill="F2F2F2" w:themeFill="background1" w:themeFillShade="F2"/>
          </w:tcPr>
          <w:p w14:paraId="3B804F34" w14:textId="77777777" w:rsidR="00607959" w:rsidRPr="008879DE" w:rsidRDefault="00607959" w:rsidP="00AE7D0F">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Asset ID</w:t>
            </w:r>
          </w:p>
        </w:tc>
        <w:tc>
          <w:tcPr>
            <w:tcW w:w="2610" w:type="dxa"/>
            <w:shd w:val="clear" w:color="auto" w:fill="F2F2F2" w:themeFill="background1" w:themeFillShade="F2"/>
          </w:tcPr>
          <w:p w14:paraId="446B5E53" w14:textId="77777777" w:rsidR="00607959" w:rsidRPr="008879DE" w:rsidRDefault="00607959" w:rsidP="00AE7D0F">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Type</w:t>
            </w:r>
          </w:p>
        </w:tc>
        <w:tc>
          <w:tcPr>
            <w:tcW w:w="1350" w:type="dxa"/>
            <w:shd w:val="clear" w:color="auto" w:fill="F2F2F2" w:themeFill="background1" w:themeFillShade="F2"/>
          </w:tcPr>
          <w:p w14:paraId="660E6739" w14:textId="77777777" w:rsidR="00607959" w:rsidRPr="008879DE" w:rsidRDefault="00607959" w:rsidP="00AE7D0F">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Calibration Date</w:t>
            </w:r>
          </w:p>
        </w:tc>
        <w:tc>
          <w:tcPr>
            <w:tcW w:w="2245" w:type="dxa"/>
            <w:shd w:val="clear" w:color="auto" w:fill="F2F2F2" w:themeFill="background1" w:themeFillShade="F2"/>
          </w:tcPr>
          <w:p w14:paraId="519AE413" w14:textId="77777777" w:rsidR="00607959" w:rsidRPr="008879DE" w:rsidRDefault="00607959" w:rsidP="00AE7D0F">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Note</w:t>
            </w:r>
          </w:p>
        </w:tc>
      </w:tr>
      <w:tr w:rsidR="00607959" w:rsidRPr="008879DE" w14:paraId="02408390" w14:textId="77777777" w:rsidTr="000071C6">
        <w:tc>
          <w:tcPr>
            <w:tcW w:w="1870" w:type="dxa"/>
          </w:tcPr>
          <w:p w14:paraId="7C88318C" w14:textId="23DA636B"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Keyence LK-G3000</w:t>
            </w:r>
          </w:p>
        </w:tc>
        <w:tc>
          <w:tcPr>
            <w:tcW w:w="1275" w:type="dxa"/>
          </w:tcPr>
          <w:p w14:paraId="0FE1CAFD"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610" w:type="dxa"/>
          </w:tcPr>
          <w:p w14:paraId="6434FA97" w14:textId="2125F747"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Laser Level Sensor</w:t>
            </w:r>
          </w:p>
        </w:tc>
        <w:tc>
          <w:tcPr>
            <w:tcW w:w="1350" w:type="dxa"/>
          </w:tcPr>
          <w:p w14:paraId="5F7E52E9" w14:textId="77777777" w:rsidR="00607959" w:rsidRDefault="00607959" w:rsidP="00AE7D0F">
            <w:pPr>
              <w:pStyle w:val="BodyText1"/>
              <w:keepLines w:val="0"/>
              <w:tabs>
                <w:tab w:val="clear" w:pos="576"/>
                <w:tab w:val="clear" w:pos="1440"/>
              </w:tabs>
              <w:spacing w:before="60"/>
              <w:ind w:left="0"/>
              <w:rPr>
                <w:rFonts w:ascii="Calibri" w:hAnsi="Calibri" w:cs="Calibri"/>
                <w:sz w:val="20"/>
              </w:rPr>
            </w:pPr>
          </w:p>
        </w:tc>
        <w:tc>
          <w:tcPr>
            <w:tcW w:w="2245" w:type="dxa"/>
          </w:tcPr>
          <w:p w14:paraId="0C3FAF9B" w14:textId="13EF8469"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Apparatus</w:t>
            </w:r>
          </w:p>
        </w:tc>
      </w:tr>
      <w:tr w:rsidR="00607959" w:rsidRPr="008879DE" w14:paraId="3086B51A" w14:textId="77777777" w:rsidTr="000071C6">
        <w:tc>
          <w:tcPr>
            <w:tcW w:w="1870" w:type="dxa"/>
          </w:tcPr>
          <w:p w14:paraId="4F49AED4" w14:textId="209ABC61"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DataQ DI-2801</w:t>
            </w:r>
          </w:p>
        </w:tc>
        <w:tc>
          <w:tcPr>
            <w:tcW w:w="1275" w:type="dxa"/>
          </w:tcPr>
          <w:p w14:paraId="58C4DFF1"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610" w:type="dxa"/>
          </w:tcPr>
          <w:p w14:paraId="13D01418" w14:textId="2A526E0C"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Voltage Data Acquisition</w:t>
            </w:r>
          </w:p>
        </w:tc>
        <w:tc>
          <w:tcPr>
            <w:tcW w:w="1350" w:type="dxa"/>
          </w:tcPr>
          <w:p w14:paraId="309F93A4" w14:textId="77777777" w:rsidR="00607959" w:rsidRDefault="00607959" w:rsidP="00AE7D0F">
            <w:pPr>
              <w:pStyle w:val="BodyText1"/>
              <w:keepLines w:val="0"/>
              <w:tabs>
                <w:tab w:val="clear" w:pos="576"/>
                <w:tab w:val="clear" w:pos="1440"/>
              </w:tabs>
              <w:spacing w:before="60"/>
              <w:ind w:left="0"/>
              <w:rPr>
                <w:rFonts w:ascii="Calibri" w:hAnsi="Calibri" w:cs="Calibri"/>
                <w:sz w:val="20"/>
              </w:rPr>
            </w:pPr>
          </w:p>
        </w:tc>
        <w:tc>
          <w:tcPr>
            <w:tcW w:w="2245" w:type="dxa"/>
          </w:tcPr>
          <w:p w14:paraId="74EFD9E2" w14:textId="2E1A0223"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Apparatus</w:t>
            </w:r>
          </w:p>
        </w:tc>
      </w:tr>
      <w:tr w:rsidR="00607959" w:rsidRPr="008879DE" w14:paraId="5A767CD2" w14:textId="77777777" w:rsidTr="000071C6">
        <w:tc>
          <w:tcPr>
            <w:tcW w:w="1870" w:type="dxa"/>
          </w:tcPr>
          <w:p w14:paraId="506D33D6"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sidRPr="008879DE">
              <w:rPr>
                <w:rFonts w:ascii="Calibri" w:hAnsi="Calibri" w:cs="Calibri"/>
                <w:sz w:val="20"/>
              </w:rPr>
              <w:t>Production Fluke</w:t>
            </w:r>
          </w:p>
        </w:tc>
        <w:tc>
          <w:tcPr>
            <w:tcW w:w="1275" w:type="dxa"/>
          </w:tcPr>
          <w:p w14:paraId="086A80E5"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610" w:type="dxa"/>
          </w:tcPr>
          <w:p w14:paraId="78DF9719"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sidRPr="008879DE">
              <w:rPr>
                <w:rFonts w:ascii="Calibri" w:hAnsi="Calibri" w:cs="Calibri"/>
                <w:sz w:val="20"/>
              </w:rPr>
              <w:t>V, A, Ω Meter</w:t>
            </w:r>
          </w:p>
        </w:tc>
        <w:tc>
          <w:tcPr>
            <w:tcW w:w="1350" w:type="dxa"/>
          </w:tcPr>
          <w:p w14:paraId="34B485FB" w14:textId="0EEE0BB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245" w:type="dxa"/>
          </w:tcPr>
          <w:p w14:paraId="0C84B73E" w14:textId="7C12C6DF" w:rsidR="00607959" w:rsidRPr="008879DE" w:rsidRDefault="00FB3E5E"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 xml:space="preserve">Ω </w:t>
            </w:r>
            <w:r w:rsidR="00607959">
              <w:rPr>
                <w:rFonts w:ascii="Calibri" w:hAnsi="Calibri" w:cs="Calibri"/>
                <w:sz w:val="20"/>
              </w:rPr>
              <w:t>Cal Reference</w:t>
            </w:r>
          </w:p>
        </w:tc>
      </w:tr>
      <w:tr w:rsidR="00607959" w:rsidRPr="008879DE" w14:paraId="25D72120" w14:textId="77777777" w:rsidTr="000071C6">
        <w:tc>
          <w:tcPr>
            <w:tcW w:w="1870" w:type="dxa"/>
          </w:tcPr>
          <w:p w14:paraId="0E9F6014" w14:textId="6D932143" w:rsidR="00607959" w:rsidRPr="00FB3E5E" w:rsidRDefault="00FB3E5E" w:rsidP="00AE7D0F">
            <w:pPr>
              <w:pStyle w:val="BodyText1"/>
              <w:keepLines w:val="0"/>
              <w:tabs>
                <w:tab w:val="clear" w:pos="576"/>
                <w:tab w:val="clear" w:pos="1440"/>
              </w:tabs>
              <w:spacing w:before="60"/>
              <w:ind w:left="0"/>
              <w:rPr>
                <w:rFonts w:ascii="Calibri" w:hAnsi="Calibri" w:cs="Calibri"/>
                <w:sz w:val="20"/>
              </w:rPr>
            </w:pPr>
            <w:r w:rsidRPr="00FB3E5E">
              <w:rPr>
                <w:rFonts w:ascii="Calibri" w:hAnsi="Calibri" w:cs="Calibri"/>
                <w:sz w:val="20"/>
              </w:rPr>
              <w:t>Depth Gauge</w:t>
            </w:r>
          </w:p>
        </w:tc>
        <w:tc>
          <w:tcPr>
            <w:tcW w:w="1275" w:type="dxa"/>
          </w:tcPr>
          <w:p w14:paraId="1335A64D"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610" w:type="dxa"/>
          </w:tcPr>
          <w:p w14:paraId="0C3992F2" w14:textId="35EFCFC0" w:rsidR="00607959" w:rsidRPr="008879DE" w:rsidRDefault="00FB3E5E" w:rsidP="00AE7D0F">
            <w:pPr>
              <w:pStyle w:val="BodyText1"/>
              <w:keepLines w:val="0"/>
              <w:tabs>
                <w:tab w:val="clear" w:pos="576"/>
                <w:tab w:val="clear" w:pos="1440"/>
              </w:tabs>
              <w:spacing w:before="60"/>
              <w:ind w:left="0"/>
              <w:rPr>
                <w:rFonts w:ascii="Calibri" w:hAnsi="Calibri" w:cs="Calibri"/>
                <w:sz w:val="20"/>
              </w:rPr>
            </w:pPr>
            <w:r w:rsidRPr="00FB3E5E">
              <w:rPr>
                <w:rFonts w:ascii="Calibri" w:hAnsi="Calibri" w:cs="Calibri"/>
                <w:sz w:val="20"/>
              </w:rPr>
              <w:t>Depth Gauge</w:t>
            </w:r>
          </w:p>
        </w:tc>
        <w:tc>
          <w:tcPr>
            <w:tcW w:w="1350" w:type="dxa"/>
          </w:tcPr>
          <w:p w14:paraId="17C6FF85"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245" w:type="dxa"/>
          </w:tcPr>
          <w:p w14:paraId="48454E3C" w14:textId="38D0F8C3" w:rsidR="00607959" w:rsidRPr="00FB3E5E" w:rsidRDefault="00FB3E5E"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PV</w:t>
            </w:r>
            <w:r w:rsidRPr="00FB3E5E">
              <w:rPr>
                <w:rFonts w:ascii="Calibri" w:hAnsi="Calibri" w:cs="Calibri"/>
                <w:sz w:val="20"/>
                <w:vertAlign w:val="subscript"/>
              </w:rPr>
              <w:t>LEVEL</w:t>
            </w:r>
            <w:r>
              <w:rPr>
                <w:rFonts w:ascii="Calibri" w:hAnsi="Calibri" w:cs="Calibri"/>
                <w:sz w:val="20"/>
              </w:rPr>
              <w:t xml:space="preserve"> Cal Reference</w:t>
            </w:r>
          </w:p>
        </w:tc>
      </w:tr>
      <w:tr w:rsidR="000071C6" w:rsidRPr="008879DE" w14:paraId="748136D0" w14:textId="77777777" w:rsidTr="000071C6">
        <w:tc>
          <w:tcPr>
            <w:tcW w:w="1870" w:type="dxa"/>
          </w:tcPr>
          <w:p w14:paraId="52533CF8" w14:textId="300C4955" w:rsidR="000071C6" w:rsidRPr="00FB3E5E" w:rsidRDefault="000071C6" w:rsidP="000071C6">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Precision Resistor</w:t>
            </w:r>
          </w:p>
        </w:tc>
        <w:tc>
          <w:tcPr>
            <w:tcW w:w="1275" w:type="dxa"/>
          </w:tcPr>
          <w:p w14:paraId="5E56E43D" w14:textId="77777777" w:rsidR="000071C6" w:rsidRPr="008879DE" w:rsidRDefault="000071C6" w:rsidP="000071C6">
            <w:pPr>
              <w:pStyle w:val="BodyText1"/>
              <w:keepLines w:val="0"/>
              <w:tabs>
                <w:tab w:val="clear" w:pos="576"/>
                <w:tab w:val="clear" w:pos="1440"/>
              </w:tabs>
              <w:spacing w:before="60"/>
              <w:ind w:left="0"/>
              <w:rPr>
                <w:rFonts w:ascii="Calibri" w:hAnsi="Calibri" w:cs="Calibri"/>
                <w:sz w:val="20"/>
              </w:rPr>
            </w:pPr>
          </w:p>
        </w:tc>
        <w:tc>
          <w:tcPr>
            <w:tcW w:w="2610" w:type="dxa"/>
          </w:tcPr>
          <w:p w14:paraId="467ED273" w14:textId="656996AC" w:rsidR="000071C6" w:rsidRPr="00FB3E5E" w:rsidRDefault="000071C6" w:rsidP="000071C6">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100Ω &amp; 1K +/- 0.01% 15ppm</w:t>
            </w:r>
          </w:p>
        </w:tc>
        <w:tc>
          <w:tcPr>
            <w:tcW w:w="1350" w:type="dxa"/>
          </w:tcPr>
          <w:p w14:paraId="0A5C5AE6" w14:textId="77777777" w:rsidR="000071C6" w:rsidRPr="008879DE" w:rsidRDefault="000071C6" w:rsidP="000071C6">
            <w:pPr>
              <w:pStyle w:val="BodyText1"/>
              <w:keepLines w:val="0"/>
              <w:tabs>
                <w:tab w:val="clear" w:pos="576"/>
                <w:tab w:val="clear" w:pos="1440"/>
              </w:tabs>
              <w:spacing w:before="60"/>
              <w:ind w:left="0"/>
              <w:rPr>
                <w:rFonts w:ascii="Calibri" w:hAnsi="Calibri" w:cs="Calibri"/>
                <w:sz w:val="20"/>
              </w:rPr>
            </w:pPr>
          </w:p>
        </w:tc>
        <w:tc>
          <w:tcPr>
            <w:tcW w:w="2245" w:type="dxa"/>
          </w:tcPr>
          <w:p w14:paraId="1417EA39" w14:textId="3CD73FD4" w:rsidR="000071C6" w:rsidRDefault="000071C6" w:rsidP="000071C6">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Ω Cal Reference</w:t>
            </w:r>
          </w:p>
        </w:tc>
      </w:tr>
    </w:tbl>
    <w:p w14:paraId="2B23A46F" w14:textId="77777777" w:rsidR="005C5C1E" w:rsidRDefault="005C5C1E" w:rsidP="002E6504">
      <w:pPr>
        <w:pStyle w:val="ZL2Section"/>
        <w:numPr>
          <w:ilvl w:val="0"/>
          <w:numId w:val="0"/>
        </w:numPr>
        <w:ind w:left="540"/>
      </w:pPr>
    </w:p>
    <w:p w14:paraId="4F704618" w14:textId="4217DBBB" w:rsidR="005C5C1E" w:rsidRDefault="003B407F" w:rsidP="005C5C1E">
      <w:pPr>
        <w:pStyle w:val="L3Section"/>
      </w:pPr>
      <w:bookmarkStart w:id="542" w:name="_Toc197431867"/>
      <w:r>
        <w:t xml:space="preserve">Capability A1 -  </w:t>
      </w:r>
      <w:r w:rsidR="007D5CA6">
        <w:t xml:space="preserve">Level Calibration Repeatability &amp; </w:t>
      </w:r>
      <w:bookmarkEnd w:id="542"/>
      <w:proofErr w:type="spellStart"/>
      <w:r w:rsidR="00AE7D0F">
        <w:t>Reproducability</w:t>
      </w:r>
      <w:proofErr w:type="spellEnd"/>
    </w:p>
    <w:p w14:paraId="0F45CD90" w14:textId="58EC4CA1" w:rsidR="002A70CB" w:rsidRPr="00711F9A" w:rsidRDefault="00BD2097" w:rsidP="002A70CB">
      <w:pPr>
        <w:pStyle w:val="ZPara"/>
        <w:rPr>
          <w:b/>
          <w:bCs/>
        </w:rPr>
      </w:pPr>
      <w:bookmarkStart w:id="543" w:name="_Hlk197002865"/>
      <w:bookmarkStart w:id="544" w:name="_Hlk195183222"/>
      <w:r w:rsidRPr="00711F9A">
        <w:rPr>
          <w:b/>
          <w:bCs/>
        </w:rPr>
        <w:t xml:space="preserve">Required </w:t>
      </w:r>
      <w:r w:rsidR="002A70CB" w:rsidRPr="00711F9A">
        <w:rPr>
          <w:b/>
          <w:bCs/>
        </w:rPr>
        <w:t>Equipment:</w:t>
      </w:r>
    </w:p>
    <w:p w14:paraId="0456ECA9" w14:textId="01A570FA" w:rsidR="002A70CB" w:rsidRDefault="002A70CB" w:rsidP="00961258">
      <w:pPr>
        <w:pStyle w:val="ZPara"/>
        <w:numPr>
          <w:ilvl w:val="0"/>
          <w:numId w:val="72"/>
        </w:numPr>
      </w:pPr>
      <w:r>
        <w:t>Mitutoyo Bulletin No. 1950  code 192-360 Digital Height</w:t>
      </w:r>
      <w:r w:rsidR="008115EC">
        <w:t>/Depth</w:t>
      </w:r>
      <w:r>
        <w:t xml:space="preserve"> Gage</w:t>
      </w:r>
    </w:p>
    <w:p w14:paraId="736D3F5D" w14:textId="26522030" w:rsidR="002A70CB" w:rsidRDefault="008115EC" w:rsidP="00961258">
      <w:pPr>
        <w:pStyle w:val="ZPara"/>
        <w:numPr>
          <w:ilvl w:val="0"/>
          <w:numId w:val="72"/>
        </w:numPr>
      </w:pPr>
      <w:r>
        <w:t>Depth</w:t>
      </w:r>
      <w:r w:rsidR="002A70CB">
        <w:t xml:space="preserve"> Gage probe 18”</w:t>
      </w:r>
    </w:p>
    <w:p w14:paraId="4BACC752" w14:textId="77777777" w:rsidR="002A70CB" w:rsidRDefault="002A70CB" w:rsidP="00961258">
      <w:pPr>
        <w:pStyle w:val="ZPara"/>
        <w:numPr>
          <w:ilvl w:val="0"/>
          <w:numId w:val="72"/>
        </w:numPr>
      </w:pPr>
      <w:proofErr w:type="spellStart"/>
      <w:r>
        <w:lastRenderedPageBreak/>
        <w:t>MLOI_LevelCalibration</w:t>
      </w:r>
      <w:proofErr w:type="spellEnd"/>
      <w:r>
        <w:t xml:space="preserve"> application</w:t>
      </w:r>
    </w:p>
    <w:p w14:paraId="2361CD43" w14:textId="08D9A464" w:rsidR="002A70CB" w:rsidRPr="00711F9A" w:rsidRDefault="002A70CB" w:rsidP="002A70CB">
      <w:pPr>
        <w:pStyle w:val="ZPara"/>
        <w:rPr>
          <w:b/>
          <w:bCs/>
        </w:rPr>
      </w:pPr>
      <w:r w:rsidRPr="00711F9A">
        <w:rPr>
          <w:b/>
          <w:bCs/>
        </w:rPr>
        <w:t>Purpose:</w:t>
      </w:r>
    </w:p>
    <w:p w14:paraId="3EDDE81B" w14:textId="383C5C78" w:rsidR="007B3F22" w:rsidRDefault="002A70CB" w:rsidP="002A70CB">
      <w:pPr>
        <w:pStyle w:val="ZPara"/>
      </w:pPr>
      <w:r>
        <w:t xml:space="preserve">This procedure makes five measurements used to determine the calibration slope and intercept parameters to adjust the LK-G3000 laser measurement and float level indication to match the manual level measure by an operator using the Mitutoyo digital </w:t>
      </w:r>
      <w:r w:rsidR="008115EC">
        <w:t>depth</w:t>
      </w:r>
      <w:r>
        <w:t xml:space="preserve"> gage.  The</w:t>
      </w:r>
      <w:r w:rsidR="007B3F22">
        <w:t xml:space="preserve"> following data is appended to the selected Excel Workbook, preferably:</w:t>
      </w:r>
    </w:p>
    <w:p w14:paraId="3B038864" w14:textId="181135FE" w:rsidR="007B3F22" w:rsidRPr="007B3F22" w:rsidRDefault="007B3F22" w:rsidP="007B3F22">
      <w:pPr>
        <w:pStyle w:val="Computer"/>
        <w:ind w:firstLine="720"/>
      </w:pPr>
      <w:proofErr w:type="spellStart"/>
      <w:r w:rsidRPr="007B3F22">
        <w:t>mloi</w:t>
      </w:r>
      <w:proofErr w:type="spellEnd"/>
      <w:r w:rsidRPr="007B3F22">
        <w:t>(</w:t>
      </w:r>
      <w:hyperlink r:id="rId36" w:history="1">
        <w:r w:rsidRPr="007B3F22">
          <w:rPr>
            <w:rStyle w:val="Hyperlink"/>
            <w:color w:val="auto"/>
            <w:u w:val="none"/>
          </w:rPr>
          <w:t>\\file2015</w:t>
        </w:r>
      </w:hyperlink>
      <w:r w:rsidRPr="007B3F22">
        <w:t>) (N:)\$Calibration\$MLOI_CalRecord.xlsx</w:t>
      </w:r>
    </w:p>
    <w:p w14:paraId="67D90357" w14:textId="77777777" w:rsidR="007B3F22" w:rsidRDefault="007B3F22" w:rsidP="002A70CB">
      <w:pPr>
        <w:pStyle w:val="ZPara"/>
      </w:pPr>
      <w:r>
        <w:t xml:space="preserve"> Information:</w:t>
      </w:r>
    </w:p>
    <w:p w14:paraId="7AE890C3" w14:textId="77777777" w:rsidR="007B3F22" w:rsidRDefault="007B3F22" w:rsidP="00961258">
      <w:pPr>
        <w:pStyle w:val="ZPara"/>
        <w:numPr>
          <w:ilvl w:val="0"/>
          <w:numId w:val="73"/>
        </w:numPr>
      </w:pPr>
      <w:r>
        <w:t>Operator’s Name</w:t>
      </w:r>
    </w:p>
    <w:p w14:paraId="490AF020" w14:textId="77777777" w:rsidR="007B3F22" w:rsidRDefault="007B3F22" w:rsidP="00961258">
      <w:pPr>
        <w:pStyle w:val="ZPara"/>
        <w:numPr>
          <w:ilvl w:val="0"/>
          <w:numId w:val="73"/>
        </w:numPr>
      </w:pPr>
      <w:r>
        <w:t>Calibration Data:</w:t>
      </w:r>
    </w:p>
    <w:p w14:paraId="2AC0027F" w14:textId="15E70F24" w:rsidR="00BD2097" w:rsidRDefault="00BD2097" w:rsidP="007B3F22">
      <w:pPr>
        <w:pStyle w:val="ZPara"/>
      </w:pPr>
      <w:r>
        <w:t>The Five Measurements:</w:t>
      </w:r>
    </w:p>
    <w:p w14:paraId="1A89A19D" w14:textId="77777777" w:rsidR="00BD2097" w:rsidRDefault="007B3F22" w:rsidP="00961258">
      <w:pPr>
        <w:pStyle w:val="ZPara"/>
        <w:numPr>
          <w:ilvl w:val="0"/>
          <w:numId w:val="74"/>
        </w:numPr>
      </w:pPr>
      <w:r>
        <w:t xml:space="preserve">Set Point </w:t>
      </w:r>
    </w:p>
    <w:p w14:paraId="6C4A264C" w14:textId="2E32E2B2" w:rsidR="00BD2097" w:rsidRDefault="007B3F22" w:rsidP="00961258">
      <w:pPr>
        <w:pStyle w:val="ZPara"/>
        <w:numPr>
          <w:ilvl w:val="0"/>
          <w:numId w:val="74"/>
        </w:numPr>
      </w:pPr>
      <w:r>
        <w:t>Laser</w:t>
      </w:r>
      <w:r w:rsidR="00446C8A">
        <w:t xml:space="preserve"> Uncorrected</w:t>
      </w:r>
      <w:r>
        <w:t xml:space="preserve"> Level</w:t>
      </w:r>
    </w:p>
    <w:p w14:paraId="7F66305B" w14:textId="77777777" w:rsidR="00BD2097" w:rsidRDefault="007B3F22" w:rsidP="00961258">
      <w:pPr>
        <w:pStyle w:val="ZPara"/>
        <w:numPr>
          <w:ilvl w:val="0"/>
          <w:numId w:val="74"/>
        </w:numPr>
      </w:pPr>
      <w:r>
        <w:t xml:space="preserve"> Gage </w:t>
      </w:r>
      <w:r w:rsidR="00BD2097">
        <w:t>L</w:t>
      </w:r>
      <w:r>
        <w:t xml:space="preserve">evel </w:t>
      </w:r>
      <w:r w:rsidR="00BD2097">
        <w:t>entered by the Operator</w:t>
      </w:r>
    </w:p>
    <w:p w14:paraId="0A70BA0A" w14:textId="77777777" w:rsidR="00BD2097" w:rsidRDefault="00BD2097" w:rsidP="00BD2097">
      <w:pPr>
        <w:pStyle w:val="ZPara"/>
      </w:pPr>
      <w:r>
        <w:t>Results</w:t>
      </w:r>
    </w:p>
    <w:p w14:paraId="510F728D" w14:textId="5CCDAA34" w:rsidR="00BD2097" w:rsidRDefault="007B3F22" w:rsidP="00961258">
      <w:pPr>
        <w:pStyle w:val="ZPara"/>
        <w:numPr>
          <w:ilvl w:val="0"/>
          <w:numId w:val="75"/>
        </w:numPr>
      </w:pPr>
      <w:r>
        <w:t xml:space="preserve">Goodness </w:t>
      </w:r>
      <w:proofErr w:type="gramStart"/>
      <w:r w:rsidR="00BD2097">
        <w:t>statistic</w:t>
      </w:r>
      <w:proofErr w:type="gramEnd"/>
      <w:r>
        <w:t xml:space="preserve"> </w:t>
      </w:r>
    </w:p>
    <w:p w14:paraId="7DCE4033" w14:textId="77777777" w:rsidR="00BD2097" w:rsidRDefault="00BD2097" w:rsidP="00961258">
      <w:pPr>
        <w:pStyle w:val="ZPara"/>
        <w:numPr>
          <w:ilvl w:val="0"/>
          <w:numId w:val="75"/>
        </w:numPr>
      </w:pPr>
      <w:r>
        <w:t>C</w:t>
      </w:r>
      <w:r w:rsidR="007B3F22">
        <w:t xml:space="preserve">alibration Slope </w:t>
      </w:r>
    </w:p>
    <w:p w14:paraId="735CD070" w14:textId="42F915EF" w:rsidR="002A70CB" w:rsidRDefault="00446C8A" w:rsidP="00961258">
      <w:pPr>
        <w:pStyle w:val="ZPara"/>
        <w:numPr>
          <w:ilvl w:val="0"/>
          <w:numId w:val="75"/>
        </w:numPr>
      </w:pPr>
      <w:r>
        <w:t xml:space="preserve">Calibration </w:t>
      </w:r>
      <w:r w:rsidR="00BD2097">
        <w:t>I</w:t>
      </w:r>
      <w:r w:rsidR="007B3F22">
        <w:t xml:space="preserve">ntercept   </w:t>
      </w:r>
      <w:r w:rsidR="002A70CB">
        <w:t xml:space="preserve">    </w:t>
      </w:r>
    </w:p>
    <w:p w14:paraId="00971EE9" w14:textId="4386A36E" w:rsidR="002A70CB" w:rsidRPr="00BD2097" w:rsidRDefault="00BD2097" w:rsidP="00BD2097">
      <w:pPr>
        <w:pStyle w:val="ZPara"/>
      </w:pPr>
      <w:r>
        <w:t>The Information and Results are saved in the registry of the test workstation used under the Key “Allen Aircraft/</w:t>
      </w:r>
      <w:r w:rsidR="00711F9A">
        <w:t>MLOI-Elevate.  These items can be view by typing “regedit” in the Windows search bar, then from the Registry Editor main menu  Edit&gt;Find “MLOI-Elevate” which should display the following:</w:t>
      </w:r>
    </w:p>
    <w:p w14:paraId="1704D6EE" w14:textId="0F0E81A2" w:rsidR="00BD2097" w:rsidRDefault="00711F9A" w:rsidP="002A70CB">
      <w:pPr>
        <w:pStyle w:val="ZPara"/>
        <w:ind w:left="1080"/>
      </w:pPr>
      <w:r>
        <w:rPr>
          <w:noProof/>
        </w:rPr>
        <w:drawing>
          <wp:inline distT="0" distB="0" distL="0" distR="0" wp14:anchorId="5D456A09" wp14:editId="6EFA9FB6">
            <wp:extent cx="2724150" cy="1864198"/>
            <wp:effectExtent l="0" t="0" r="0" b="3175"/>
            <wp:docPr id="187094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8641" cy="1874115"/>
                    </a:xfrm>
                    <a:prstGeom prst="rect">
                      <a:avLst/>
                    </a:prstGeom>
                    <a:noFill/>
                  </pic:spPr>
                </pic:pic>
              </a:graphicData>
            </a:graphic>
          </wp:inline>
        </w:drawing>
      </w:r>
    </w:p>
    <w:p w14:paraId="58085FF0" w14:textId="77777777" w:rsidR="00711F9A" w:rsidRDefault="00711F9A" w:rsidP="002A70CB">
      <w:pPr>
        <w:pStyle w:val="ZPara"/>
        <w:ind w:left="1080"/>
      </w:pPr>
    </w:p>
    <w:p w14:paraId="678E2D56" w14:textId="33140F01" w:rsidR="00711F9A" w:rsidRDefault="00711F9A" w:rsidP="00711F9A">
      <w:pPr>
        <w:pStyle w:val="ZPara"/>
        <w:rPr>
          <w:b/>
          <w:bCs/>
        </w:rPr>
      </w:pPr>
      <w:r w:rsidRPr="00711F9A">
        <w:rPr>
          <w:b/>
          <w:bCs/>
        </w:rPr>
        <w:t>Procedure:</w:t>
      </w:r>
    </w:p>
    <w:p w14:paraId="22157A50" w14:textId="1D24971B" w:rsidR="000369C7" w:rsidRDefault="000369C7" w:rsidP="000369C7">
      <w:r>
        <w:tab/>
        <w:t xml:space="preserve">Refer to </w:t>
      </w:r>
      <w:r w:rsidR="00AE1F61">
        <w:fldChar w:fldCharType="begin"/>
      </w:r>
      <w:r w:rsidR="00AE1F61">
        <w:instrText xml:space="preserve"> REF _Ref196988967 \h </w:instrText>
      </w:r>
      <w:r w:rsidR="00AE1F61">
        <w:fldChar w:fldCharType="separate"/>
      </w:r>
      <w:r w:rsidR="00AE1F61">
        <w:t xml:space="preserve">Figure </w:t>
      </w:r>
      <w:r w:rsidR="00AE1F61">
        <w:rPr>
          <w:noProof/>
        </w:rPr>
        <w:t>1</w:t>
      </w:r>
      <w:r w:rsidR="00AE1F61">
        <w:t xml:space="preserve"> MLOI Overview Diagram.</w:t>
      </w:r>
      <w:r w:rsidR="00AE1F61">
        <w:fldChar w:fldCharType="end"/>
      </w:r>
      <w:r w:rsidR="00F90C86">
        <w:t xml:space="preserve"> as necessary.</w:t>
      </w:r>
    </w:p>
    <w:bookmarkEnd w:id="543"/>
    <w:p w14:paraId="262A2548" w14:textId="77777777" w:rsidR="000369C7" w:rsidRPr="00711F9A" w:rsidRDefault="000369C7" w:rsidP="000369C7"/>
    <w:p w14:paraId="34319604" w14:textId="729A3A7C" w:rsidR="000A328D" w:rsidRDefault="000A328D" w:rsidP="000A328D">
      <w:pPr>
        <w:pStyle w:val="Step"/>
        <w:numPr>
          <w:ilvl w:val="0"/>
          <w:numId w:val="68"/>
        </w:numPr>
      </w:pPr>
      <w:r>
        <w:t xml:space="preserve">Connect the hardware USB hub to the </w:t>
      </w:r>
      <w:r w:rsidR="00711F9A">
        <w:t xml:space="preserve">MLOI “tester” workstation; </w:t>
      </w:r>
      <w:r>
        <w:t>then load</w:t>
      </w:r>
      <w:r w:rsidR="00711F9A">
        <w:t>/</w:t>
      </w:r>
      <w:r>
        <w:t xml:space="preserve">run the calibration </w:t>
      </w:r>
      <w:r w:rsidR="00711F9A">
        <w:t>routine</w:t>
      </w:r>
      <w:r>
        <w:t>. (This can be call</w:t>
      </w:r>
      <w:r w:rsidR="00711F9A">
        <w:t>ed</w:t>
      </w:r>
      <w:r>
        <w:t xml:space="preserve"> from the Main MLOI application menu or run as the standalone </w:t>
      </w:r>
      <w:r w:rsidR="00711F9A" w:rsidRPr="00711F9A">
        <w:t>$MLOI_LevelCalibration</w:t>
      </w:r>
      <w:r>
        <w:t>.vi)</w:t>
      </w:r>
    </w:p>
    <w:p w14:paraId="21BD9B12" w14:textId="4C7E096D" w:rsidR="000A328D" w:rsidRDefault="000A328D" w:rsidP="00332B9A">
      <w:pPr>
        <w:pStyle w:val="checkbox"/>
      </w:pPr>
      <w:r>
        <w:lastRenderedPageBreak/>
        <w:t>Verify that the Pump, and Laser Online status are GREEN.  (DataQ is Don’t Care.</w:t>
      </w:r>
      <w:r w:rsidR="00332B9A">
        <w:t xml:space="preserve"> If pump and laser status are not GREEN, see Appendix II Instrument Initialization</w:t>
      </w:r>
      <w:r>
        <w:t>)</w:t>
      </w:r>
    </w:p>
    <w:p w14:paraId="495AF835" w14:textId="68CB5BC5" w:rsidR="00AE1F61" w:rsidRDefault="00AE1F61" w:rsidP="000A328D">
      <w:pPr>
        <w:pStyle w:val="Step"/>
        <w:numPr>
          <w:ilvl w:val="0"/>
          <w:numId w:val="68"/>
        </w:numPr>
      </w:pPr>
      <w:r>
        <w:t xml:space="preserve">Install the 12” probe int the Depth Gage as shown </w:t>
      </w:r>
      <w:r w:rsidR="00354EE5">
        <w:fldChar w:fldCharType="begin"/>
      </w:r>
      <w:r w:rsidR="00354EE5">
        <w:instrText xml:space="preserve"> REF _Ref196989384 \h </w:instrText>
      </w:r>
      <w:r w:rsidR="00354EE5">
        <w:fldChar w:fldCharType="separate"/>
      </w:r>
      <w:r w:rsidR="00354EE5">
        <w:t xml:space="preserve">Figure </w:t>
      </w:r>
      <w:r w:rsidR="00354EE5">
        <w:rPr>
          <w:noProof/>
        </w:rPr>
        <w:t>2</w:t>
      </w:r>
      <w:r w:rsidR="00354EE5">
        <w:t xml:space="preserve"> Install 12" Probe to Depth Gage.</w:t>
      </w:r>
      <w:r w:rsidR="00354EE5">
        <w:fldChar w:fldCharType="end"/>
      </w:r>
      <w:r w:rsidR="00332B9A">
        <w:t xml:space="preserve">  Be sure probe thumb screw is tight. </w:t>
      </w:r>
    </w:p>
    <w:p w14:paraId="19B661B8" w14:textId="77777777" w:rsidR="00354EE5" w:rsidRDefault="00354EE5" w:rsidP="00354EE5">
      <w:pPr>
        <w:keepNext/>
        <w:jc w:val="center"/>
      </w:pPr>
      <w:r>
        <w:rPr>
          <w:noProof/>
        </w:rPr>
        <w:drawing>
          <wp:inline distT="0" distB="0" distL="0" distR="0" wp14:anchorId="030C952F" wp14:editId="2A7B539A">
            <wp:extent cx="2227115" cy="2597785"/>
            <wp:effectExtent l="0" t="0" r="1905" b="0"/>
            <wp:docPr id="668014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39972" cy="2612782"/>
                    </a:xfrm>
                    <a:prstGeom prst="rect">
                      <a:avLst/>
                    </a:prstGeom>
                    <a:noFill/>
                  </pic:spPr>
                </pic:pic>
              </a:graphicData>
            </a:graphic>
          </wp:inline>
        </w:drawing>
      </w:r>
    </w:p>
    <w:p w14:paraId="4ACA16D5" w14:textId="2C810B67" w:rsidR="00354EE5" w:rsidRDefault="00354EE5" w:rsidP="00354EE5">
      <w:pPr>
        <w:pStyle w:val="Caption"/>
      </w:pPr>
      <w:bookmarkStart w:id="545" w:name="_Ref196989384"/>
      <w:r>
        <w:t xml:space="preserve">Figure </w:t>
      </w:r>
      <w:fldSimple w:instr=" SEQ Figure \* ARABIC ">
        <w:r w:rsidR="00361937">
          <w:rPr>
            <w:noProof/>
          </w:rPr>
          <w:t>2</w:t>
        </w:r>
      </w:fldSimple>
      <w:r>
        <w:t xml:space="preserve">  Install 12" Probe to Depth Gage.</w:t>
      </w:r>
      <w:bookmarkEnd w:id="545"/>
    </w:p>
    <w:p w14:paraId="518CBE28" w14:textId="77777777" w:rsidR="00AE1F61" w:rsidRDefault="00AE1F61" w:rsidP="00354EE5"/>
    <w:p w14:paraId="0EFD17AC" w14:textId="4AF1E542" w:rsidR="00B47CF3" w:rsidRDefault="00B47CF3" w:rsidP="000A328D">
      <w:pPr>
        <w:pStyle w:val="Step"/>
        <w:numPr>
          <w:ilvl w:val="0"/>
          <w:numId w:val="68"/>
        </w:numPr>
      </w:pPr>
      <w:r>
        <w:t xml:space="preserve">Zero the </w:t>
      </w:r>
      <w:r w:rsidR="008115EC">
        <w:t>Depth</w:t>
      </w:r>
      <w:r>
        <w:t xml:space="preserve"> Gage by positioning it on the OLS tank plate so the probe just touched the tank plate, </w:t>
      </w:r>
      <w:proofErr w:type="spellStart"/>
      <w:r>
        <w:t>ie</w:t>
      </w:r>
      <w:proofErr w:type="spellEnd"/>
      <w:r>
        <w:t xml:space="preserve"> datum; select the “inch” mode, then press the zero button.</w:t>
      </w:r>
      <w:r w:rsidR="009F5A11">
        <w:t xml:space="preserve"> (see </w:t>
      </w:r>
      <w:r w:rsidR="009F5A11">
        <w:fldChar w:fldCharType="begin"/>
      </w:r>
      <w:r w:rsidR="009F5A11">
        <w:instrText xml:space="preserve"> REF _Ref196990094 \h </w:instrText>
      </w:r>
      <w:r w:rsidR="009F5A11">
        <w:fldChar w:fldCharType="separate"/>
      </w:r>
      <w:r w:rsidR="009F5A11">
        <w:t xml:space="preserve">Figure </w:t>
      </w:r>
      <w:proofErr w:type="gramStart"/>
      <w:r w:rsidR="009F5A11">
        <w:rPr>
          <w:noProof/>
        </w:rPr>
        <w:t>3</w:t>
      </w:r>
      <w:r w:rsidR="009F5A11">
        <w:t xml:space="preserve">  Zeroing</w:t>
      </w:r>
      <w:proofErr w:type="gramEnd"/>
      <w:r w:rsidR="009F5A11">
        <w:t xml:space="preserve"> the Depth Gage</w:t>
      </w:r>
      <w:r w:rsidR="009F5A11">
        <w:fldChar w:fldCharType="end"/>
      </w:r>
      <w:r w:rsidR="009F5A11">
        <w:t>)</w:t>
      </w:r>
    </w:p>
    <w:p w14:paraId="76A2EF6F" w14:textId="4CA0E378" w:rsidR="00354EE5" w:rsidRDefault="00354EE5" w:rsidP="00354EE5">
      <w:pPr>
        <w:sectPr w:rsidR="00354EE5" w:rsidSect="000D3871">
          <w:headerReference w:type="default" r:id="rId39"/>
          <w:footerReference w:type="default" r:id="rId40"/>
          <w:pgSz w:w="12240" w:h="15840" w:code="1"/>
          <w:pgMar w:top="2160" w:right="1440" w:bottom="720" w:left="1440" w:header="144" w:footer="0" w:gutter="0"/>
          <w:pgNumType w:start="2"/>
          <w:cols w:space="720"/>
          <w:vAlign w:val="center"/>
          <w:docGrid w:linePitch="299"/>
        </w:sectPr>
      </w:pPr>
    </w:p>
    <w:p w14:paraId="7F9BFB75" w14:textId="77777777" w:rsidR="00354EE5" w:rsidRDefault="00354EE5" w:rsidP="00354EE5"/>
    <w:p w14:paraId="06BF8CEF" w14:textId="034A2554" w:rsidR="009F5A11" w:rsidRDefault="009F5A11" w:rsidP="001C3146">
      <w:pPr>
        <w:keepNext/>
        <w:ind w:left="720"/>
        <w:jc w:val="center"/>
      </w:pPr>
      <w:r>
        <w:rPr>
          <w:noProof/>
        </w:rPr>
        <w:drawing>
          <wp:inline distT="0" distB="0" distL="0" distR="0" wp14:anchorId="2AAFDEC6" wp14:editId="60ACB1DF">
            <wp:extent cx="2400300" cy="2467532"/>
            <wp:effectExtent l="0" t="0" r="0" b="9525"/>
            <wp:docPr id="12362325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16638" cy="2484328"/>
                    </a:xfrm>
                    <a:prstGeom prst="rect">
                      <a:avLst/>
                    </a:prstGeom>
                    <a:noFill/>
                  </pic:spPr>
                </pic:pic>
              </a:graphicData>
            </a:graphic>
          </wp:inline>
        </w:drawing>
      </w:r>
    </w:p>
    <w:p w14:paraId="7B9E56EC" w14:textId="3CCEB819" w:rsidR="009F5A11" w:rsidRDefault="009F5A11" w:rsidP="009F5A11">
      <w:pPr>
        <w:pStyle w:val="Caption"/>
      </w:pPr>
      <w:bookmarkStart w:id="547" w:name="_Ref196990094"/>
      <w:r>
        <w:t xml:space="preserve">                    Figure </w:t>
      </w:r>
      <w:fldSimple w:instr=" SEQ Figure \* ARABIC ">
        <w:r w:rsidR="00361937">
          <w:rPr>
            <w:noProof/>
          </w:rPr>
          <w:t>3</w:t>
        </w:r>
      </w:fldSimple>
      <w:r>
        <w:t xml:space="preserve">  Zeroing the Depth Gage</w:t>
      </w:r>
      <w:bookmarkEnd w:id="547"/>
    </w:p>
    <w:p w14:paraId="57C16D51" w14:textId="77777777" w:rsidR="001C3146" w:rsidRDefault="001C3146" w:rsidP="000A328D">
      <w:pPr>
        <w:pStyle w:val="Step"/>
        <w:numPr>
          <w:ilvl w:val="0"/>
          <w:numId w:val="68"/>
        </w:numPr>
      </w:pPr>
      <w:r>
        <w:t>On the MLOI application, press the START button to begin the calibration.</w:t>
      </w:r>
    </w:p>
    <w:p w14:paraId="648A2DD3" w14:textId="348E723D" w:rsidR="000A328D" w:rsidRDefault="000A328D" w:rsidP="000A328D">
      <w:pPr>
        <w:pStyle w:val="Step"/>
        <w:numPr>
          <w:ilvl w:val="0"/>
          <w:numId w:val="68"/>
        </w:numPr>
      </w:pPr>
      <w:r>
        <w:t xml:space="preserve">Enter the Tester name as it will be recorded </w:t>
      </w:r>
      <w:r w:rsidR="00714CD7">
        <w:t>i</w:t>
      </w:r>
      <w:r>
        <w:t xml:space="preserve">n the </w:t>
      </w:r>
      <w:r w:rsidR="00714CD7">
        <w:t xml:space="preserve">ATP </w:t>
      </w:r>
      <w:r>
        <w:t>Report.</w:t>
      </w:r>
    </w:p>
    <w:p w14:paraId="7E37AAD6" w14:textId="73599AD5" w:rsidR="00714CD7" w:rsidRDefault="000A328D" w:rsidP="000A328D">
      <w:pPr>
        <w:pStyle w:val="Step"/>
        <w:numPr>
          <w:ilvl w:val="0"/>
          <w:numId w:val="68"/>
        </w:numPr>
      </w:pPr>
      <w:r>
        <w:lastRenderedPageBreak/>
        <w:t>The program will set 5-level set points (SP)</w:t>
      </w:r>
      <w:r w:rsidR="00714CD7">
        <w:t xml:space="preserve"> the first at EMPTY level then three at random levels approximately every 20% +/- 0.100” of full scale and the fifth at FULL Level.  </w:t>
      </w:r>
    </w:p>
    <w:p w14:paraId="0D418AD2" w14:textId="515F28B2" w:rsidR="001C3146" w:rsidRDefault="001C3146" w:rsidP="001C3146">
      <w:pPr>
        <w:pStyle w:val="Step"/>
        <w:numPr>
          <w:ilvl w:val="0"/>
          <w:numId w:val="0"/>
        </w:numPr>
        <w:ind w:left="720"/>
      </w:pPr>
      <w:r>
        <w:t xml:space="preserve">To make a measurement: Position the Depth Gage so the probe can reach through the first sensor position in the OLS Plate then use the handle to adjust the probe such that it just touched the oil, (you should see the oil “jump” to the probe when the probe first breaks the oil surface tension.)  When prompted, enter the LCD reading as “Measure” value. (see </w:t>
      </w:r>
      <w:r>
        <w:fldChar w:fldCharType="begin"/>
      </w:r>
      <w:r>
        <w:instrText xml:space="preserve"> REF _Ref196990057 \h </w:instrText>
      </w:r>
      <w:r>
        <w:fldChar w:fldCharType="separate"/>
      </w:r>
      <w:r>
        <w:t xml:space="preserve">Figure </w:t>
      </w:r>
      <w:proofErr w:type="gramStart"/>
      <w:r>
        <w:rPr>
          <w:noProof/>
        </w:rPr>
        <w:t>4</w:t>
      </w:r>
      <w:r>
        <w:t xml:space="preserve">  Making</w:t>
      </w:r>
      <w:proofErr w:type="gramEnd"/>
      <w:r>
        <w:t xml:space="preserve"> a Level Measurement</w:t>
      </w:r>
      <w:r>
        <w:fldChar w:fldCharType="end"/>
      </w:r>
      <w:r>
        <w:t xml:space="preserve">)     </w:t>
      </w:r>
    </w:p>
    <w:p w14:paraId="26716272" w14:textId="436B4C42" w:rsidR="00961258" w:rsidRDefault="00961258" w:rsidP="00961258">
      <w:pPr>
        <w:pStyle w:val="Step"/>
        <w:keepNext/>
        <w:numPr>
          <w:ilvl w:val="0"/>
          <w:numId w:val="0"/>
        </w:numPr>
        <w:ind w:left="720"/>
        <w:jc w:val="center"/>
      </w:pPr>
      <w:r>
        <w:rPr>
          <w:noProof/>
        </w:rPr>
        <w:drawing>
          <wp:inline distT="0" distB="0" distL="0" distR="0" wp14:anchorId="06ECDCC8" wp14:editId="098345B7">
            <wp:extent cx="4293601" cy="3251200"/>
            <wp:effectExtent l="0" t="0" r="0" b="6350"/>
            <wp:docPr id="17377985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30701" cy="3279293"/>
                    </a:xfrm>
                    <a:prstGeom prst="rect">
                      <a:avLst/>
                    </a:prstGeom>
                    <a:noFill/>
                  </pic:spPr>
                </pic:pic>
              </a:graphicData>
            </a:graphic>
          </wp:inline>
        </w:drawing>
      </w:r>
    </w:p>
    <w:p w14:paraId="66DA6762" w14:textId="0F9B8DBE" w:rsidR="00961258" w:rsidRDefault="00961258" w:rsidP="00961258">
      <w:pPr>
        <w:pStyle w:val="Caption"/>
      </w:pPr>
      <w:r>
        <w:t xml:space="preserve">Figure </w:t>
      </w:r>
      <w:fldSimple w:instr=" SEQ Figure \* ARABIC ">
        <w:r w:rsidR="00361937">
          <w:rPr>
            <w:noProof/>
          </w:rPr>
          <w:t>4</w:t>
        </w:r>
      </w:fldSimple>
      <w:r>
        <w:t xml:space="preserve"> Making a Level Measurement.</w:t>
      </w:r>
    </w:p>
    <w:p w14:paraId="6E2C65FC" w14:textId="40254916" w:rsidR="003F6FF3" w:rsidRDefault="001C3146" w:rsidP="003F6FF3">
      <w:pPr>
        <w:pStyle w:val="Step"/>
        <w:numPr>
          <w:ilvl w:val="0"/>
          <w:numId w:val="0"/>
        </w:numPr>
        <w:ind w:left="720"/>
        <w:jc w:val="center"/>
      </w:pPr>
      <w:r>
        <w:rPr>
          <w:noProof/>
        </w:rPr>
        <w:t xml:space="preserve"> </w:t>
      </w:r>
    </w:p>
    <w:p w14:paraId="0929581D" w14:textId="4DE2AE4A" w:rsidR="003F6FF3" w:rsidRDefault="003F6FF3" w:rsidP="000A328D">
      <w:pPr>
        <w:pStyle w:val="Step"/>
        <w:numPr>
          <w:ilvl w:val="0"/>
          <w:numId w:val="68"/>
        </w:numPr>
      </w:pPr>
      <w:r>
        <w:t xml:space="preserve">After the fifth run, the operator is prompted to select the </w:t>
      </w:r>
      <w:r w:rsidR="008115EC">
        <w:t>Excel .csv</w:t>
      </w:r>
      <w:r>
        <w:t xml:space="preserve"> file where the calibration is saved.  Save the Slope and Offset in the Gage R&amp;R form.  (see form for instructions.)</w:t>
      </w:r>
    </w:p>
    <w:p w14:paraId="6E79DC72" w14:textId="77777777" w:rsidR="003F6FF3" w:rsidRDefault="003F6FF3" w:rsidP="003F6FF3">
      <w:pPr>
        <w:pStyle w:val="checkbox"/>
      </w:pPr>
      <w:r>
        <w:t>Verify that the calibration saved in the Cal File is the same as displayed in the Calibrate utility.</w:t>
      </w:r>
    </w:p>
    <w:p w14:paraId="220026AD" w14:textId="71E903B1" w:rsidR="003F6FF3" w:rsidRDefault="003F6FF3" w:rsidP="003F6FF3">
      <w:pPr>
        <w:pStyle w:val="Step"/>
      </w:pPr>
      <w:r>
        <w:t xml:space="preserve">This test should be repeated at least </w:t>
      </w:r>
      <w:r w:rsidR="00AE7D0F">
        <w:t>3</w:t>
      </w:r>
      <w:r>
        <w:t xml:space="preserve"> times by 3 different operators.</w:t>
      </w:r>
    </w:p>
    <w:p w14:paraId="4ECA94EB" w14:textId="133F94E4" w:rsidR="003F6FF3" w:rsidRDefault="003F6FF3" w:rsidP="003F6FF3">
      <w:pPr>
        <w:pStyle w:val="Step"/>
      </w:pPr>
      <w:r>
        <w:t>Record the Precision/Tolerance Ratio (%Tolerance)</w:t>
      </w:r>
      <w:r w:rsidR="00010D88">
        <w:t xml:space="preserve"> from the Gage R&amp;R Form.</w:t>
      </w:r>
    </w:p>
    <w:p w14:paraId="4E584CED" w14:textId="71AF4487" w:rsidR="00010D88" w:rsidRDefault="00010D88" w:rsidP="00010D88">
      <w:pPr>
        <w:pStyle w:val="checkbox"/>
      </w:pPr>
      <w:r>
        <w:t>Verify the</w:t>
      </w:r>
      <w:r w:rsidR="00961258">
        <w:t xml:space="preserve"> Max Residual (aka Goodness of Calibration) </w:t>
      </w:r>
      <w:r w:rsidRPr="00774BEB">
        <w:rPr>
          <w:highlight w:val="yellow"/>
        </w:rPr>
        <w:t xml:space="preserve">is &lt; </w:t>
      </w:r>
      <w:r w:rsidR="00961258">
        <w:rPr>
          <w:highlight w:val="yellow"/>
        </w:rPr>
        <w:t>0.003” and is GREEN.</w:t>
      </w:r>
      <w:r>
        <w:t xml:space="preserve">   </w:t>
      </w:r>
    </w:p>
    <w:p w14:paraId="497D2E38" w14:textId="77777777" w:rsidR="003F6FF3" w:rsidRDefault="003F6FF3" w:rsidP="003F6FF3">
      <w:pPr>
        <w:pStyle w:val="Step"/>
        <w:numPr>
          <w:ilvl w:val="0"/>
          <w:numId w:val="0"/>
        </w:numPr>
      </w:pPr>
    </w:p>
    <w:p w14:paraId="093A2493" w14:textId="24E787D1" w:rsidR="00446C8A" w:rsidRDefault="00010D88" w:rsidP="00446C8A">
      <w:pPr>
        <w:pStyle w:val="ZPara"/>
      </w:pPr>
      <w:r>
        <w:t>Tester   __________________      Date ______________       PASS      FAIL</w:t>
      </w:r>
      <w:bookmarkEnd w:id="544"/>
    </w:p>
    <w:p w14:paraId="459E920A" w14:textId="77777777" w:rsidR="003F6FF3" w:rsidRDefault="003F6FF3" w:rsidP="003F6FF3">
      <w:pPr>
        <w:pStyle w:val="Step"/>
        <w:numPr>
          <w:ilvl w:val="0"/>
          <w:numId w:val="0"/>
        </w:numPr>
        <w:ind w:left="720" w:hanging="360"/>
      </w:pPr>
    </w:p>
    <w:p w14:paraId="0928240B" w14:textId="2BEC0C68" w:rsidR="00446C8A" w:rsidRDefault="000A328D" w:rsidP="003F6FF3">
      <w:pPr>
        <w:pStyle w:val="Step"/>
        <w:numPr>
          <w:ilvl w:val="0"/>
          <w:numId w:val="0"/>
        </w:numPr>
        <w:ind w:left="720" w:hanging="360"/>
      </w:pPr>
      <w:r>
        <w:t xml:space="preserve"> </w:t>
      </w:r>
    </w:p>
    <w:p w14:paraId="29E0B0D1" w14:textId="7B52773F" w:rsidR="000A328D" w:rsidRDefault="00446C8A" w:rsidP="00446C8A">
      <w:r>
        <w:br w:type="page"/>
      </w:r>
    </w:p>
    <w:p w14:paraId="5F5522B1" w14:textId="54F2D87C" w:rsidR="007D5CA6" w:rsidRDefault="003B407F" w:rsidP="005C5C1E">
      <w:pPr>
        <w:pStyle w:val="L3Section"/>
      </w:pPr>
      <w:bookmarkStart w:id="548" w:name="_Toc197431868"/>
      <w:r>
        <w:lastRenderedPageBreak/>
        <w:t xml:space="preserve">Capability A2 - </w:t>
      </w:r>
      <w:r w:rsidR="000A328D">
        <w:t>Resistance, Calibration,</w:t>
      </w:r>
      <w:r w:rsidR="007D5CA6">
        <w:t xml:space="preserve"> Repeatability &amp; Accuracy</w:t>
      </w:r>
      <w:bookmarkEnd w:id="548"/>
    </w:p>
    <w:p w14:paraId="754B9BB6" w14:textId="77777777" w:rsidR="00E13717" w:rsidRPr="00711F9A" w:rsidRDefault="00E13717" w:rsidP="00E13717">
      <w:pPr>
        <w:pStyle w:val="ZPara"/>
        <w:rPr>
          <w:b/>
          <w:bCs/>
        </w:rPr>
      </w:pPr>
      <w:r w:rsidRPr="00711F9A">
        <w:rPr>
          <w:b/>
          <w:bCs/>
        </w:rPr>
        <w:t>Required Equipment:</w:t>
      </w:r>
    </w:p>
    <w:p w14:paraId="063CC7B2" w14:textId="77777777" w:rsidR="00E13717" w:rsidRDefault="00E13717" w:rsidP="00E13717">
      <w:pPr>
        <w:pStyle w:val="ZPara"/>
        <w:numPr>
          <w:ilvl w:val="0"/>
          <w:numId w:val="78"/>
        </w:numPr>
      </w:pPr>
      <w:r>
        <w:t>Fluke 289 Multimeter or equivalent.</w:t>
      </w:r>
    </w:p>
    <w:p w14:paraId="70A18668" w14:textId="3E0EE18F" w:rsidR="00E13717" w:rsidRDefault="00E13717" w:rsidP="00E13717">
      <w:pPr>
        <w:pStyle w:val="ZPara"/>
        <w:numPr>
          <w:ilvl w:val="0"/>
          <w:numId w:val="78"/>
        </w:numPr>
      </w:pPr>
      <w:r>
        <w:t>Precision Reference Resistors</w:t>
      </w:r>
    </w:p>
    <w:p w14:paraId="23F43409" w14:textId="1F52E8A6" w:rsidR="00E13717" w:rsidRDefault="00E13717" w:rsidP="00E13717">
      <w:pPr>
        <w:pStyle w:val="ZPara"/>
        <w:numPr>
          <w:ilvl w:val="1"/>
          <w:numId w:val="78"/>
        </w:numPr>
      </w:pPr>
      <w:r>
        <w:t>R100  = 100Ω +/- 0.01%</w:t>
      </w:r>
    </w:p>
    <w:p w14:paraId="73A6DAEF" w14:textId="553E1C17" w:rsidR="00E13717" w:rsidRDefault="00E13717" w:rsidP="00E13717">
      <w:pPr>
        <w:pStyle w:val="ZPara"/>
        <w:numPr>
          <w:ilvl w:val="1"/>
          <w:numId w:val="78"/>
        </w:numPr>
      </w:pPr>
      <w:r>
        <w:t>R1K = 1000Ω +/1 0.01%</w:t>
      </w:r>
    </w:p>
    <w:p w14:paraId="59620417" w14:textId="1005D8C2" w:rsidR="00E13717" w:rsidRDefault="00E13717" w:rsidP="00E13717">
      <w:pPr>
        <w:pStyle w:val="ZPara"/>
        <w:numPr>
          <w:ilvl w:val="0"/>
          <w:numId w:val="78"/>
        </w:numPr>
      </w:pPr>
      <w:proofErr w:type="spellStart"/>
      <w:r>
        <w:t>MLOI_ResistanceCalibration</w:t>
      </w:r>
      <w:proofErr w:type="spellEnd"/>
      <w:r>
        <w:t xml:space="preserve"> application</w:t>
      </w:r>
    </w:p>
    <w:p w14:paraId="2043BDCD" w14:textId="77777777" w:rsidR="00E13717" w:rsidRPr="00711F9A" w:rsidRDefault="00E13717" w:rsidP="00E13717">
      <w:pPr>
        <w:pStyle w:val="ZPara"/>
        <w:rPr>
          <w:b/>
          <w:bCs/>
        </w:rPr>
      </w:pPr>
      <w:r w:rsidRPr="00711F9A">
        <w:rPr>
          <w:b/>
          <w:bCs/>
        </w:rPr>
        <w:t>Purpose:</w:t>
      </w:r>
    </w:p>
    <w:p w14:paraId="61D513F9" w14:textId="0BB6A5A0" w:rsidR="00E13717" w:rsidRDefault="00E13717" w:rsidP="00E13717">
      <w:pPr>
        <w:pStyle w:val="ZPara"/>
      </w:pPr>
      <w:r>
        <w:t>This procedure makes measurement of each of the reference resistors to determine the calibration slope and intercept parameters to adjust the DataQ DI-2801 voltage input measurement and the referenced current source, set to 14.7ma for the Elevate OLS to match the recorded precision references</w:t>
      </w:r>
      <w:r w:rsidR="00B32B0A">
        <w:t>.</w:t>
      </w:r>
      <w:r>
        <w:t xml:space="preserve">  The following data is appended to the selected Excel Workbook, preferably:</w:t>
      </w:r>
    </w:p>
    <w:p w14:paraId="466C21A1" w14:textId="77777777" w:rsidR="00E13717" w:rsidRPr="007B3F22" w:rsidRDefault="00E13717" w:rsidP="00E13717">
      <w:pPr>
        <w:pStyle w:val="Computer"/>
        <w:ind w:firstLine="720"/>
      </w:pPr>
      <w:proofErr w:type="spellStart"/>
      <w:r w:rsidRPr="007B3F22">
        <w:t>mloi</w:t>
      </w:r>
      <w:proofErr w:type="spellEnd"/>
      <w:r w:rsidRPr="007B3F22">
        <w:t>(</w:t>
      </w:r>
      <w:hyperlink r:id="rId43" w:history="1">
        <w:r w:rsidRPr="007B3F22">
          <w:rPr>
            <w:rStyle w:val="Hyperlink"/>
            <w:color w:val="auto"/>
            <w:u w:val="none"/>
          </w:rPr>
          <w:t>\\file2015</w:t>
        </w:r>
      </w:hyperlink>
      <w:r w:rsidRPr="007B3F22">
        <w:t>) (N:)\$Calibration\$MLOI_CalRecord.xlsx</w:t>
      </w:r>
    </w:p>
    <w:p w14:paraId="3D530617" w14:textId="77777777" w:rsidR="00E13717" w:rsidRDefault="00E13717" w:rsidP="00E13717">
      <w:pPr>
        <w:pStyle w:val="ZPara"/>
      </w:pPr>
      <w:r>
        <w:t xml:space="preserve"> Information:</w:t>
      </w:r>
    </w:p>
    <w:p w14:paraId="351D69B6" w14:textId="77777777" w:rsidR="00E13717" w:rsidRDefault="00E13717" w:rsidP="00E13717">
      <w:pPr>
        <w:pStyle w:val="ZPara"/>
        <w:numPr>
          <w:ilvl w:val="0"/>
          <w:numId w:val="79"/>
        </w:numPr>
      </w:pPr>
      <w:r>
        <w:t>Operator’s Name</w:t>
      </w:r>
    </w:p>
    <w:p w14:paraId="446D3E4A" w14:textId="77777777" w:rsidR="00E13717" w:rsidRDefault="00E13717" w:rsidP="00E13717">
      <w:pPr>
        <w:pStyle w:val="ZPara"/>
        <w:numPr>
          <w:ilvl w:val="0"/>
          <w:numId w:val="79"/>
        </w:numPr>
      </w:pPr>
      <w:r>
        <w:t>Calibration Data:</w:t>
      </w:r>
    </w:p>
    <w:p w14:paraId="2DFB6830" w14:textId="77777777" w:rsidR="00E13717" w:rsidRDefault="00E13717" w:rsidP="00E13717">
      <w:pPr>
        <w:pStyle w:val="ZPara"/>
      </w:pPr>
      <w:r>
        <w:t>The Five Measurements:</w:t>
      </w:r>
    </w:p>
    <w:p w14:paraId="20D8C1F8" w14:textId="58BBDB80" w:rsidR="00E13717" w:rsidRDefault="00B32B0A" w:rsidP="00E13717">
      <w:pPr>
        <w:pStyle w:val="ZPara"/>
        <w:numPr>
          <w:ilvl w:val="0"/>
          <w:numId w:val="80"/>
        </w:numPr>
      </w:pPr>
      <w:r>
        <w:t>Ref:  Recorded p</w:t>
      </w:r>
      <w:r w:rsidR="00E13717">
        <w:t xml:space="preserve">recision </w:t>
      </w:r>
      <w:r>
        <w:t>r</w:t>
      </w:r>
      <w:r w:rsidR="00E13717">
        <w:t>eference values</w:t>
      </w:r>
    </w:p>
    <w:p w14:paraId="36961A57" w14:textId="7280CCFA" w:rsidR="00E13717" w:rsidRDefault="00B32B0A" w:rsidP="00E13717">
      <w:pPr>
        <w:pStyle w:val="ZPara"/>
        <w:numPr>
          <w:ilvl w:val="0"/>
          <w:numId w:val="80"/>
        </w:numPr>
      </w:pPr>
      <w:r>
        <w:t xml:space="preserve">Meter:  </w:t>
      </w:r>
      <w:r w:rsidR="00E13717">
        <w:t>Precision referenced</w:t>
      </w:r>
      <w:r>
        <w:t xml:space="preserve"> as measured by the Tester (optional)</w:t>
      </w:r>
    </w:p>
    <w:p w14:paraId="377D4DE1" w14:textId="096FFD6A" w:rsidR="00E13717" w:rsidRDefault="00B32B0A" w:rsidP="00E13717">
      <w:pPr>
        <w:pStyle w:val="ZPara"/>
        <w:numPr>
          <w:ilvl w:val="0"/>
          <w:numId w:val="80"/>
        </w:numPr>
      </w:pPr>
      <w:r>
        <w:t xml:space="preserve">DataQ: Voltage measured by the DI-2801.  </w:t>
      </w:r>
    </w:p>
    <w:p w14:paraId="5D217525" w14:textId="77777777" w:rsidR="00E13717" w:rsidRDefault="00E13717" w:rsidP="00E13717">
      <w:pPr>
        <w:pStyle w:val="ZPara"/>
      </w:pPr>
      <w:r>
        <w:t>Results</w:t>
      </w:r>
    </w:p>
    <w:p w14:paraId="6798066C" w14:textId="1937B16F" w:rsidR="00E13717" w:rsidRDefault="00B32B0A" w:rsidP="00B32B0A">
      <w:pPr>
        <w:pStyle w:val="ZPara"/>
        <w:numPr>
          <w:ilvl w:val="0"/>
          <w:numId w:val="81"/>
        </w:numPr>
      </w:pPr>
      <w:r>
        <w:t>ChA Slope &amp; Intercept</w:t>
      </w:r>
    </w:p>
    <w:p w14:paraId="4E3B5259" w14:textId="03D53014" w:rsidR="00E13717" w:rsidRDefault="00B32B0A" w:rsidP="00B32B0A">
      <w:pPr>
        <w:pStyle w:val="ZPara"/>
        <w:numPr>
          <w:ilvl w:val="0"/>
          <w:numId w:val="81"/>
        </w:numPr>
      </w:pPr>
      <w:r>
        <w:t>ChB Slope &amp; Intercept</w:t>
      </w:r>
    </w:p>
    <w:p w14:paraId="54D2F680" w14:textId="24A22657" w:rsidR="00E13717" w:rsidRDefault="00E13717" w:rsidP="00B32B0A">
      <w:pPr>
        <w:pStyle w:val="ZPara"/>
      </w:pPr>
      <w:r>
        <w:t xml:space="preserve">   </w:t>
      </w:r>
    </w:p>
    <w:p w14:paraId="3C4761FE" w14:textId="77777777" w:rsidR="00E13717" w:rsidRPr="00BD2097" w:rsidRDefault="00E13717" w:rsidP="00E13717">
      <w:pPr>
        <w:pStyle w:val="ZPara"/>
      </w:pPr>
      <w:r>
        <w:t>The Information and Results are saved in the registry of the test workstation used under the Key “Allen Aircraft/MLOI-Elevate.  These items can be view by typing “regedit” in the Windows search bar, then from the Registry Editor main menu  Edit&gt;Find “MLOI-Elevate” which should display the following:</w:t>
      </w:r>
    </w:p>
    <w:p w14:paraId="198730C8" w14:textId="4E1E9C18" w:rsidR="00E13717" w:rsidRDefault="00B32B0A" w:rsidP="00E13717">
      <w:pPr>
        <w:pStyle w:val="ZPara"/>
        <w:ind w:left="1080"/>
      </w:pPr>
      <w:r>
        <w:rPr>
          <w:noProof/>
        </w:rPr>
        <w:lastRenderedPageBreak/>
        <w:drawing>
          <wp:inline distT="0" distB="0" distL="0" distR="0" wp14:anchorId="7E339491" wp14:editId="78FC977B">
            <wp:extent cx="2943225" cy="1903649"/>
            <wp:effectExtent l="0" t="0" r="0" b="1905"/>
            <wp:docPr id="121849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0218" cy="1914640"/>
                    </a:xfrm>
                    <a:prstGeom prst="rect">
                      <a:avLst/>
                    </a:prstGeom>
                    <a:noFill/>
                  </pic:spPr>
                </pic:pic>
              </a:graphicData>
            </a:graphic>
          </wp:inline>
        </w:drawing>
      </w:r>
    </w:p>
    <w:p w14:paraId="7AAAF11C" w14:textId="77777777" w:rsidR="00B32B0A" w:rsidRDefault="00B32B0A" w:rsidP="00E13717">
      <w:pPr>
        <w:pStyle w:val="ZPara"/>
        <w:ind w:left="1080"/>
      </w:pPr>
    </w:p>
    <w:p w14:paraId="044AD642" w14:textId="77777777" w:rsidR="00B32B0A" w:rsidRDefault="00B32B0A" w:rsidP="00E13717">
      <w:pPr>
        <w:pStyle w:val="ZPara"/>
        <w:ind w:left="1080"/>
      </w:pPr>
    </w:p>
    <w:p w14:paraId="72672485" w14:textId="77777777" w:rsidR="00E13717" w:rsidRDefault="00E13717" w:rsidP="00E13717">
      <w:pPr>
        <w:pStyle w:val="ZPara"/>
        <w:ind w:left="1080"/>
      </w:pPr>
    </w:p>
    <w:p w14:paraId="79F10789" w14:textId="77777777" w:rsidR="00E13717" w:rsidRDefault="00E13717" w:rsidP="00E13717">
      <w:pPr>
        <w:pStyle w:val="ZPara"/>
        <w:rPr>
          <w:b/>
          <w:bCs/>
        </w:rPr>
      </w:pPr>
      <w:r w:rsidRPr="00711F9A">
        <w:rPr>
          <w:b/>
          <w:bCs/>
        </w:rPr>
        <w:t>Procedure:</w:t>
      </w:r>
    </w:p>
    <w:p w14:paraId="2EBB117A" w14:textId="4F40CDF5" w:rsidR="00E13717" w:rsidRDefault="00E13717" w:rsidP="00D32C6D">
      <w:pPr>
        <w:pStyle w:val="ZPara"/>
      </w:pPr>
      <w:r>
        <w:t xml:space="preserve">Refer to </w:t>
      </w:r>
      <w:r>
        <w:fldChar w:fldCharType="begin"/>
      </w:r>
      <w:r>
        <w:instrText xml:space="preserve"> REF _Ref196988967 \h </w:instrText>
      </w:r>
      <w:r w:rsidR="00D32C6D">
        <w:instrText xml:space="preserve"> \* MERGEFORMAT </w:instrText>
      </w:r>
      <w:r>
        <w:fldChar w:fldCharType="separate"/>
      </w:r>
      <w:r>
        <w:t xml:space="preserve">Figure </w:t>
      </w:r>
      <w:r>
        <w:rPr>
          <w:noProof/>
        </w:rPr>
        <w:t>1</w:t>
      </w:r>
      <w:r>
        <w:t xml:space="preserve"> MLOI Overview Diagram.</w:t>
      </w:r>
      <w:r>
        <w:fldChar w:fldCharType="end"/>
      </w:r>
      <w:r>
        <w:t xml:space="preserve"> as necessary.</w:t>
      </w:r>
      <w:r w:rsidR="00D32C6D">
        <w:t xml:space="preserve"> The DataQ test leads are color coded to the OLS Connector</w:t>
      </w:r>
      <w:r w:rsidR="00BD7ABA">
        <w:t xml:space="preserve"> and the precision resistors are black square chips with a flying lead as the measurement test point</w:t>
      </w:r>
      <w:r w:rsidR="00D32C6D">
        <w:t xml:space="preserve"> as shown in </w:t>
      </w:r>
      <w:r w:rsidR="00D32C6D">
        <w:fldChar w:fldCharType="begin"/>
      </w:r>
      <w:r w:rsidR="00D32C6D">
        <w:instrText xml:space="preserve"> REF _Ref197005488 \h </w:instrText>
      </w:r>
      <w:r w:rsidR="00D32C6D">
        <w:fldChar w:fldCharType="separate"/>
      </w:r>
      <w:r w:rsidR="00D32C6D">
        <w:t xml:space="preserve">Figure </w:t>
      </w:r>
      <w:proofErr w:type="gramStart"/>
      <w:r w:rsidR="00D32C6D">
        <w:rPr>
          <w:noProof/>
        </w:rPr>
        <w:t>5</w:t>
      </w:r>
      <w:r w:rsidR="00D32C6D">
        <w:t xml:space="preserve">  DataQ</w:t>
      </w:r>
      <w:proofErr w:type="gramEnd"/>
      <w:r w:rsidR="00D32C6D">
        <w:t xml:space="preserve"> Test Lead Definition.</w:t>
      </w:r>
      <w:r w:rsidR="00D32C6D">
        <w:fldChar w:fldCharType="end"/>
      </w:r>
    </w:p>
    <w:p w14:paraId="418F315E" w14:textId="44A82237" w:rsidR="00D32C6D" w:rsidRDefault="00BD7ABA" w:rsidP="00D32C6D">
      <w:pPr>
        <w:pStyle w:val="ZPara"/>
        <w:keepNext/>
        <w:jc w:val="center"/>
      </w:pPr>
      <w:r>
        <w:rPr>
          <w:noProof/>
        </w:rPr>
        <w:drawing>
          <wp:inline distT="0" distB="0" distL="0" distR="0" wp14:anchorId="10045F51" wp14:editId="3804FCFF">
            <wp:extent cx="4953000" cy="2062685"/>
            <wp:effectExtent l="0" t="0" r="0" b="0"/>
            <wp:docPr id="174770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83067" cy="2075206"/>
                    </a:xfrm>
                    <a:prstGeom prst="rect">
                      <a:avLst/>
                    </a:prstGeom>
                    <a:noFill/>
                  </pic:spPr>
                </pic:pic>
              </a:graphicData>
            </a:graphic>
          </wp:inline>
        </w:drawing>
      </w:r>
    </w:p>
    <w:p w14:paraId="11C06813" w14:textId="3C566FD7" w:rsidR="00D32C6D" w:rsidRDefault="00D32C6D" w:rsidP="00D32C6D">
      <w:pPr>
        <w:pStyle w:val="Caption"/>
      </w:pPr>
      <w:bookmarkStart w:id="549" w:name="_Ref197005488"/>
      <w:r>
        <w:t xml:space="preserve">Figure </w:t>
      </w:r>
      <w:fldSimple w:instr=" SEQ Figure \* ARABIC ">
        <w:r w:rsidR="00361937">
          <w:rPr>
            <w:noProof/>
          </w:rPr>
          <w:t>5</w:t>
        </w:r>
      </w:fldSimple>
      <w:r>
        <w:t xml:space="preserve">  DataQ Test Lead Definition.</w:t>
      </w:r>
      <w:bookmarkEnd w:id="549"/>
    </w:p>
    <w:p w14:paraId="348F375C" w14:textId="77777777" w:rsidR="00E13717" w:rsidRDefault="00E13717" w:rsidP="00BD7ABA">
      <w:pPr>
        <w:pStyle w:val="Step"/>
        <w:numPr>
          <w:ilvl w:val="0"/>
          <w:numId w:val="0"/>
        </w:numPr>
      </w:pPr>
    </w:p>
    <w:p w14:paraId="3FDB2A51" w14:textId="22C74DD3" w:rsidR="008C017E" w:rsidRDefault="008C017E" w:rsidP="008C017E">
      <w:pPr>
        <w:pStyle w:val="Step"/>
        <w:numPr>
          <w:ilvl w:val="0"/>
          <w:numId w:val="69"/>
        </w:numPr>
      </w:pPr>
      <w:r>
        <w:t xml:space="preserve">Connect the hardware USB hub to the PC then load run the calibration program. (This can be </w:t>
      </w:r>
      <w:r w:rsidR="00774BEB">
        <w:t>called</w:t>
      </w:r>
      <w:r>
        <w:t xml:space="preserve"> from the Main MLOI application menu or run as the standalone </w:t>
      </w:r>
      <w:r w:rsidR="00B32B0A" w:rsidRPr="00B32B0A">
        <w:t>$MLOI_ResistanceCalibration</w:t>
      </w:r>
      <w:r>
        <w:t>.vi)</w:t>
      </w:r>
      <w:r w:rsidR="00444B5F">
        <w:t xml:space="preserve">  </w:t>
      </w:r>
    </w:p>
    <w:p w14:paraId="25E5D094" w14:textId="5A82D359" w:rsidR="002D4AFA" w:rsidRDefault="002D4AFA" w:rsidP="002D4AFA">
      <w:pPr>
        <w:pStyle w:val="checkbox"/>
      </w:pPr>
      <w:r>
        <w:t xml:space="preserve">Verify that the DataQ status is GREEN.  (Pump and Laser are Don’t Care. If DataQ status is not GREEN, refer to Appendix II  Instrument Installation). </w:t>
      </w:r>
    </w:p>
    <w:p w14:paraId="2898D1CA" w14:textId="77777777" w:rsidR="002D4AFA" w:rsidRDefault="00BD7ABA" w:rsidP="00AE7D0F">
      <w:pPr>
        <w:pStyle w:val="Step"/>
        <w:numPr>
          <w:ilvl w:val="0"/>
          <w:numId w:val="69"/>
        </w:numPr>
      </w:pPr>
      <w:r>
        <w:t>Clip the Black Lead and the Yellow lead to the GND bus</w:t>
      </w:r>
      <w:r w:rsidR="002D4AFA">
        <w:t xml:space="preserve">.  Using the Orange and Red leads verify these approximate voltages are displayed. See </w:t>
      </w:r>
      <w:r w:rsidR="002D4AFA">
        <w:fldChar w:fldCharType="begin"/>
      </w:r>
      <w:r w:rsidR="002D4AFA">
        <w:instrText xml:space="preserve"> REF _Ref197004763 \h </w:instrText>
      </w:r>
      <w:r w:rsidR="002D4AFA">
        <w:fldChar w:fldCharType="separate"/>
      </w:r>
      <w:r w:rsidR="002D4AFA">
        <w:t xml:space="preserve">Figure </w:t>
      </w:r>
      <w:proofErr w:type="gramStart"/>
      <w:r w:rsidR="002D4AFA">
        <w:rPr>
          <w:noProof/>
        </w:rPr>
        <w:t>6</w:t>
      </w:r>
      <w:r w:rsidR="002D4AFA">
        <w:t xml:space="preserve">  Start</w:t>
      </w:r>
      <w:proofErr w:type="gramEnd"/>
      <w:r w:rsidR="002D4AFA">
        <w:t>-up screen measuring voltage.</w:t>
      </w:r>
      <w:r w:rsidR="002D4AFA">
        <w:fldChar w:fldCharType="end"/>
      </w:r>
      <w:r w:rsidR="002D4AFA">
        <w:t xml:space="preserve">  </w:t>
      </w:r>
    </w:p>
    <w:p w14:paraId="17D7B46C" w14:textId="0FF4421B" w:rsidR="002F64E4" w:rsidRDefault="002F64E4" w:rsidP="002D4AFA">
      <w:pPr>
        <w:pStyle w:val="checkbox"/>
      </w:pPr>
      <w:r>
        <w:t>When the clip leads are disconnected, the DataQ voltage will read 10V.</w:t>
      </w:r>
    </w:p>
    <w:p w14:paraId="74A654CB" w14:textId="1FF47513" w:rsidR="002F64E4" w:rsidRDefault="002F64E4" w:rsidP="008C017E">
      <w:pPr>
        <w:pStyle w:val="checkbox"/>
      </w:pPr>
      <w:r>
        <w:t>When clipped to R100, reads about 0.9V</w:t>
      </w:r>
    </w:p>
    <w:p w14:paraId="1A671916" w14:textId="04D8435F" w:rsidR="002F64E4" w:rsidRDefault="002F64E4" w:rsidP="008C017E">
      <w:pPr>
        <w:pStyle w:val="checkbox"/>
      </w:pPr>
      <w:r>
        <w:lastRenderedPageBreak/>
        <w:t>When clipped to R1K reads about 9V</w:t>
      </w:r>
    </w:p>
    <w:p w14:paraId="162515D8" w14:textId="77777777" w:rsidR="00444B5F" w:rsidRDefault="00444B5F" w:rsidP="00444B5F">
      <w:pPr>
        <w:pStyle w:val="checkbox"/>
        <w:numPr>
          <w:ilvl w:val="0"/>
          <w:numId w:val="0"/>
        </w:numPr>
        <w:ind w:left="1267"/>
      </w:pPr>
    </w:p>
    <w:p w14:paraId="6858BEF2" w14:textId="77777777" w:rsidR="00444B5F" w:rsidRDefault="00444B5F" w:rsidP="00444B5F">
      <w:pPr>
        <w:keepNext/>
        <w:jc w:val="center"/>
      </w:pPr>
      <w:r>
        <w:rPr>
          <w:noProof/>
        </w:rPr>
        <w:drawing>
          <wp:inline distT="0" distB="0" distL="0" distR="0" wp14:anchorId="2FD16CE9" wp14:editId="3A751074">
            <wp:extent cx="3390900" cy="1973854"/>
            <wp:effectExtent l="0" t="0" r="0" b="7620"/>
            <wp:docPr id="2124167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04274" cy="1981639"/>
                    </a:xfrm>
                    <a:prstGeom prst="rect">
                      <a:avLst/>
                    </a:prstGeom>
                    <a:noFill/>
                  </pic:spPr>
                </pic:pic>
              </a:graphicData>
            </a:graphic>
          </wp:inline>
        </w:drawing>
      </w:r>
    </w:p>
    <w:p w14:paraId="67548E1B" w14:textId="63506986" w:rsidR="002F64E4" w:rsidRDefault="00444B5F" w:rsidP="00444B5F">
      <w:pPr>
        <w:pStyle w:val="Caption"/>
      </w:pPr>
      <w:bookmarkStart w:id="550" w:name="_Ref197004763"/>
      <w:r>
        <w:t xml:space="preserve">Figure </w:t>
      </w:r>
      <w:fldSimple w:instr=" SEQ Figure \* ARABIC ">
        <w:r w:rsidR="00361937">
          <w:rPr>
            <w:noProof/>
          </w:rPr>
          <w:t>6</w:t>
        </w:r>
      </w:fldSimple>
      <w:r>
        <w:t xml:space="preserve">  Start-up screen measuring voltage.</w:t>
      </w:r>
      <w:bookmarkEnd w:id="550"/>
    </w:p>
    <w:p w14:paraId="70EE5871" w14:textId="6837E77E" w:rsidR="008C017E" w:rsidRDefault="002D4AFA" w:rsidP="008C017E">
      <w:pPr>
        <w:pStyle w:val="Step"/>
        <w:numPr>
          <w:ilvl w:val="0"/>
          <w:numId w:val="68"/>
        </w:numPr>
      </w:pPr>
      <w:r>
        <w:t xml:space="preserve">Press START to begin.  </w:t>
      </w:r>
      <w:r w:rsidR="008C017E">
        <w:t>Enter the Tester name as it will be recorded in the ATP Report.</w:t>
      </w:r>
      <w:r>
        <w:t xml:space="preserve">  </w:t>
      </w:r>
      <w:proofErr w:type="gramStart"/>
      <w:r>
        <w:t>Select to</w:t>
      </w:r>
      <w:proofErr w:type="gramEnd"/>
      <w:r>
        <w:t xml:space="preserve"> either measure </w:t>
      </w:r>
      <w:proofErr w:type="gramStart"/>
      <w:r>
        <w:t>and</w:t>
      </w:r>
      <w:proofErr w:type="gramEnd"/>
      <w:r>
        <w:t xml:space="preserve"> enter the precision reference to use the default value.</w:t>
      </w:r>
    </w:p>
    <w:p w14:paraId="2C35EC48" w14:textId="6C19D64E" w:rsidR="008C017E" w:rsidRDefault="008C017E" w:rsidP="002D4AFA">
      <w:pPr>
        <w:pStyle w:val="Step"/>
        <w:numPr>
          <w:ilvl w:val="0"/>
          <w:numId w:val="68"/>
        </w:numPr>
      </w:pPr>
      <w:r>
        <w:t xml:space="preserve">The program will </w:t>
      </w:r>
      <w:r w:rsidR="002D4AFA">
        <w:t xml:space="preserve">ask you to move the clip leads to various test points.  If you have selected to measure the precision resistors, enter the meter reading when prompted.  </w:t>
      </w:r>
    </w:p>
    <w:p w14:paraId="2BB651FD" w14:textId="231458AB" w:rsidR="008C017E" w:rsidRDefault="002D4AFA" w:rsidP="008C017E">
      <w:pPr>
        <w:pStyle w:val="Step"/>
        <w:numPr>
          <w:ilvl w:val="0"/>
          <w:numId w:val="68"/>
        </w:numPr>
      </w:pPr>
      <w:r>
        <w:t xml:space="preserve">When the test is complete and the results are saved to the calibration file and registry, the DataQ will apply the calibration and switch to measuring Ohms. Press </w:t>
      </w:r>
      <w:r w:rsidR="00361937">
        <w:t>the RUNNING button to stop.</w:t>
      </w:r>
    </w:p>
    <w:p w14:paraId="0C741A80" w14:textId="77777777" w:rsidR="008C017E" w:rsidRDefault="008C017E" w:rsidP="008C017E">
      <w:pPr>
        <w:pStyle w:val="checkbox"/>
      </w:pPr>
      <w:r>
        <w:t>Verify that the calibration saved in the Cal File is the same as displayed in the Calibrate utility.</w:t>
      </w:r>
    </w:p>
    <w:p w14:paraId="0074B547" w14:textId="77777777" w:rsidR="00361937" w:rsidRDefault="00361937" w:rsidP="00361937">
      <w:pPr>
        <w:keepNext/>
        <w:jc w:val="center"/>
      </w:pPr>
      <w:r>
        <w:rPr>
          <w:noProof/>
        </w:rPr>
        <w:drawing>
          <wp:inline distT="0" distB="0" distL="0" distR="0" wp14:anchorId="166578D2" wp14:editId="6CF6284D">
            <wp:extent cx="3305175" cy="1979881"/>
            <wp:effectExtent l="0" t="0" r="0" b="1905"/>
            <wp:docPr id="1546627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6788" cy="1992828"/>
                    </a:xfrm>
                    <a:prstGeom prst="rect">
                      <a:avLst/>
                    </a:prstGeom>
                    <a:noFill/>
                  </pic:spPr>
                </pic:pic>
              </a:graphicData>
            </a:graphic>
          </wp:inline>
        </w:drawing>
      </w:r>
    </w:p>
    <w:p w14:paraId="627525AE" w14:textId="276E3F8F" w:rsidR="00361937" w:rsidRDefault="00361937" w:rsidP="00361937">
      <w:pPr>
        <w:pStyle w:val="Caption"/>
      </w:pPr>
      <w:r>
        <w:t xml:space="preserve">Figure </w:t>
      </w:r>
      <w:fldSimple w:instr=" SEQ Figure \* ARABIC ">
        <w:r>
          <w:rPr>
            <w:noProof/>
          </w:rPr>
          <w:t>7</w:t>
        </w:r>
      </w:fldSimple>
      <w:r>
        <w:t xml:space="preserve">  DataQ Displaying Ohms.</w:t>
      </w:r>
    </w:p>
    <w:p w14:paraId="5D294DD5" w14:textId="7E020C94" w:rsidR="008C017E" w:rsidRDefault="008C017E" w:rsidP="008C017E">
      <w:pPr>
        <w:pStyle w:val="Step"/>
      </w:pPr>
      <w:r>
        <w:t xml:space="preserve">This test should be repeated at least </w:t>
      </w:r>
      <w:r w:rsidR="00AE7D0F">
        <w:t>3</w:t>
      </w:r>
      <w:r>
        <w:t xml:space="preserve"> times by </w:t>
      </w:r>
      <w:r w:rsidR="00AE7D0F">
        <w:t>1</w:t>
      </w:r>
      <w:r>
        <w:t xml:space="preserve"> different </w:t>
      </w:r>
      <w:proofErr w:type="gramStart"/>
      <w:r>
        <w:t>operators</w:t>
      </w:r>
      <w:proofErr w:type="gramEnd"/>
      <w:r>
        <w:t>.</w:t>
      </w:r>
    </w:p>
    <w:p w14:paraId="149BBA1A" w14:textId="77777777" w:rsidR="008C017E" w:rsidRDefault="008C017E" w:rsidP="008C017E">
      <w:pPr>
        <w:pStyle w:val="Step"/>
      </w:pPr>
      <w:r>
        <w:t>Record the Precision/Tolerance Ration (%Tolerance) from the Gage R&amp;R Form.</w:t>
      </w:r>
    </w:p>
    <w:p w14:paraId="353F2321" w14:textId="37BB5853" w:rsidR="008C017E" w:rsidRDefault="008C017E" w:rsidP="008C017E">
      <w:pPr>
        <w:pStyle w:val="checkbox"/>
      </w:pPr>
      <w:r>
        <w:t xml:space="preserve">Verify the </w:t>
      </w:r>
      <w:r w:rsidRPr="00774BEB">
        <w:rPr>
          <w:highlight w:val="yellow"/>
        </w:rPr>
        <w:t>% Tolerance is &lt; 1%.</w:t>
      </w:r>
      <w:r>
        <w:t xml:space="preserve">   </w:t>
      </w:r>
    </w:p>
    <w:p w14:paraId="52337EDB" w14:textId="77777777" w:rsidR="008C017E" w:rsidRDefault="008C017E" w:rsidP="008C017E">
      <w:pPr>
        <w:pStyle w:val="Step"/>
        <w:numPr>
          <w:ilvl w:val="0"/>
          <w:numId w:val="0"/>
        </w:numPr>
      </w:pPr>
    </w:p>
    <w:p w14:paraId="1C96778B" w14:textId="77777777" w:rsidR="008C017E" w:rsidRDefault="008C017E" w:rsidP="008C017E">
      <w:pPr>
        <w:pStyle w:val="ZPara"/>
      </w:pPr>
      <w:r>
        <w:t>Tester   __________________      Date ______________       PASS      FAIL</w:t>
      </w:r>
    </w:p>
    <w:p w14:paraId="5374DD1F" w14:textId="77777777" w:rsidR="008C017E" w:rsidRPr="00543DA2" w:rsidRDefault="008C017E" w:rsidP="008C017E">
      <w:pPr>
        <w:pStyle w:val="ZPara"/>
      </w:pPr>
    </w:p>
    <w:p w14:paraId="638D8DC9" w14:textId="2B6CBF58" w:rsidR="00C52CAF" w:rsidRDefault="00C52CAF" w:rsidP="00C52CAF">
      <w:pPr>
        <w:pStyle w:val="L3Section"/>
      </w:pPr>
      <w:bookmarkStart w:id="551" w:name="_Toc197431869"/>
      <w:r>
        <w:t>Capability A3 -  Resistance Stability and Drift</w:t>
      </w:r>
      <w:bookmarkEnd w:id="551"/>
    </w:p>
    <w:p w14:paraId="5CE55F42" w14:textId="2D48606C" w:rsidR="00774BEB" w:rsidRDefault="00774BEB" w:rsidP="00774BEB">
      <w:pPr>
        <w:pStyle w:val="ZPara"/>
      </w:pPr>
      <w:r>
        <w:t xml:space="preserve">To determine the Tester resistance Stability and Drift,  the precision resistance should be measured in accord with the Stability </w:t>
      </w:r>
      <w:r w:rsidRPr="00F23EC3">
        <w:rPr>
          <w:highlight w:val="yellow"/>
        </w:rPr>
        <w:t>test procedure (TBD)</w:t>
      </w:r>
      <w:r>
        <w:t xml:space="preserve"> at least every use to begin, then may decrease to monthly measurement then </w:t>
      </w:r>
      <w:r w:rsidR="00F23EC3">
        <w:t>be placed into the</w:t>
      </w:r>
      <w:r>
        <w:t xml:space="preserve"> annual calibration</w:t>
      </w:r>
      <w:r w:rsidR="00F23EC3">
        <w:t xml:space="preserve"> schedule</w:t>
      </w:r>
      <w:r>
        <w:t xml:space="preserve"> as appropriate.  </w:t>
      </w:r>
    </w:p>
    <w:p w14:paraId="14E665FB" w14:textId="77777777" w:rsidR="008C017E" w:rsidRDefault="008C017E" w:rsidP="008C017E">
      <w:pPr>
        <w:pStyle w:val="L3Section"/>
        <w:numPr>
          <w:ilvl w:val="0"/>
          <w:numId w:val="0"/>
        </w:numPr>
        <w:ind w:left="864"/>
      </w:pPr>
    </w:p>
    <w:p w14:paraId="0B66F66D" w14:textId="7936FFEE" w:rsidR="007D5CA6" w:rsidRDefault="00F23EC3" w:rsidP="005C5C1E">
      <w:pPr>
        <w:pStyle w:val="L3Section"/>
      </w:pPr>
      <w:bookmarkStart w:id="552" w:name="_Toc197431870"/>
      <w:r>
        <w:t>Suitability</w:t>
      </w:r>
      <w:r w:rsidR="003B407F">
        <w:t xml:space="preserve"> B1 - </w:t>
      </w:r>
      <w:r w:rsidR="007D5CA6">
        <w:t>Measurement Gage R &amp; R</w:t>
      </w:r>
      <w:bookmarkEnd w:id="552"/>
    </w:p>
    <w:p w14:paraId="2ED5A6FE" w14:textId="77777777" w:rsidR="00C52CAF" w:rsidRDefault="00C52CAF" w:rsidP="00C52CAF">
      <w:pPr>
        <w:pStyle w:val="L3Section"/>
        <w:numPr>
          <w:ilvl w:val="0"/>
          <w:numId w:val="0"/>
        </w:numPr>
      </w:pPr>
    </w:p>
    <w:p w14:paraId="29606B4B" w14:textId="6FE4D560" w:rsidR="009167B7" w:rsidRDefault="009167B7" w:rsidP="005C5C1E">
      <w:pPr>
        <w:pStyle w:val="L3Section"/>
      </w:pPr>
      <w:bookmarkStart w:id="553" w:name="_Toc197431871"/>
      <w:r>
        <w:t>Tank Response and Fill Rate</w:t>
      </w:r>
      <w:bookmarkEnd w:id="553"/>
    </w:p>
    <w:p w14:paraId="4D9B6189" w14:textId="207F5902" w:rsidR="007D5CA6" w:rsidRPr="003038C9" w:rsidRDefault="00F23EC3" w:rsidP="00F23EC3">
      <w:pPr>
        <w:pStyle w:val="ZPara"/>
      </w:pPr>
      <w:r>
        <w:t xml:space="preserve">The Tank oil level response can be evaluated using </w:t>
      </w:r>
      <w:r w:rsidRPr="00F23EC3">
        <w:t>$TEST_TankControl18V7</w:t>
      </w:r>
      <w:r>
        <w:t>.vi</w:t>
      </w:r>
      <w:r>
        <w:tab/>
        <w:t xml:space="preserve">and the </w:t>
      </w:r>
      <w:r w:rsidRPr="00F23EC3">
        <w:rPr>
          <w:highlight w:val="yellow"/>
        </w:rPr>
        <w:t>TBD procedure</w:t>
      </w:r>
      <w:r>
        <w:t xml:space="preserve">. </w:t>
      </w:r>
    </w:p>
    <w:p w14:paraId="6CA7A54D" w14:textId="1739B578" w:rsidR="001C7DBA" w:rsidRDefault="001C7DBA">
      <w:pPr>
        <w:rPr>
          <w:rFonts w:cs="Arial"/>
          <w:kern w:val="2"/>
          <w:sz w:val="24"/>
          <w:szCs w:val="24"/>
          <w:highlight w:val="lightGray"/>
          <w14:ligatures w14:val="standardContextual"/>
        </w:rPr>
      </w:pPr>
      <w:r>
        <w:rPr>
          <w:rFonts w:cs="Arial"/>
          <w:kern w:val="2"/>
          <w:sz w:val="24"/>
          <w:szCs w:val="24"/>
          <w:highlight w:val="lightGray"/>
          <w14:ligatures w14:val="standardContextual"/>
        </w:rPr>
        <w:br w:type="page"/>
      </w:r>
    </w:p>
    <w:p w14:paraId="59CC9790" w14:textId="445C9D80" w:rsidR="009B3731" w:rsidRDefault="00F773D2" w:rsidP="00967F7E">
      <w:pPr>
        <w:pStyle w:val="Append"/>
        <w:numPr>
          <w:ilvl w:val="0"/>
          <w:numId w:val="15"/>
        </w:numPr>
        <w:tabs>
          <w:tab w:val="left" w:pos="1800"/>
        </w:tabs>
      </w:pPr>
      <w:bookmarkStart w:id="554" w:name="_Toc193210348"/>
      <w:bookmarkStart w:id="555" w:name="_Toc193210493"/>
      <w:bookmarkStart w:id="556" w:name="_Toc193208476"/>
      <w:bookmarkStart w:id="557" w:name="_Toc193210349"/>
      <w:bookmarkStart w:id="558" w:name="_Toc193210494"/>
      <w:bookmarkStart w:id="559" w:name="_Toc193208477"/>
      <w:bookmarkStart w:id="560" w:name="_Toc193210350"/>
      <w:bookmarkStart w:id="561" w:name="_Toc193210495"/>
      <w:bookmarkStart w:id="562" w:name="_Toc193208478"/>
      <w:bookmarkStart w:id="563" w:name="_Toc193210351"/>
      <w:bookmarkStart w:id="564" w:name="_Toc193210496"/>
      <w:bookmarkStart w:id="565" w:name="_Toc193208479"/>
      <w:bookmarkStart w:id="566" w:name="_Toc193210352"/>
      <w:bookmarkStart w:id="567" w:name="_Toc193210497"/>
      <w:bookmarkStart w:id="568" w:name="_Toc197431872"/>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r>
        <w:lastRenderedPageBreak/>
        <w:t>Hardware Installation</w:t>
      </w:r>
      <w:bookmarkEnd w:id="568"/>
    </w:p>
    <w:p w14:paraId="65A44123" w14:textId="77777777" w:rsidR="009B3731" w:rsidRDefault="009B3731" w:rsidP="00EE6296">
      <w:pPr>
        <w:pStyle w:val="Append"/>
        <w:numPr>
          <w:ilvl w:val="0"/>
          <w:numId w:val="0"/>
        </w:numPr>
        <w:ind w:left="360"/>
      </w:pPr>
    </w:p>
    <w:p w14:paraId="5F94B4F0" w14:textId="77777777" w:rsidR="00967F7E" w:rsidRDefault="00967F7E" w:rsidP="00967F7E">
      <w:pPr>
        <w:pStyle w:val="Append"/>
        <w:numPr>
          <w:ilvl w:val="0"/>
          <w:numId w:val="15"/>
        </w:numPr>
        <w:tabs>
          <w:tab w:val="left" w:pos="1800"/>
        </w:tabs>
      </w:pPr>
      <w:bookmarkStart w:id="569" w:name="_Toc197431873"/>
      <w:r>
        <w:t>Instrument Initialization</w:t>
      </w:r>
      <w:bookmarkEnd w:id="569"/>
    </w:p>
    <w:p w14:paraId="503014A4" w14:textId="77777777" w:rsidR="00967F7E" w:rsidRDefault="00967F7E" w:rsidP="00EE6296">
      <w:pPr>
        <w:pStyle w:val="Append"/>
        <w:numPr>
          <w:ilvl w:val="0"/>
          <w:numId w:val="0"/>
        </w:numPr>
        <w:ind w:left="360"/>
      </w:pPr>
    </w:p>
    <w:p w14:paraId="697F87E2" w14:textId="77777777" w:rsidR="009B3731" w:rsidRPr="00EE6296" w:rsidRDefault="009B3731" w:rsidP="00EE6296">
      <w:pPr>
        <w:pStyle w:val="Append"/>
      </w:pPr>
      <w:bookmarkStart w:id="570" w:name="_Toc197431874"/>
      <w:r w:rsidRPr="00EE6296">
        <w:t xml:space="preserve">DataQ Switching between </w:t>
      </w:r>
      <w:proofErr w:type="spellStart"/>
      <w:r w:rsidRPr="00EE6296">
        <w:t>LibUSB</w:t>
      </w:r>
      <w:proofErr w:type="spellEnd"/>
      <w:r w:rsidRPr="00EE6296">
        <w:t xml:space="preserve"> and CDC Modes</w:t>
      </w:r>
      <w:bookmarkEnd w:id="570"/>
      <w:r w:rsidRPr="00EE6296">
        <w:t xml:space="preserve"> </w:t>
      </w:r>
    </w:p>
    <w:p w14:paraId="14EF1918" w14:textId="77777777" w:rsidR="009B3731" w:rsidRDefault="009B3731" w:rsidP="009B3731">
      <w:pPr>
        <w:pStyle w:val="ZPara"/>
      </w:pPr>
      <w:r w:rsidRPr="009B3731">
        <w:t xml:space="preserve">The native communication mode of the DI-2108-P is </w:t>
      </w:r>
      <w:proofErr w:type="spellStart"/>
      <w:r w:rsidRPr="009B3731">
        <w:t>LibUSB</w:t>
      </w:r>
      <w:proofErr w:type="spellEnd"/>
      <w:r w:rsidRPr="009B3731">
        <w:t xml:space="preserve"> but it can be switched to the USB CDC (Communication Device Class). CDC mode allows the USB port of DI-2108-P devices to appear like a traditional RS-232 port, which is common across most operating systems and development languages. </w:t>
      </w:r>
    </w:p>
    <w:p w14:paraId="4287E569" w14:textId="77777777" w:rsidR="009B3731" w:rsidRDefault="009B3731" w:rsidP="009B3731">
      <w:pPr>
        <w:pStyle w:val="ZPara"/>
      </w:pPr>
      <w:r w:rsidRPr="009B3731">
        <w:t xml:space="preserve">Please note: </w:t>
      </w:r>
      <w:proofErr w:type="spellStart"/>
      <w:r w:rsidRPr="009B3731">
        <w:t>LibUSB</w:t>
      </w:r>
      <w:proofErr w:type="spellEnd"/>
      <w:r w:rsidRPr="009B3731">
        <w:t xml:space="preserve"> communication is required for WinDaq Acquisition software</w:t>
      </w:r>
      <w:r>
        <w:t>.</w:t>
      </w:r>
    </w:p>
    <w:p w14:paraId="34B5193C" w14:textId="77777777" w:rsidR="009B3731" w:rsidRDefault="009B3731" w:rsidP="009B3731">
      <w:pPr>
        <w:pStyle w:val="ZPara"/>
      </w:pPr>
      <w:r w:rsidRPr="009B3731">
        <w:t xml:space="preserve"> </w:t>
      </w:r>
      <w:r>
        <w:t>S</w:t>
      </w:r>
      <w:r w:rsidRPr="009B3731">
        <w:t xml:space="preserve">witch to CDC mode when </w:t>
      </w:r>
      <w:r>
        <w:t xml:space="preserve">running the LabVIEW automation </w:t>
      </w:r>
      <w:r w:rsidRPr="009B3731">
        <w:t xml:space="preserve">programs. Use the following sequence to switch your device to/from </w:t>
      </w:r>
      <w:proofErr w:type="spellStart"/>
      <w:r w:rsidRPr="009B3731">
        <w:t>LibUSB</w:t>
      </w:r>
      <w:proofErr w:type="spellEnd"/>
      <w:r w:rsidRPr="009B3731">
        <w:t xml:space="preserve">/CDC modes: </w:t>
      </w:r>
    </w:p>
    <w:p w14:paraId="618F2C60" w14:textId="77777777" w:rsidR="009B3731" w:rsidRDefault="009B3731" w:rsidP="001625B7">
      <w:pPr>
        <w:pStyle w:val="ZPara"/>
        <w:numPr>
          <w:ilvl w:val="1"/>
          <w:numId w:val="43"/>
        </w:numPr>
        <w:ind w:left="990" w:hanging="270"/>
      </w:pPr>
      <w:r w:rsidRPr="009B3731">
        <w:t xml:space="preserve">Connect the device to your PC via the USB port. </w:t>
      </w:r>
    </w:p>
    <w:p w14:paraId="17C86895" w14:textId="77777777" w:rsidR="009B3731" w:rsidRDefault="009B3731" w:rsidP="001625B7">
      <w:pPr>
        <w:pStyle w:val="ZPara"/>
        <w:numPr>
          <w:ilvl w:val="1"/>
          <w:numId w:val="43"/>
        </w:numPr>
        <w:ind w:left="990" w:hanging="270"/>
      </w:pPr>
      <w:r w:rsidRPr="009B3731">
        <w:t xml:space="preserve">Apply power to the device. </w:t>
      </w:r>
    </w:p>
    <w:p w14:paraId="66D1F365" w14:textId="77777777" w:rsidR="009B3731" w:rsidRDefault="009B3731" w:rsidP="001625B7">
      <w:pPr>
        <w:pStyle w:val="ZPara"/>
        <w:numPr>
          <w:ilvl w:val="1"/>
          <w:numId w:val="43"/>
        </w:numPr>
        <w:ind w:left="990" w:hanging="270"/>
      </w:pPr>
      <w:r w:rsidRPr="009B3731">
        <w:t>When mode LED stops blinking white and is in Idle mode, push and hold the Control button. This must be completed within five seconds after the device is in Idle mode.</w:t>
      </w:r>
    </w:p>
    <w:p w14:paraId="507AF01D" w14:textId="77777777" w:rsidR="009B3731" w:rsidRDefault="009B3731" w:rsidP="001625B7">
      <w:pPr>
        <w:pStyle w:val="ZPara"/>
        <w:numPr>
          <w:ilvl w:val="1"/>
          <w:numId w:val="43"/>
        </w:numPr>
        <w:ind w:left="990" w:hanging="270"/>
      </w:pPr>
      <w:r w:rsidRPr="009B3731">
        <w:t xml:space="preserve">When the mode LED turns red, release the Control button. </w:t>
      </w:r>
    </w:p>
    <w:p w14:paraId="1EFEE949" w14:textId="1392DA35" w:rsidR="009B3731" w:rsidRPr="009B3731" w:rsidRDefault="009B3731" w:rsidP="001625B7">
      <w:pPr>
        <w:pStyle w:val="ZPara"/>
        <w:numPr>
          <w:ilvl w:val="1"/>
          <w:numId w:val="43"/>
        </w:numPr>
        <w:ind w:left="990" w:hanging="270"/>
      </w:pPr>
      <w:r w:rsidRPr="009B3731">
        <w:t xml:space="preserve">The Mode LED will flash white then indicate Idle in either </w:t>
      </w:r>
      <w:proofErr w:type="spellStart"/>
      <w:r w:rsidRPr="009B3731">
        <w:t>LibUSB</w:t>
      </w:r>
      <w:proofErr w:type="spellEnd"/>
      <w:r w:rsidRPr="009B3731">
        <w:t xml:space="preserve"> or CDC </w:t>
      </w:r>
      <w:r w:rsidR="00F8448B" w:rsidRPr="009B3731">
        <w:t>mode</w:t>
      </w:r>
      <w:r w:rsidR="00F8448B">
        <w:t>.</w:t>
      </w:r>
      <w:r w:rsidRPr="009B3731">
        <w:t xml:space="preserve"> CDC mode: Blinking Yellow • </w:t>
      </w:r>
      <w:proofErr w:type="spellStart"/>
      <w:r w:rsidRPr="009B3731">
        <w:t>LibUSB</w:t>
      </w:r>
      <w:proofErr w:type="spellEnd"/>
      <w:r w:rsidRPr="009B3731">
        <w:t xml:space="preserve"> mode: Blinking </w:t>
      </w:r>
      <w:r w:rsidR="00F8448B">
        <w:t>BLUE.</w:t>
      </w:r>
    </w:p>
    <w:p w14:paraId="620EECA8" w14:textId="0F97F239" w:rsidR="009B3731" w:rsidRDefault="009B3731" w:rsidP="00EE6296">
      <w:pPr>
        <w:pStyle w:val="Append"/>
      </w:pPr>
      <w:bookmarkStart w:id="571" w:name="_Toc197431875"/>
      <w:r>
        <w:t>DataQ Troubleshooting</w:t>
      </w:r>
      <w:bookmarkEnd w:id="571"/>
    </w:p>
    <w:p w14:paraId="0B4332A3" w14:textId="4A4C0016" w:rsidR="009B3731" w:rsidRPr="009B3731" w:rsidRDefault="009B3731" w:rsidP="009B3731">
      <w:pPr>
        <w:pStyle w:val="ZPara"/>
      </w:pPr>
      <w:r>
        <w:t>If the DataQ is not responding, perform the following steps.</w:t>
      </w:r>
    </w:p>
    <w:p w14:paraId="50407D38" w14:textId="48EA7BFB" w:rsidR="00F8448B" w:rsidRDefault="00F8448B" w:rsidP="001625B7">
      <w:pPr>
        <w:pStyle w:val="ZPara"/>
        <w:numPr>
          <w:ilvl w:val="1"/>
          <w:numId w:val="44"/>
        </w:numPr>
        <w:ind w:left="1080" w:hanging="270"/>
      </w:pPr>
      <w:r>
        <w:t xml:space="preserve">Check the DataQ Status LED, it should be blinking YELLOW. If it is blinking BLUE, then switch to CDC mode (see above in Appendix </w:t>
      </w:r>
      <w:proofErr w:type="spellStart"/>
      <w:r>
        <w:t>I.i</w:t>
      </w:r>
      <w:proofErr w:type="spellEnd"/>
      <w:r>
        <w:t>)</w:t>
      </w:r>
    </w:p>
    <w:p w14:paraId="221F617A" w14:textId="21B71519" w:rsidR="00F8448B" w:rsidRDefault="00F8448B" w:rsidP="001625B7">
      <w:pPr>
        <w:pStyle w:val="ZPara"/>
        <w:numPr>
          <w:ilvl w:val="1"/>
          <w:numId w:val="44"/>
        </w:numPr>
        <w:ind w:left="1080" w:hanging="270"/>
      </w:pPr>
      <w:r>
        <w:t xml:space="preserve">Cycle power to the DataQ by unplugging and </w:t>
      </w:r>
      <w:r w:rsidR="00B73F0D">
        <w:t>replunging</w:t>
      </w:r>
      <w:r>
        <w:t xml:space="preserve"> the DataQ USB Cable.</w:t>
      </w:r>
    </w:p>
    <w:p w14:paraId="7108F80F" w14:textId="690C710B" w:rsidR="00F8448B" w:rsidRDefault="00F8448B" w:rsidP="001625B7">
      <w:pPr>
        <w:pStyle w:val="ZPara"/>
        <w:numPr>
          <w:ilvl w:val="1"/>
          <w:numId w:val="44"/>
        </w:numPr>
        <w:ind w:left="1080" w:hanging="270"/>
      </w:pPr>
      <w:r>
        <w:t xml:space="preserve">Verify the DataQ is </w:t>
      </w:r>
      <w:proofErr w:type="spellStart"/>
      <w:r>
        <w:t>registed</w:t>
      </w:r>
      <w:proofErr w:type="spellEnd"/>
      <w:r>
        <w:t xml:space="preserve"> as a comport (COM 3 or </w:t>
      </w:r>
      <w:r w:rsidRPr="00F8448B">
        <w:rPr>
          <w:rFonts w:ascii="Comic Sans MS" w:hAnsi="Comic Sans MS"/>
          <w:i/>
          <w:iCs/>
        </w:rPr>
        <w:t>X</w:t>
      </w:r>
      <w:r>
        <w:t>) in Device Manager.</w:t>
      </w:r>
    </w:p>
    <w:p w14:paraId="14721C30" w14:textId="03C9D54F" w:rsidR="009B3731" w:rsidRDefault="009B3731" w:rsidP="001625B7">
      <w:pPr>
        <w:pStyle w:val="ZPara"/>
        <w:numPr>
          <w:ilvl w:val="1"/>
          <w:numId w:val="44"/>
        </w:numPr>
        <w:ind w:left="1080" w:hanging="270"/>
      </w:pPr>
      <w:r>
        <w:t>Reboot the computer</w:t>
      </w:r>
      <w:r w:rsidRPr="009B3731">
        <w:t xml:space="preserve"> </w:t>
      </w:r>
    </w:p>
    <w:p w14:paraId="276AE471" w14:textId="7098704D" w:rsidR="00EE6296" w:rsidRDefault="00EE6296" w:rsidP="00EE6296">
      <w:pPr>
        <w:pStyle w:val="Append"/>
      </w:pPr>
      <w:bookmarkStart w:id="572" w:name="_Toc197431876"/>
      <w:r>
        <w:t>Keyence LK-G3000 Laser Driver Installation</w:t>
      </w:r>
      <w:bookmarkEnd w:id="572"/>
    </w:p>
    <w:p w14:paraId="51621ECF" w14:textId="4998C192" w:rsidR="00EE6296" w:rsidRDefault="00EE6296" w:rsidP="00EE6296">
      <w:pPr>
        <w:pStyle w:val="ZPara"/>
      </w:pPr>
      <w:r w:rsidRPr="00EE6296">
        <w:t>Follow the installation steps described below to install the LK-G3000 Series LabVIEW measuring instrument driver</w:t>
      </w:r>
      <w:r>
        <w:t xml:space="preserve"> found in folder</w:t>
      </w:r>
    </w:p>
    <w:p w14:paraId="2E53268E" w14:textId="51C81B60" w:rsidR="00EE6296" w:rsidRDefault="00EE6296" w:rsidP="00EE6296">
      <w:pPr>
        <w:pStyle w:val="ZPara"/>
        <w:jc w:val="left"/>
        <w:rPr>
          <w:rFonts w:ascii="Calibri" w:hAnsi="Calibri" w:cs="Calibri"/>
        </w:rPr>
      </w:pPr>
      <w:r w:rsidRPr="00EE6296">
        <w:rPr>
          <w:rFonts w:ascii="Calibri" w:hAnsi="Calibri" w:cs="Calibri"/>
        </w:rPr>
        <w:t xml:space="preserve">..\MLOI-OLS\Hardware Interface\Keyance LK-G300 Laser\LabVIEW_InstrDriver_forLK-G3000_ver1_0_1_0\32bit. </w:t>
      </w:r>
    </w:p>
    <w:p w14:paraId="2C89E7C6" w14:textId="7F95B97F" w:rsidR="00EE6296" w:rsidRPr="00EE6296" w:rsidRDefault="00EE6296" w:rsidP="00EE6296">
      <w:pPr>
        <w:pStyle w:val="ZPara"/>
      </w:pPr>
      <w:r>
        <w:t xml:space="preserve">From </w:t>
      </w:r>
      <w:r w:rsidRPr="00EE6296">
        <w:rPr>
          <w:i/>
          <w:iCs/>
        </w:rPr>
        <w:t>LK-G3000 Series LabVIEW</w:t>
      </w:r>
      <w:r>
        <w:rPr>
          <w:i/>
          <w:iCs/>
        </w:rPr>
        <w:t xml:space="preserve"> </w:t>
      </w:r>
      <w:r w:rsidRPr="00EE6296">
        <w:rPr>
          <w:i/>
          <w:iCs/>
        </w:rPr>
        <w:t>measuring instrument drivers Reference Manual</w:t>
      </w:r>
      <w:r>
        <w:rPr>
          <w:i/>
          <w:iCs/>
        </w:rPr>
        <w:t>:</w:t>
      </w:r>
    </w:p>
    <w:p w14:paraId="4A41AD68" w14:textId="3F154573" w:rsidR="00EE6296" w:rsidRDefault="00EE6296" w:rsidP="00961258">
      <w:pPr>
        <w:pStyle w:val="ZPara"/>
        <w:numPr>
          <w:ilvl w:val="1"/>
          <w:numId w:val="71"/>
        </w:numPr>
      </w:pPr>
      <w:r w:rsidRPr="00EE6296">
        <w:t>Copy the entire folder containing "Keyence LK-G3000" to the instr.lib folder of LabVIEW. Location of the instr.lib folder Example: C:</w:t>
      </w:r>
      <w:r w:rsidR="00B73F0D">
        <w:t>\</w:t>
      </w:r>
      <w:r w:rsidRPr="00EE6296">
        <w:t>Program Files(x86)</w:t>
      </w:r>
      <w:r w:rsidR="00B73F0D">
        <w:t>\</w:t>
      </w:r>
      <w:r w:rsidRPr="00EE6296">
        <w:t>National Instruments</w:t>
      </w:r>
      <w:r w:rsidR="00B73F0D">
        <w:t>\</w:t>
      </w:r>
      <w:r w:rsidRPr="00EE6296">
        <w:t>LabVIEW 2012</w:t>
      </w:r>
      <w:r w:rsidR="00B73F0D">
        <w:t>\</w:t>
      </w:r>
      <w:r w:rsidRPr="00EE6296">
        <w:t xml:space="preserve">instr.lib </w:t>
      </w:r>
    </w:p>
    <w:p w14:paraId="5E7A3CCE" w14:textId="77777777" w:rsidR="00EE6296" w:rsidRDefault="00EE6296" w:rsidP="00961258">
      <w:pPr>
        <w:pStyle w:val="ZPara"/>
        <w:numPr>
          <w:ilvl w:val="1"/>
          <w:numId w:val="71"/>
        </w:numPr>
      </w:pPr>
      <w:r w:rsidRPr="00EE6296">
        <w:t xml:space="preserve">Click Tools &gt; Advanced &gt; Mass Compile in LabView. </w:t>
      </w:r>
    </w:p>
    <w:p w14:paraId="5F24C887" w14:textId="77777777" w:rsidR="00EE6296" w:rsidRDefault="00EE6296" w:rsidP="00961258">
      <w:pPr>
        <w:pStyle w:val="ZPara"/>
        <w:numPr>
          <w:ilvl w:val="1"/>
          <w:numId w:val="71"/>
        </w:numPr>
      </w:pPr>
      <w:r w:rsidRPr="00EE6296">
        <w:t xml:space="preserve">Select the "Keyence LK-G3000" folder copied to instr.lib in "Select a directory to be compiled" and click the "Current folder". </w:t>
      </w:r>
    </w:p>
    <w:p w14:paraId="0B763A66" w14:textId="77777777" w:rsidR="00EE6296" w:rsidRDefault="00EE6296" w:rsidP="00961258">
      <w:pPr>
        <w:pStyle w:val="ZPara"/>
        <w:numPr>
          <w:ilvl w:val="1"/>
          <w:numId w:val="71"/>
        </w:numPr>
      </w:pPr>
      <w:r w:rsidRPr="00EE6296">
        <w:lastRenderedPageBreak/>
        <w:t xml:space="preserve">Click "Mass compile". * Bad VI: When the warning message "Keyence LK-G3000.lvlib: VI Tree.vi" occurs, click "Done". </w:t>
      </w:r>
    </w:p>
    <w:p w14:paraId="17D25EDC" w14:textId="6F7FE952" w:rsidR="00EE6296" w:rsidRDefault="00EE6296" w:rsidP="00EE6296">
      <w:pPr>
        <w:pStyle w:val="ZPara"/>
      </w:pPr>
      <w:r w:rsidRPr="00EE6296">
        <w:t xml:space="preserve">This completes the installation. However, you need to restart LabVIEW in order to use it. * To uninstall </w:t>
      </w:r>
      <w:r w:rsidR="00CC02C5">
        <w:t xml:space="preserve">from </w:t>
      </w:r>
      <w:r w:rsidRPr="00EE6296">
        <w:t>LabVIEW, delete the file copied to the instr.lib folder in step (2)</w:t>
      </w:r>
    </w:p>
    <w:p w14:paraId="564E7794" w14:textId="77777777" w:rsidR="00F773D2" w:rsidRDefault="00F773D2" w:rsidP="00967F7E"/>
    <w:p w14:paraId="2B96E150" w14:textId="7FD78A3D" w:rsidR="00F773D2" w:rsidRDefault="00F773D2" w:rsidP="00EE6296">
      <w:pPr>
        <w:pStyle w:val="Append"/>
        <w:numPr>
          <w:ilvl w:val="0"/>
          <w:numId w:val="15"/>
        </w:numPr>
        <w:tabs>
          <w:tab w:val="left" w:pos="1800"/>
        </w:tabs>
      </w:pPr>
      <w:bookmarkStart w:id="573" w:name="_Toc197431877"/>
      <w:r>
        <w:t>LabVIEW Application Installation</w:t>
      </w:r>
      <w:bookmarkEnd w:id="573"/>
    </w:p>
    <w:p w14:paraId="27E9957F" w14:textId="77777777" w:rsidR="009B3731" w:rsidRDefault="009B3731" w:rsidP="00EE6296">
      <w:pPr>
        <w:pStyle w:val="Append"/>
        <w:numPr>
          <w:ilvl w:val="0"/>
          <w:numId w:val="0"/>
        </w:numPr>
      </w:pPr>
    </w:p>
    <w:p w14:paraId="5E3F2361" w14:textId="6F346B38" w:rsidR="00F773D2" w:rsidRPr="003F19C1" w:rsidRDefault="00F773D2" w:rsidP="00E3661D">
      <w:pPr>
        <w:pStyle w:val="ZPara"/>
      </w:pPr>
      <w:r w:rsidRPr="003F19C1">
        <w:t xml:space="preserve">The LabVIEW application is run in a LabVIEW Runtime environment that must be loaded on the target workstation.  And each of the instrument </w:t>
      </w:r>
      <w:r w:rsidR="00EE6296" w:rsidRPr="003F19C1">
        <w:t>drivers</w:t>
      </w:r>
      <w:r w:rsidRPr="003F19C1">
        <w:t xml:space="preserve"> must be loaded </w:t>
      </w:r>
      <w:proofErr w:type="gramStart"/>
      <w:r w:rsidRPr="003F19C1">
        <w:t>per</w:t>
      </w:r>
      <w:proofErr w:type="gramEnd"/>
      <w:r w:rsidRPr="003F19C1">
        <w:t xml:space="preserve"> Appendix </w:t>
      </w:r>
      <w:r w:rsidR="00967F7E">
        <w:t>I</w:t>
      </w:r>
      <w:r w:rsidRPr="003F19C1">
        <w:t>I.  The LabVIEW app is version controlled in GitHub Allen Aircraft account in the internet cloud and should be downloaded from there.</w:t>
      </w:r>
    </w:p>
    <w:bookmarkEnd w:id="1"/>
    <w:p w14:paraId="6A9AABDA" w14:textId="2DA838B8" w:rsidR="003F19C1" w:rsidRDefault="00F773D2" w:rsidP="00BA2E11">
      <w:pPr>
        <w:pStyle w:val="Step"/>
        <w:numPr>
          <w:ilvl w:val="0"/>
          <w:numId w:val="16"/>
        </w:numPr>
      </w:pPr>
      <w:r>
        <w:t xml:space="preserve">Have the IT department </w:t>
      </w:r>
      <w:proofErr w:type="gramStart"/>
      <w:r>
        <w:t>load</w:t>
      </w:r>
      <w:proofErr w:type="gramEnd"/>
      <w:r>
        <w:t xml:space="preserve"> the LabVIEW Runtime on the target workstation.    </w:t>
      </w:r>
    </w:p>
    <w:p w14:paraId="2617B764" w14:textId="6F65C0F4" w:rsidR="00F773D2" w:rsidRDefault="003F19C1" w:rsidP="00BA2E11">
      <w:pPr>
        <w:pStyle w:val="Step"/>
        <w:numPr>
          <w:ilvl w:val="0"/>
          <w:numId w:val="16"/>
        </w:numPr>
      </w:pPr>
      <w:r>
        <w:t xml:space="preserve">Contact AAP IT department for GitHub login credentials.  </w:t>
      </w:r>
    </w:p>
    <w:p w14:paraId="1342A26E" w14:textId="3002D027" w:rsidR="003F19C1" w:rsidRDefault="00F773D2" w:rsidP="00BA2E11">
      <w:pPr>
        <w:pStyle w:val="Step"/>
        <w:numPr>
          <w:ilvl w:val="0"/>
          <w:numId w:val="16"/>
        </w:numPr>
      </w:pPr>
      <w:r>
        <w:t>Open an internet</w:t>
      </w:r>
      <w:r w:rsidRPr="00EC348D">
        <w:t xml:space="preserve"> browser and navigate to </w:t>
      </w:r>
      <w:hyperlink r:id="rId48" w:history="1">
        <w:r w:rsidR="00010D88" w:rsidRPr="00F83BF3">
          <w:rPr>
            <w:rStyle w:val="Hyperlink"/>
          </w:rPr>
          <w:t>https://github.com/AllenAircraft/PWC-OLS/tree/main</w:t>
        </w:r>
      </w:hyperlink>
      <w:r>
        <w:t xml:space="preserve">. </w:t>
      </w:r>
    </w:p>
    <w:p w14:paraId="0E3F3A2C" w14:textId="1F0EB60B" w:rsidR="00F773D2" w:rsidRDefault="003F19C1" w:rsidP="00BA2E11">
      <w:pPr>
        <w:pStyle w:val="Step"/>
        <w:numPr>
          <w:ilvl w:val="0"/>
          <w:numId w:val="16"/>
        </w:numPr>
      </w:pPr>
      <w:r>
        <w:t>On the Code page, from the top left button, select the code revision to be evaluated.  Note that the Main branch is always the latest release</w:t>
      </w:r>
      <w:r w:rsidR="00F773D2">
        <w:t xml:space="preserve">   </w:t>
      </w:r>
    </w:p>
    <w:p w14:paraId="2AA74F86" w14:textId="7B76FE82" w:rsidR="00F773D2" w:rsidRDefault="00F773D2" w:rsidP="003F19C1">
      <w:pPr>
        <w:pStyle w:val="Step"/>
        <w:numPr>
          <w:ilvl w:val="0"/>
          <w:numId w:val="0"/>
        </w:numPr>
        <w:ind w:left="360"/>
      </w:pPr>
      <w:r>
        <w:t xml:space="preserve">. </w:t>
      </w:r>
    </w:p>
    <w:p w14:paraId="6FA2A197" w14:textId="77777777" w:rsidR="00F773D2" w:rsidRDefault="00F773D2" w:rsidP="000D3871">
      <w:pPr>
        <w:pStyle w:val="Step"/>
        <w:numPr>
          <w:ilvl w:val="0"/>
          <w:numId w:val="0"/>
        </w:numPr>
        <w:ind w:left="900"/>
      </w:pPr>
    </w:p>
    <w:p w14:paraId="4D1E1CDC" w14:textId="77777777" w:rsidR="00F773D2" w:rsidRDefault="00F773D2" w:rsidP="00F773D2">
      <w:pPr>
        <w:jc w:val="center"/>
      </w:pPr>
      <w:r>
        <w:rPr>
          <w:noProof/>
        </w:rPr>
        <w:drawing>
          <wp:inline distT="0" distB="0" distL="0" distR="0" wp14:anchorId="7EA1BC50" wp14:editId="2427D500">
            <wp:extent cx="3190875" cy="2297261"/>
            <wp:effectExtent l="0" t="0" r="0" b="8255"/>
            <wp:docPr id="615274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74253" name="Picture 1"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02819" cy="2305860"/>
                    </a:xfrm>
                    <a:prstGeom prst="rect">
                      <a:avLst/>
                    </a:prstGeom>
                    <a:noFill/>
                  </pic:spPr>
                </pic:pic>
              </a:graphicData>
            </a:graphic>
          </wp:inline>
        </w:drawing>
      </w:r>
    </w:p>
    <w:p w14:paraId="1745F945" w14:textId="77777777" w:rsidR="00F773D2" w:rsidRDefault="00F773D2" w:rsidP="00BA2E11">
      <w:pPr>
        <w:pStyle w:val="Step"/>
        <w:numPr>
          <w:ilvl w:val="0"/>
          <w:numId w:val="27"/>
        </w:numPr>
      </w:pPr>
      <w:r>
        <w:t>Scroll down and open the builds folder,  select folder “PWC-OLS” and copy.</w:t>
      </w:r>
    </w:p>
    <w:p w14:paraId="72787B45" w14:textId="77777777" w:rsidR="00F773D2" w:rsidRDefault="00F773D2" w:rsidP="000D3871">
      <w:pPr>
        <w:pStyle w:val="Step"/>
      </w:pPr>
      <w:r>
        <w:t>Paste the copied PWC-OLS folder to the target system. Open the new PWC-OLS folder on the target system and click on _OLD_Main2_xxx.exe to run the program.</w:t>
      </w:r>
    </w:p>
    <w:p w14:paraId="131DF08B" w14:textId="77777777" w:rsidR="00F773D2" w:rsidRDefault="00F773D2" w:rsidP="00E3661D">
      <w:pPr>
        <w:pStyle w:val="ZPara"/>
      </w:pPr>
      <w:r>
        <w:t>NOTE:  It is convenient to make a shortcut to _OLD_Main2_xxx.exe and place that shortcut on the target desktop.</w:t>
      </w:r>
    </w:p>
    <w:p w14:paraId="2DDE1837" w14:textId="485CC643" w:rsidR="000B0BA0" w:rsidRPr="003038C9" w:rsidRDefault="000B0BA0" w:rsidP="002E6504">
      <w:pPr>
        <w:rPr>
          <w:rFonts w:cs="Arial"/>
          <w:szCs w:val="22"/>
        </w:rPr>
      </w:pPr>
    </w:p>
    <w:sectPr w:rsidR="000B0BA0" w:rsidRPr="003038C9" w:rsidSect="00486FE6">
      <w:type w:val="continuous"/>
      <w:pgSz w:w="12240" w:h="15840" w:code="1"/>
      <w:pgMar w:top="2160" w:right="1440" w:bottom="720" w:left="1440" w:header="144" w:footer="0" w:gutter="0"/>
      <w:cols w:space="720"/>
      <w:vAlign w:val="cen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B2F388" w14:textId="77777777" w:rsidR="00980802" w:rsidRDefault="00980802">
      <w:r>
        <w:separator/>
      </w:r>
    </w:p>
    <w:p w14:paraId="1E358E3C" w14:textId="77777777" w:rsidR="00980802" w:rsidRDefault="00980802"/>
    <w:p w14:paraId="079E67DF" w14:textId="77777777" w:rsidR="00980802" w:rsidRDefault="00980802"/>
    <w:p w14:paraId="630381D8" w14:textId="77777777" w:rsidR="00980802" w:rsidRDefault="00980802" w:rsidP="004702FF"/>
    <w:p w14:paraId="18991F47" w14:textId="77777777" w:rsidR="00980802" w:rsidRDefault="00980802"/>
  </w:endnote>
  <w:endnote w:type="continuationSeparator" w:id="0">
    <w:p w14:paraId="66479E5B" w14:textId="77777777" w:rsidR="00980802" w:rsidRDefault="00980802">
      <w:r>
        <w:continuationSeparator/>
      </w:r>
    </w:p>
    <w:p w14:paraId="6493091C" w14:textId="77777777" w:rsidR="00980802" w:rsidRDefault="00980802"/>
    <w:p w14:paraId="77D16144" w14:textId="77777777" w:rsidR="00980802" w:rsidRDefault="00980802"/>
    <w:p w14:paraId="368D75B3" w14:textId="77777777" w:rsidR="00980802" w:rsidRDefault="00980802" w:rsidP="004702FF"/>
    <w:p w14:paraId="6BE92193" w14:textId="77777777" w:rsidR="00980802" w:rsidRDefault="009808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Palace Script MT">
    <w:panose1 w:val="030303020206070C0B05"/>
    <w:charset w:val="00"/>
    <w:family w:val="script"/>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Comic Sans MS">
    <w:panose1 w:val="030F0702030302020204"/>
    <w:charset w:val="00"/>
    <w:family w:val="script"/>
    <w:pitch w:val="variable"/>
    <w:sig w:usb0="000006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7438B" w14:textId="77777777" w:rsidR="00810646" w:rsidRDefault="008106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533F4" w14:textId="77777777" w:rsidR="00810646" w:rsidRDefault="0081064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3602EE" w14:textId="77777777" w:rsidR="00810646" w:rsidRDefault="0081064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4C73B" w14:textId="77777777" w:rsidR="000D3871" w:rsidRPr="00D64C1F" w:rsidRDefault="000D3871" w:rsidP="00D64C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6EE2D9" w14:textId="77777777" w:rsidR="00980802" w:rsidRDefault="00980802">
      <w:r>
        <w:separator/>
      </w:r>
    </w:p>
    <w:p w14:paraId="6B018B53" w14:textId="77777777" w:rsidR="00980802" w:rsidRDefault="00980802"/>
    <w:p w14:paraId="354AEFF4" w14:textId="77777777" w:rsidR="00980802" w:rsidRDefault="00980802"/>
    <w:p w14:paraId="16E446C6" w14:textId="77777777" w:rsidR="00980802" w:rsidRDefault="00980802" w:rsidP="004702FF"/>
    <w:p w14:paraId="4E7BD952" w14:textId="77777777" w:rsidR="00980802" w:rsidRDefault="00980802"/>
  </w:footnote>
  <w:footnote w:type="continuationSeparator" w:id="0">
    <w:p w14:paraId="22026026" w14:textId="77777777" w:rsidR="00980802" w:rsidRDefault="00980802">
      <w:r>
        <w:continuationSeparator/>
      </w:r>
    </w:p>
    <w:p w14:paraId="502F4EDF" w14:textId="77777777" w:rsidR="00980802" w:rsidRDefault="00980802"/>
    <w:p w14:paraId="41F1AAA9" w14:textId="77777777" w:rsidR="00980802" w:rsidRDefault="00980802"/>
    <w:p w14:paraId="6F2CF394" w14:textId="77777777" w:rsidR="00980802" w:rsidRDefault="00980802" w:rsidP="004702FF"/>
    <w:p w14:paraId="2A895AF8" w14:textId="77777777" w:rsidR="00980802" w:rsidRDefault="0098080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1E8FE" w14:textId="77777777" w:rsidR="00810646" w:rsidRDefault="008106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BB275" w14:textId="4D23195A" w:rsidR="00457D6E" w:rsidRDefault="00000000">
    <w:pPr>
      <w:pStyle w:val="Heading1"/>
      <w:ind w:left="720" w:firstLine="720"/>
      <w:jc w:val="left"/>
      <w:rPr>
        <w:spacing w:val="20"/>
        <w:sz w:val="22"/>
      </w:rPr>
    </w:pPr>
    <w:r>
      <w:rPr>
        <w:rFonts w:ascii="Times New Roman" w:hAnsi="Times New Roman"/>
        <w:noProof/>
        <w:sz w:val="22"/>
      </w:rPr>
      <w:object w:dxaOrig="1440" w:dyaOrig="1440" w14:anchorId="7707EB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style="position:absolute;left:0;text-align:left;margin-left:180pt;margin-top:19.2pt;width:108pt;height:21.6pt;z-index:251655680" o:allowincell="f" fillcolor="window">
          <v:imagedata r:id="rId1" o:title="" croptop="-1938f" cropbottom="-1938f" cropleft="-1320f" cropright="-1320f"/>
          <w10:wrap type="topAndBottom"/>
        </v:shape>
        <o:OLEObject Type="Embed" ProgID="Word.Picture.8" ShapeID="_x0000_s1025" DrawAspect="Content" ObjectID="_1822557400" r:id="rId2"/>
      </w:object>
    </w:r>
    <w:r w:rsidR="00457D6E">
      <w:rPr>
        <w:spacing w:val="20"/>
        <w:sz w:val="22"/>
      </w:rPr>
      <w:t xml:space="preserve">              ALLEN AIRCRAFT PRODUCTS, INC.</w:t>
    </w:r>
  </w:p>
  <w:tbl>
    <w:tblPr>
      <w:tblpPr w:leftFromText="187" w:rightFromText="187" w:vertAnchor="page" w:horzAnchor="page" w:tblpX="9534" w:tblpY="1081"/>
      <w:tblW w:w="0" w:type="auto"/>
      <w:tblLook w:val="0000" w:firstRow="0" w:lastRow="0" w:firstColumn="0" w:lastColumn="0" w:noHBand="0" w:noVBand="0"/>
    </w:tblPr>
    <w:tblGrid>
      <w:gridCol w:w="990"/>
      <w:gridCol w:w="1350"/>
    </w:tblGrid>
    <w:tr w:rsidR="00457D6E" w14:paraId="15B649D2" w14:textId="77777777">
      <w:tc>
        <w:tcPr>
          <w:tcW w:w="990" w:type="dxa"/>
          <w:vAlign w:val="center"/>
        </w:tcPr>
        <w:p w14:paraId="1DD9F7E4" w14:textId="77777777" w:rsidR="00457D6E" w:rsidRDefault="00457D6E" w:rsidP="000448BE">
          <w:pPr>
            <w:rPr>
              <w:rFonts w:cs="Arial"/>
            </w:rPr>
          </w:pPr>
          <w:r>
            <w:rPr>
              <w:rFonts w:cs="Arial"/>
            </w:rPr>
            <w:t>PAGE:</w:t>
          </w:r>
        </w:p>
      </w:tc>
      <w:tc>
        <w:tcPr>
          <w:tcW w:w="1350" w:type="dxa"/>
          <w:vAlign w:val="center"/>
        </w:tcPr>
        <w:p w14:paraId="4E07A0F2" w14:textId="77777777" w:rsidR="00457D6E" w:rsidRDefault="00457D6E" w:rsidP="000448BE">
          <w:pPr>
            <w:rPr>
              <w:rFonts w:cs="Arial"/>
            </w:rP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sidR="00191B54">
            <w:rPr>
              <w:rStyle w:val="PageNumber"/>
              <w:rFonts w:cs="Arial"/>
              <w:noProof/>
            </w:rPr>
            <w:t>1</w:t>
          </w:r>
          <w:r>
            <w:rPr>
              <w:rStyle w:val="PageNumber"/>
              <w:rFonts w:cs="Arial"/>
            </w:rPr>
            <w:fldChar w:fldCharType="end"/>
          </w:r>
        </w:p>
      </w:tc>
    </w:tr>
    <w:tr w:rsidR="00457D6E" w14:paraId="280CA904" w14:textId="77777777">
      <w:tc>
        <w:tcPr>
          <w:tcW w:w="990" w:type="dxa"/>
          <w:vAlign w:val="center"/>
        </w:tcPr>
        <w:p w14:paraId="0D3AB1F8" w14:textId="77777777" w:rsidR="00457D6E" w:rsidRDefault="00457D6E" w:rsidP="000448BE">
          <w:pPr>
            <w:rPr>
              <w:rFonts w:cs="Arial"/>
            </w:rPr>
          </w:pPr>
          <w:r>
            <w:rPr>
              <w:rFonts w:cs="Arial"/>
            </w:rPr>
            <w:t>DATE:</w:t>
          </w:r>
        </w:p>
      </w:tc>
      <w:tc>
        <w:tcPr>
          <w:tcW w:w="1350" w:type="dxa"/>
          <w:vAlign w:val="center"/>
        </w:tcPr>
        <w:p w14:paraId="1FCA1ECF" w14:textId="46A58A67" w:rsidR="00457D6E" w:rsidRDefault="007132E5" w:rsidP="008A5981">
          <w:pPr>
            <w:rPr>
              <w:rFonts w:cs="Arial"/>
            </w:rPr>
          </w:pPr>
          <w:r>
            <w:rPr>
              <w:rFonts w:cs="Arial"/>
            </w:rPr>
            <w:t>2025/</w:t>
          </w:r>
          <w:r w:rsidR="002A70CB">
            <w:rPr>
              <w:rFonts w:cs="Arial"/>
            </w:rPr>
            <w:t>5</w:t>
          </w:r>
          <w:r w:rsidR="001625B7">
            <w:rPr>
              <w:rFonts w:cs="Arial"/>
            </w:rPr>
            <w:t>/</w:t>
          </w:r>
          <w:r w:rsidR="002A70CB">
            <w:rPr>
              <w:rFonts w:cs="Arial"/>
            </w:rPr>
            <w:t>1</w:t>
          </w:r>
        </w:p>
      </w:tc>
    </w:tr>
    <w:tr w:rsidR="00457D6E" w14:paraId="261DB8F6" w14:textId="77777777">
      <w:tc>
        <w:tcPr>
          <w:tcW w:w="990" w:type="dxa"/>
          <w:vAlign w:val="center"/>
        </w:tcPr>
        <w:p w14:paraId="08BCD2AD" w14:textId="77777777" w:rsidR="00457D6E" w:rsidRDefault="00457D6E" w:rsidP="000448BE">
          <w:pPr>
            <w:rPr>
              <w:rFonts w:cs="Arial"/>
            </w:rPr>
          </w:pPr>
          <w:r>
            <w:rPr>
              <w:rFonts w:cs="Arial"/>
            </w:rPr>
            <w:t>REV:</w:t>
          </w:r>
        </w:p>
      </w:tc>
      <w:tc>
        <w:tcPr>
          <w:tcW w:w="1350" w:type="dxa"/>
          <w:vAlign w:val="center"/>
        </w:tcPr>
        <w:p w14:paraId="4EEAF09E" w14:textId="3D69CCA1" w:rsidR="00D123E8" w:rsidRDefault="0064065C" w:rsidP="000448BE">
          <w:pPr>
            <w:rPr>
              <w:rFonts w:cs="Arial"/>
            </w:rPr>
          </w:pPr>
          <w:r>
            <w:rPr>
              <w:rFonts w:cs="Arial"/>
            </w:rPr>
            <w:t>Draft</w:t>
          </w:r>
          <w:r w:rsidR="00C4226E">
            <w:rPr>
              <w:rFonts w:cs="Arial"/>
            </w:rPr>
            <w:t xml:space="preserve"> </w:t>
          </w:r>
          <w:r w:rsidR="00810646">
            <w:rPr>
              <w:rFonts w:cs="Arial"/>
            </w:rPr>
            <w:t>4</w:t>
          </w:r>
        </w:p>
      </w:tc>
    </w:tr>
  </w:tbl>
  <w:p w14:paraId="7B0BAC74" w14:textId="77777777" w:rsidR="00457D6E" w:rsidRDefault="00457D6E" w:rsidP="00FF1219">
    <w:pPr>
      <w:rPr>
        <w:sz w:val="18"/>
      </w:rPr>
    </w:pPr>
  </w:p>
  <w:p w14:paraId="03157E68" w14:textId="431EB508" w:rsidR="00457D6E" w:rsidRDefault="00457D6E">
    <w:pPr>
      <w:ind w:left="2880" w:firstLine="720"/>
      <w:rPr>
        <w:sz w:val="18"/>
      </w:rPr>
    </w:pPr>
    <w:r>
      <w:rPr>
        <w:sz w:val="18"/>
      </w:rPr>
      <w:t>Ravenna, Ohio 44266-1211</w:t>
    </w:r>
  </w:p>
  <w:p w14:paraId="6A9F18EC" w14:textId="77777777" w:rsidR="00457D6E" w:rsidRDefault="00457D6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EDFE18" w14:textId="77777777" w:rsidR="00810646" w:rsidRDefault="0081064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E7195" w14:textId="77777777" w:rsidR="00A80086" w:rsidRDefault="00000000">
    <w:pPr>
      <w:pStyle w:val="Heading1"/>
      <w:ind w:left="720" w:firstLine="720"/>
      <w:jc w:val="left"/>
      <w:rPr>
        <w:spacing w:val="20"/>
        <w:sz w:val="22"/>
      </w:rPr>
    </w:pPr>
    <w:r>
      <w:rPr>
        <w:rFonts w:ascii="Times New Roman" w:hAnsi="Times New Roman"/>
        <w:noProof/>
        <w:sz w:val="22"/>
      </w:rPr>
      <w:object w:dxaOrig="1440" w:dyaOrig="1440" w14:anchorId="53683F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8" type="#_x0000_t75" style="position:absolute;left:0;text-align:left;margin-left:180pt;margin-top:26.65pt;width:108pt;height:21.6pt;z-index:251659776" o:allowincell="f" fillcolor="window">
          <v:imagedata r:id="rId1" o:title="" croptop="-1938f" cropbottom="-1938f" cropleft="-1320f" cropright="-1320f"/>
          <w10:wrap type="topAndBottom"/>
        </v:shape>
        <o:OLEObject Type="Embed" ProgID="Word.Picture.8" ShapeID="_x0000_s1088" DrawAspect="Content" ObjectID="_1822557401" r:id="rId2"/>
      </w:object>
    </w:r>
    <w:r w:rsidR="00457D6E">
      <w:rPr>
        <w:spacing w:val="20"/>
        <w:sz w:val="22"/>
      </w:rPr>
      <w:t xml:space="preserve">             </w:t>
    </w:r>
  </w:p>
  <w:p w14:paraId="0807DC8E" w14:textId="7573C33B" w:rsidR="00457D6E" w:rsidRDefault="00A80086">
    <w:pPr>
      <w:pStyle w:val="Heading1"/>
      <w:ind w:left="720" w:firstLine="720"/>
      <w:jc w:val="left"/>
      <w:rPr>
        <w:spacing w:val="20"/>
        <w:sz w:val="22"/>
      </w:rPr>
    </w:pPr>
    <w:r>
      <w:rPr>
        <w:spacing w:val="20"/>
        <w:sz w:val="22"/>
      </w:rPr>
      <w:t xml:space="preserve">             </w:t>
    </w:r>
    <w:r w:rsidR="00457D6E">
      <w:rPr>
        <w:spacing w:val="20"/>
        <w:sz w:val="22"/>
      </w:rPr>
      <w:t xml:space="preserve"> ALLEN AIRCRAFT PRODUCTS, INC.</w:t>
    </w:r>
  </w:p>
  <w:tbl>
    <w:tblPr>
      <w:tblpPr w:leftFromText="187" w:rightFromText="187" w:vertAnchor="page" w:horzAnchor="page" w:tblpX="9101" w:tblpY="1081"/>
      <w:tblW w:w="0" w:type="auto"/>
      <w:tblLook w:val="0000" w:firstRow="0" w:lastRow="0" w:firstColumn="0" w:lastColumn="0" w:noHBand="0" w:noVBand="0"/>
    </w:tblPr>
    <w:tblGrid>
      <w:gridCol w:w="1194"/>
      <w:gridCol w:w="1953"/>
    </w:tblGrid>
    <w:tr w:rsidR="008670B8" w14:paraId="43690B1F" w14:textId="77777777" w:rsidTr="00A80086">
      <w:tc>
        <w:tcPr>
          <w:tcW w:w="1194" w:type="dxa"/>
          <w:vAlign w:val="center"/>
        </w:tcPr>
        <w:p w14:paraId="14858823" w14:textId="7131ABE3" w:rsidR="008670B8" w:rsidRDefault="008670B8" w:rsidP="00A80086">
          <w:pPr>
            <w:rPr>
              <w:rFonts w:cs="Arial"/>
            </w:rPr>
          </w:pPr>
          <w:r>
            <w:rPr>
              <w:rFonts w:cs="Arial"/>
            </w:rPr>
            <w:t>PAGE:</w:t>
          </w:r>
        </w:p>
      </w:tc>
      <w:tc>
        <w:tcPr>
          <w:tcW w:w="1953" w:type="dxa"/>
          <w:vAlign w:val="center"/>
        </w:tcPr>
        <w:p w14:paraId="61C4511F" w14:textId="15FFE9A6" w:rsidR="008670B8" w:rsidRDefault="008670B8" w:rsidP="00A80086">
          <w:pPr>
            <w:rPr>
              <w:rFonts w:cs="Arial"/>
              <w:szCs w:val="22"/>
            </w:rP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9</w:t>
          </w:r>
          <w:r>
            <w:rPr>
              <w:rStyle w:val="PageNumber"/>
              <w:rFonts w:cs="Arial"/>
            </w:rPr>
            <w:fldChar w:fldCharType="end"/>
          </w:r>
        </w:p>
      </w:tc>
    </w:tr>
    <w:tr w:rsidR="00457D6E" w14:paraId="4952E457" w14:textId="77777777" w:rsidTr="00A80086">
      <w:tc>
        <w:tcPr>
          <w:tcW w:w="1194" w:type="dxa"/>
          <w:vAlign w:val="center"/>
        </w:tcPr>
        <w:p w14:paraId="417D559F" w14:textId="77777777" w:rsidR="00457D6E" w:rsidRDefault="00457D6E" w:rsidP="00A80086">
          <w:pPr>
            <w:rPr>
              <w:rFonts w:cs="Arial"/>
            </w:rPr>
          </w:pPr>
          <w:r>
            <w:rPr>
              <w:rFonts w:cs="Arial"/>
            </w:rPr>
            <w:t>REPORT:</w:t>
          </w:r>
        </w:p>
      </w:tc>
      <w:tc>
        <w:tcPr>
          <w:tcW w:w="1953" w:type="dxa"/>
          <w:vAlign w:val="center"/>
        </w:tcPr>
        <w:p w14:paraId="004A9C18" w14:textId="5EFF9A1F" w:rsidR="00457D6E" w:rsidRDefault="00C4226E" w:rsidP="00A80086">
          <w:pPr>
            <w:rPr>
              <w:rFonts w:cs="Arial"/>
            </w:rPr>
          </w:pPr>
          <w:bookmarkStart w:id="546" w:name="_Hlk191710431"/>
          <w:r>
            <w:rPr>
              <w:rFonts w:cs="Arial"/>
              <w:szCs w:val="22"/>
            </w:rPr>
            <w:t>#</w:t>
          </w:r>
          <w:r w:rsidR="008670B8">
            <w:rPr>
              <w:rFonts w:cs="Arial"/>
              <w:szCs w:val="22"/>
            </w:rPr>
            <w:t>250</w:t>
          </w:r>
          <w:bookmarkEnd w:id="546"/>
          <w:r w:rsidR="00A80086">
            <w:rPr>
              <w:rFonts w:cs="Arial"/>
              <w:szCs w:val="22"/>
            </w:rPr>
            <w:t>318</w:t>
          </w:r>
        </w:p>
      </w:tc>
    </w:tr>
    <w:tr w:rsidR="00457D6E" w14:paraId="18120604" w14:textId="77777777" w:rsidTr="00A80086">
      <w:tc>
        <w:tcPr>
          <w:tcW w:w="1194" w:type="dxa"/>
          <w:vAlign w:val="center"/>
        </w:tcPr>
        <w:p w14:paraId="0C0EAA1D" w14:textId="77777777" w:rsidR="00457D6E" w:rsidRDefault="00457D6E" w:rsidP="00A80086">
          <w:pPr>
            <w:rPr>
              <w:rFonts w:cs="Arial"/>
            </w:rPr>
          </w:pPr>
          <w:r>
            <w:rPr>
              <w:rFonts w:cs="Arial"/>
            </w:rPr>
            <w:t>REV:</w:t>
          </w:r>
        </w:p>
      </w:tc>
      <w:tc>
        <w:tcPr>
          <w:tcW w:w="1953" w:type="dxa"/>
          <w:vAlign w:val="center"/>
        </w:tcPr>
        <w:p w14:paraId="29A0C77E" w14:textId="1D1CA716" w:rsidR="00457D6E" w:rsidRDefault="00457D6E" w:rsidP="00A80086">
          <w:pPr>
            <w:rPr>
              <w:rFonts w:cs="Arial"/>
            </w:rPr>
          </w:pPr>
          <w:r>
            <w:rPr>
              <w:rFonts w:cs="Arial"/>
            </w:rPr>
            <w:t>-</w:t>
          </w:r>
          <w:r w:rsidR="00C4226E">
            <w:rPr>
              <w:rFonts w:cs="Arial"/>
            </w:rPr>
            <w:t xml:space="preserve">Draft </w:t>
          </w:r>
          <w:r w:rsidR="00550A76">
            <w:rPr>
              <w:rFonts w:cs="Arial"/>
            </w:rPr>
            <w:t>3</w:t>
          </w:r>
        </w:p>
      </w:tc>
    </w:tr>
  </w:tbl>
  <w:p w14:paraId="18B6830C" w14:textId="7F4B3531" w:rsidR="00457D6E" w:rsidRDefault="00457D6E" w:rsidP="009A05AB">
    <w:pPr>
      <w:tabs>
        <w:tab w:val="left" w:pos="7755"/>
      </w:tabs>
      <w:rPr>
        <w:sz w:val="18"/>
      </w:rPr>
    </w:pPr>
  </w:p>
  <w:p w14:paraId="68033A05" w14:textId="255138A2" w:rsidR="00DD7920" w:rsidRPr="00A80086" w:rsidRDefault="00A80086" w:rsidP="00A80086">
    <w:pPr>
      <w:ind w:left="2880" w:firstLine="720"/>
      <w:rPr>
        <w:sz w:val="18"/>
      </w:rPr>
    </w:pPr>
    <w:r>
      <w:rPr>
        <w:sz w:val="18"/>
      </w:rPr>
      <w:t>R</w:t>
    </w:r>
    <w:r w:rsidR="00457D6E">
      <w:rPr>
        <w:sz w:val="18"/>
      </w:rPr>
      <w:t>avenna, Ohio 44266-1211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D2E40"/>
    <w:multiLevelType w:val="singleLevel"/>
    <w:tmpl w:val="A89E57CA"/>
    <w:lvl w:ilvl="0">
      <w:start w:val="1"/>
      <w:numFmt w:val="bullet"/>
      <w:pStyle w:val="Bullet"/>
      <w:lvlText w:val=""/>
      <w:lvlJc w:val="left"/>
      <w:pPr>
        <w:tabs>
          <w:tab w:val="num" w:pos="720"/>
        </w:tabs>
        <w:ind w:left="648" w:hanging="288"/>
      </w:pPr>
      <w:rPr>
        <w:rFonts w:ascii="Symbol" w:hAnsi="Symbol" w:hint="default"/>
      </w:rPr>
    </w:lvl>
  </w:abstractNum>
  <w:abstractNum w:abstractNumId="1" w15:restartNumberingAfterBreak="0">
    <w:nsid w:val="04805026"/>
    <w:multiLevelType w:val="hybridMultilevel"/>
    <w:tmpl w:val="2A16ECE6"/>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 w15:restartNumberingAfterBreak="0">
    <w:nsid w:val="093600C9"/>
    <w:multiLevelType w:val="hybridMultilevel"/>
    <w:tmpl w:val="1E9E182E"/>
    <w:lvl w:ilvl="0" w:tplc="272896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10E6F1F"/>
    <w:multiLevelType w:val="hybridMultilevel"/>
    <w:tmpl w:val="8EA2707A"/>
    <w:lvl w:ilvl="0" w:tplc="10EC7B02">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646723"/>
    <w:multiLevelType w:val="hybridMultilevel"/>
    <w:tmpl w:val="552E4B44"/>
    <w:lvl w:ilvl="0" w:tplc="C520F55E">
      <w:start w:val="1"/>
      <w:numFmt w:val="bullet"/>
      <w:pStyle w:val="Dashbullet"/>
      <w:lvlText w:val=""/>
      <w:lvlJc w:val="left"/>
      <w:pPr>
        <w:ind w:left="2160" w:hanging="360"/>
      </w:pPr>
      <w:rPr>
        <w:rFonts w:ascii="Symbol" w:hAnsi="Symbol" w:hint="default"/>
      </w:rPr>
    </w:lvl>
    <w:lvl w:ilvl="1" w:tplc="FFFFFFFF">
      <w:start w:val="1"/>
      <w:numFmt w:val="bullet"/>
      <w:lvlText w:val=""/>
      <w:lvlJc w:val="left"/>
      <w:pPr>
        <w:ind w:left="252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5" w15:restartNumberingAfterBreak="0">
    <w:nsid w:val="14344306"/>
    <w:multiLevelType w:val="hybridMultilevel"/>
    <w:tmpl w:val="1E9E182E"/>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143A1EBA"/>
    <w:multiLevelType w:val="hybridMultilevel"/>
    <w:tmpl w:val="3C04BFAE"/>
    <w:lvl w:ilvl="0" w:tplc="04090015">
      <w:start w:val="1"/>
      <w:numFmt w:val="upperLetter"/>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C67BA6"/>
    <w:multiLevelType w:val="hybridMultilevel"/>
    <w:tmpl w:val="D39EE2A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D132BFE"/>
    <w:multiLevelType w:val="hybridMultilevel"/>
    <w:tmpl w:val="4E44FCA2"/>
    <w:lvl w:ilvl="0" w:tplc="92EABACA">
      <w:start w:val="1"/>
      <w:numFmt w:val="upperLetter"/>
      <w:pStyle w:val="BodyText1Hanginginden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905E39"/>
    <w:multiLevelType w:val="multilevel"/>
    <w:tmpl w:val="B5725582"/>
    <w:lvl w:ilvl="0">
      <w:start w:val="1"/>
      <w:numFmt w:val="decimal"/>
      <w:pStyle w:val="ZL1Section"/>
      <w:lvlText w:val="%1.0"/>
      <w:lvlJc w:val="left"/>
      <w:pPr>
        <w:tabs>
          <w:tab w:val="num" w:pos="576"/>
        </w:tabs>
        <w:ind w:left="576" w:hanging="576"/>
      </w:pPr>
      <w:rPr>
        <w:rFonts w:hint="default"/>
      </w:rPr>
    </w:lvl>
    <w:lvl w:ilvl="1">
      <w:start w:val="1"/>
      <w:numFmt w:val="decimal"/>
      <w:pStyle w:val="ZL2Section"/>
      <w:lvlText w:val="%1.%2"/>
      <w:lvlJc w:val="left"/>
      <w:pPr>
        <w:tabs>
          <w:tab w:val="num" w:pos="576"/>
        </w:tabs>
        <w:ind w:left="576" w:hanging="576"/>
      </w:pPr>
      <w:rPr>
        <w:rFonts w:hint="default"/>
      </w:rPr>
    </w:lvl>
    <w:lvl w:ilvl="2">
      <w:start w:val="1"/>
      <w:numFmt w:val="decimal"/>
      <w:pStyle w:val="style2"/>
      <w:lvlText w:val="%1.%2.%3"/>
      <w:lvlJc w:val="left"/>
      <w:pPr>
        <w:tabs>
          <w:tab w:val="num" w:pos="864"/>
        </w:tabs>
        <w:ind w:left="864" w:hanging="864"/>
      </w:pPr>
      <w:rPr>
        <w:rFonts w:hint="default"/>
      </w:rPr>
    </w:lvl>
    <w:lvl w:ilvl="3">
      <w:start w:val="1"/>
      <w:numFmt w:val="decimal"/>
      <w:pStyle w:val="STYLE7"/>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20CC7C29"/>
    <w:multiLevelType w:val="hybridMultilevel"/>
    <w:tmpl w:val="51A0ECDA"/>
    <w:lvl w:ilvl="0" w:tplc="94C4CB54">
      <w:start w:val="1"/>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1573A63"/>
    <w:multiLevelType w:val="hybridMultilevel"/>
    <w:tmpl w:val="C9AAFAEC"/>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25DB7DBF"/>
    <w:multiLevelType w:val="hybridMultilevel"/>
    <w:tmpl w:val="F530F5FC"/>
    <w:lvl w:ilvl="0" w:tplc="BBEE5000">
      <w:start w:val="1"/>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F25726"/>
    <w:multiLevelType w:val="hybridMultilevel"/>
    <w:tmpl w:val="0096B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3940CF"/>
    <w:multiLevelType w:val="hybridMultilevel"/>
    <w:tmpl w:val="7642453E"/>
    <w:lvl w:ilvl="0" w:tplc="D996129E">
      <w:start w:val="1"/>
      <w:numFmt w:val="decimal"/>
      <w:pStyle w:val="Step"/>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2E421F2"/>
    <w:multiLevelType w:val="multilevel"/>
    <w:tmpl w:val="470E6D68"/>
    <w:lvl w:ilvl="0">
      <w:start w:val="1"/>
      <w:numFmt w:val="upperRoman"/>
      <w:lvlText w:val="Appendix %1."/>
      <w:lvlJc w:val="left"/>
      <w:pPr>
        <w:ind w:left="720" w:hanging="360"/>
      </w:pPr>
      <w:rPr>
        <w:rFonts w:hint="default"/>
      </w:rPr>
    </w:lvl>
    <w:lvl w:ilvl="1">
      <w:start w:val="1"/>
      <w:numFmt w:val="decimal"/>
      <w:lvlText w:val="%2."/>
      <w:lvlJc w:val="left"/>
      <w:pPr>
        <w:ind w:left="1440" w:hanging="360"/>
      </w:p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68831F2"/>
    <w:multiLevelType w:val="multilevel"/>
    <w:tmpl w:val="694E6DDC"/>
    <w:lvl w:ilvl="0">
      <w:start w:val="1"/>
      <w:numFmt w:val="upperRoman"/>
      <w:lvlText w:val="Appendix %1."/>
      <w:lvlJc w:val="left"/>
      <w:pPr>
        <w:ind w:left="720" w:hanging="360"/>
      </w:pPr>
      <w:rPr>
        <w:rFonts w:hint="default"/>
      </w:rPr>
    </w:lvl>
    <w:lvl w:ilvl="1">
      <w:start w:val="1"/>
      <w:numFmt w:val="lowerRoman"/>
      <w:pStyle w:val="Append"/>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A121532"/>
    <w:multiLevelType w:val="hybridMultilevel"/>
    <w:tmpl w:val="1166C60C"/>
    <w:lvl w:ilvl="0" w:tplc="7FF20F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C216EB7"/>
    <w:multiLevelType w:val="hybridMultilevel"/>
    <w:tmpl w:val="9962C82C"/>
    <w:lvl w:ilvl="0" w:tplc="E78448AA">
      <w:start w:val="8"/>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E0B5C7B"/>
    <w:multiLevelType w:val="hybridMultilevel"/>
    <w:tmpl w:val="C9AAFAEC"/>
    <w:lvl w:ilvl="0" w:tplc="F72263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F526438"/>
    <w:multiLevelType w:val="hybridMultilevel"/>
    <w:tmpl w:val="902EAD08"/>
    <w:lvl w:ilvl="0" w:tplc="BA98F7F2">
      <w:start w:val="1"/>
      <w:numFmt w:val="decimal"/>
      <w:pStyle w:val="Figure"/>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A46D79"/>
    <w:multiLevelType w:val="hybridMultilevel"/>
    <w:tmpl w:val="3D1476DC"/>
    <w:lvl w:ilvl="0" w:tplc="583421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4094690"/>
    <w:multiLevelType w:val="hybridMultilevel"/>
    <w:tmpl w:val="D58CDB46"/>
    <w:lvl w:ilvl="0" w:tplc="3EAE268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A0C6BF0"/>
    <w:multiLevelType w:val="hybridMultilevel"/>
    <w:tmpl w:val="5AC8462A"/>
    <w:lvl w:ilvl="0" w:tplc="368612A6">
      <w:start w:val="1"/>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73506E"/>
    <w:multiLevelType w:val="hybridMultilevel"/>
    <w:tmpl w:val="B79C8CF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D5B345D"/>
    <w:multiLevelType w:val="hybridMultilevel"/>
    <w:tmpl w:val="A46AEF24"/>
    <w:lvl w:ilvl="0" w:tplc="DB84E946">
      <w:start w:val="1"/>
      <w:numFmt w:val="decimal"/>
      <w:pStyle w:val="Requirement"/>
      <w:lvlText w:val="%1)  "/>
      <w:lvlJc w:val="left"/>
      <w:pPr>
        <w:ind w:left="1080" w:hanging="360"/>
      </w:pPr>
      <w:rPr>
        <w:rFonts w:hint="default"/>
      </w:rPr>
    </w:lvl>
    <w:lvl w:ilvl="1" w:tplc="FFFFFFFF">
      <w:start w:val="1"/>
      <w:numFmt w:val="bullet"/>
      <w:lvlText w:val=""/>
      <w:lvlJc w:val="left"/>
      <w:pPr>
        <w:ind w:left="1800" w:hanging="360"/>
      </w:pPr>
      <w:rPr>
        <w:rFonts w:ascii="Wingdings" w:hAnsi="Wingdings"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6" w15:restartNumberingAfterBreak="0">
    <w:nsid w:val="657C1A97"/>
    <w:multiLevelType w:val="multilevel"/>
    <w:tmpl w:val="EA742952"/>
    <w:lvl w:ilvl="0">
      <w:start w:val="1"/>
      <w:numFmt w:val="upperRoman"/>
      <w:lvlText w:val="Appendix %1."/>
      <w:lvlJc w:val="left"/>
      <w:pPr>
        <w:ind w:left="720" w:hanging="360"/>
      </w:pPr>
      <w:rPr>
        <w:rFonts w:hint="default"/>
      </w:rPr>
    </w:lvl>
    <w:lvl w:ilvl="1">
      <w:start w:val="1"/>
      <w:numFmt w:val="decimal"/>
      <w:lvlText w:val="%2."/>
      <w:lvlJc w:val="left"/>
      <w:pPr>
        <w:ind w:left="1440" w:hanging="360"/>
      </w:p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9AE7ADD"/>
    <w:multiLevelType w:val="hybridMultilevel"/>
    <w:tmpl w:val="D58CDB4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6A4C34D7"/>
    <w:multiLevelType w:val="hybridMultilevel"/>
    <w:tmpl w:val="65D2A288"/>
    <w:lvl w:ilvl="0" w:tplc="C02608F4">
      <w:start w:val="1"/>
      <w:numFmt w:val="bullet"/>
      <w:pStyle w:val="checkbox"/>
      <w:lvlText w:val=""/>
      <w:lvlJc w:val="left"/>
      <w:pPr>
        <w:ind w:left="1260" w:hanging="360"/>
      </w:pPr>
      <w:rPr>
        <w:rFonts w:ascii="Symbol" w:hAnsi="Symbol" w:hint="default"/>
      </w:rPr>
    </w:lvl>
    <w:lvl w:ilvl="1" w:tplc="04090003">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1980" w:hanging="360"/>
      </w:pPr>
      <w:rPr>
        <w:rFonts w:ascii="Symbol" w:hAnsi="Symbol" w:hint="default"/>
      </w:rPr>
    </w:lvl>
    <w:lvl w:ilvl="4" w:tplc="04090003" w:tentative="1">
      <w:start w:val="1"/>
      <w:numFmt w:val="bullet"/>
      <w:lvlText w:val="o"/>
      <w:lvlJc w:val="left"/>
      <w:pPr>
        <w:ind w:left="2700" w:hanging="360"/>
      </w:pPr>
      <w:rPr>
        <w:rFonts w:ascii="Courier New" w:hAnsi="Courier New" w:cs="Courier New" w:hint="default"/>
      </w:rPr>
    </w:lvl>
    <w:lvl w:ilvl="5" w:tplc="04090005" w:tentative="1">
      <w:start w:val="1"/>
      <w:numFmt w:val="bullet"/>
      <w:lvlText w:val=""/>
      <w:lvlJc w:val="left"/>
      <w:pPr>
        <w:ind w:left="3420" w:hanging="360"/>
      </w:pPr>
      <w:rPr>
        <w:rFonts w:ascii="Wingdings" w:hAnsi="Wingdings" w:hint="default"/>
      </w:rPr>
    </w:lvl>
    <w:lvl w:ilvl="6" w:tplc="04090001" w:tentative="1">
      <w:start w:val="1"/>
      <w:numFmt w:val="bullet"/>
      <w:lvlText w:val=""/>
      <w:lvlJc w:val="left"/>
      <w:pPr>
        <w:ind w:left="4140" w:hanging="360"/>
      </w:pPr>
      <w:rPr>
        <w:rFonts w:ascii="Symbol" w:hAnsi="Symbol" w:hint="default"/>
      </w:rPr>
    </w:lvl>
    <w:lvl w:ilvl="7" w:tplc="04090003" w:tentative="1">
      <w:start w:val="1"/>
      <w:numFmt w:val="bullet"/>
      <w:lvlText w:val="o"/>
      <w:lvlJc w:val="left"/>
      <w:pPr>
        <w:ind w:left="4860" w:hanging="360"/>
      </w:pPr>
      <w:rPr>
        <w:rFonts w:ascii="Courier New" w:hAnsi="Courier New" w:cs="Courier New" w:hint="default"/>
      </w:rPr>
    </w:lvl>
    <w:lvl w:ilvl="8" w:tplc="04090005" w:tentative="1">
      <w:start w:val="1"/>
      <w:numFmt w:val="bullet"/>
      <w:lvlText w:val=""/>
      <w:lvlJc w:val="left"/>
      <w:pPr>
        <w:ind w:left="5580" w:hanging="360"/>
      </w:pPr>
      <w:rPr>
        <w:rFonts w:ascii="Wingdings" w:hAnsi="Wingdings" w:hint="default"/>
      </w:rPr>
    </w:lvl>
  </w:abstractNum>
  <w:abstractNum w:abstractNumId="29" w15:restartNumberingAfterBreak="0">
    <w:nsid w:val="7AF13B1B"/>
    <w:multiLevelType w:val="hybridMultilevel"/>
    <w:tmpl w:val="1166C60C"/>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7E2478A5"/>
    <w:multiLevelType w:val="multilevel"/>
    <w:tmpl w:val="E4C88DD0"/>
    <w:lvl w:ilvl="0">
      <w:start w:val="1"/>
      <w:numFmt w:val="decimal"/>
      <w:pStyle w:val="Report"/>
      <w:lvlText w:val="%1.0"/>
      <w:lvlJc w:val="left"/>
      <w:pPr>
        <w:tabs>
          <w:tab w:val="num" w:pos="720"/>
        </w:tabs>
        <w:ind w:left="720" w:hanging="720"/>
      </w:pPr>
      <w:rPr>
        <w:rFonts w:hint="default"/>
      </w:rPr>
    </w:lvl>
    <w:lvl w:ilvl="1">
      <w:start w:val="1"/>
      <w:numFmt w:val="decimal"/>
      <w:lvlText w:val="%1.%2"/>
      <w:lvlJc w:val="left"/>
      <w:pPr>
        <w:tabs>
          <w:tab w:val="num" w:pos="792"/>
        </w:tabs>
        <w:ind w:left="432" w:firstLine="0"/>
      </w:pPr>
      <w:rPr>
        <w:rFonts w:hint="default"/>
      </w:rPr>
    </w:lvl>
    <w:lvl w:ilvl="2">
      <w:start w:val="1"/>
      <w:numFmt w:val="decimal"/>
      <w:lvlText w:val="%1.%2.%3"/>
      <w:lvlJc w:val="left"/>
      <w:pPr>
        <w:tabs>
          <w:tab w:val="num" w:pos="1152"/>
        </w:tabs>
        <w:ind w:left="432" w:firstLine="0"/>
      </w:pPr>
      <w:rPr>
        <w:rFonts w:hint="default"/>
      </w:rPr>
    </w:lvl>
    <w:lvl w:ilvl="3">
      <w:start w:val="1"/>
      <w:numFmt w:val="decimal"/>
      <w:lvlText w:val="%1.%2.%3.%4."/>
      <w:lvlJc w:val="left"/>
      <w:pPr>
        <w:tabs>
          <w:tab w:val="num" w:pos="2160"/>
        </w:tabs>
        <w:ind w:left="1728" w:hanging="648"/>
      </w:pPr>
      <w:rPr>
        <w:rFonts w:hint="default"/>
      </w:rPr>
    </w:lvl>
    <w:lvl w:ilvl="4">
      <w:numFmt w:val="none"/>
      <w:lvlText w:val=""/>
      <w:lvlJc w:val="left"/>
      <w:pPr>
        <w:tabs>
          <w:tab w:val="num" w:pos="360"/>
        </w:tabs>
      </w:p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1" w15:restartNumberingAfterBreak="0">
    <w:nsid w:val="7E572E7D"/>
    <w:multiLevelType w:val="multilevel"/>
    <w:tmpl w:val="EA742952"/>
    <w:lvl w:ilvl="0">
      <w:start w:val="1"/>
      <w:numFmt w:val="upperRoman"/>
      <w:lvlText w:val="Appendix %1."/>
      <w:lvlJc w:val="left"/>
      <w:pPr>
        <w:ind w:left="720" w:hanging="360"/>
      </w:pPr>
      <w:rPr>
        <w:rFonts w:hint="default"/>
      </w:rPr>
    </w:lvl>
    <w:lvl w:ilvl="1">
      <w:start w:val="1"/>
      <w:numFmt w:val="decimal"/>
      <w:lvlText w:val="%2."/>
      <w:lvlJc w:val="left"/>
      <w:pPr>
        <w:ind w:left="1440" w:hanging="360"/>
      </w:p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769813448">
    <w:abstractNumId w:val="30"/>
  </w:num>
  <w:num w:numId="2" w16cid:durableId="1734305484">
    <w:abstractNumId w:val="0"/>
  </w:num>
  <w:num w:numId="3" w16cid:durableId="1155606240">
    <w:abstractNumId w:val="9"/>
  </w:num>
  <w:num w:numId="4" w16cid:durableId="2027559707">
    <w:abstractNumId w:val="8"/>
  </w:num>
  <w:num w:numId="5" w16cid:durableId="21135464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62268308">
    <w:abstractNumId w:val="1"/>
  </w:num>
  <w:num w:numId="7" w16cid:durableId="1753967412">
    <w:abstractNumId w:val="4"/>
  </w:num>
  <w:num w:numId="8" w16cid:durableId="2123107294">
    <w:abstractNumId w:val="25"/>
  </w:num>
  <w:num w:numId="9" w16cid:durableId="904414625">
    <w:abstractNumId w:val="7"/>
  </w:num>
  <w:num w:numId="10" w16cid:durableId="693464709">
    <w:abstractNumId w:val="24"/>
  </w:num>
  <w:num w:numId="11" w16cid:durableId="652297604">
    <w:abstractNumId w:val="21"/>
  </w:num>
  <w:num w:numId="12" w16cid:durableId="1323853933">
    <w:abstractNumId w:val="28"/>
  </w:num>
  <w:num w:numId="13" w16cid:durableId="898201786">
    <w:abstractNumId w:val="3"/>
    <w:lvlOverride w:ilvl="0">
      <w:startOverride w:val="1"/>
    </w:lvlOverride>
  </w:num>
  <w:num w:numId="14" w16cid:durableId="2039508606">
    <w:abstractNumId w:val="3"/>
    <w:lvlOverride w:ilvl="0">
      <w:startOverride w:val="1"/>
    </w:lvlOverride>
  </w:num>
  <w:num w:numId="15" w16cid:durableId="434404054">
    <w:abstractNumId w:val="16"/>
  </w:num>
  <w:num w:numId="16" w16cid:durableId="1290473544">
    <w:abstractNumId w:val="3"/>
    <w:lvlOverride w:ilvl="0">
      <w:startOverride w:val="1"/>
    </w:lvlOverride>
  </w:num>
  <w:num w:numId="17" w16cid:durableId="905533620">
    <w:abstractNumId w:val="10"/>
    <w:lvlOverride w:ilvl="0">
      <w:startOverride w:val="1"/>
    </w:lvlOverride>
  </w:num>
  <w:num w:numId="18" w16cid:durableId="1599634334">
    <w:abstractNumId w:val="10"/>
    <w:lvlOverride w:ilvl="0">
      <w:startOverride w:val="1"/>
    </w:lvlOverride>
  </w:num>
  <w:num w:numId="19" w16cid:durableId="2130007032">
    <w:abstractNumId w:val="10"/>
  </w:num>
  <w:num w:numId="20" w16cid:durableId="598030422">
    <w:abstractNumId w:val="10"/>
    <w:lvlOverride w:ilvl="0">
      <w:startOverride w:val="1"/>
    </w:lvlOverride>
  </w:num>
  <w:num w:numId="21" w16cid:durableId="1503623547">
    <w:abstractNumId w:val="10"/>
    <w:lvlOverride w:ilvl="0">
      <w:startOverride w:val="1"/>
    </w:lvlOverride>
  </w:num>
  <w:num w:numId="22" w16cid:durableId="2004815621">
    <w:abstractNumId w:val="10"/>
    <w:lvlOverride w:ilvl="0">
      <w:startOverride w:val="1"/>
    </w:lvlOverride>
  </w:num>
  <w:num w:numId="23" w16cid:durableId="999767236">
    <w:abstractNumId w:val="10"/>
    <w:lvlOverride w:ilvl="0">
      <w:startOverride w:val="1"/>
    </w:lvlOverride>
  </w:num>
  <w:num w:numId="24" w16cid:durableId="1871844721">
    <w:abstractNumId w:val="12"/>
    <w:lvlOverride w:ilvl="0">
      <w:startOverride w:val="1"/>
    </w:lvlOverride>
  </w:num>
  <w:num w:numId="25" w16cid:durableId="1947537473">
    <w:abstractNumId w:val="18"/>
    <w:lvlOverride w:ilvl="0">
      <w:startOverride w:val="1"/>
    </w:lvlOverride>
  </w:num>
  <w:num w:numId="26" w16cid:durableId="1451777369">
    <w:abstractNumId w:val="18"/>
  </w:num>
  <w:num w:numId="27" w16cid:durableId="1572420928">
    <w:abstractNumId w:val="18"/>
    <w:lvlOverride w:ilvl="0">
      <w:startOverride w:val="5"/>
    </w:lvlOverride>
  </w:num>
  <w:num w:numId="28" w16cid:durableId="21251191">
    <w:abstractNumId w:val="18"/>
    <w:lvlOverride w:ilvl="0">
      <w:startOverride w:val="9"/>
    </w:lvlOverride>
  </w:num>
  <w:num w:numId="29" w16cid:durableId="156965061">
    <w:abstractNumId w:val="18"/>
    <w:lvlOverride w:ilvl="0">
      <w:startOverride w:val="1"/>
    </w:lvlOverride>
  </w:num>
  <w:num w:numId="30" w16cid:durableId="1465271032">
    <w:abstractNumId w:val="18"/>
    <w:lvlOverride w:ilvl="0">
      <w:startOverride w:val="1"/>
    </w:lvlOverride>
  </w:num>
  <w:num w:numId="31" w16cid:durableId="484274366">
    <w:abstractNumId w:val="18"/>
    <w:lvlOverride w:ilvl="0">
      <w:startOverride w:val="1"/>
    </w:lvlOverride>
  </w:num>
  <w:num w:numId="32" w16cid:durableId="673268491">
    <w:abstractNumId w:val="23"/>
    <w:lvlOverride w:ilvl="0">
      <w:startOverride w:val="1"/>
    </w:lvlOverride>
  </w:num>
  <w:num w:numId="33" w16cid:durableId="170459774">
    <w:abstractNumId w:val="23"/>
    <w:lvlOverride w:ilvl="0">
      <w:startOverride w:val="1"/>
    </w:lvlOverride>
  </w:num>
  <w:num w:numId="34" w16cid:durableId="1863205409">
    <w:abstractNumId w:val="23"/>
    <w:lvlOverride w:ilvl="0">
      <w:startOverride w:val="2"/>
    </w:lvlOverride>
  </w:num>
  <w:num w:numId="35" w16cid:durableId="588734129">
    <w:abstractNumId w:val="23"/>
    <w:lvlOverride w:ilvl="0">
      <w:startOverride w:val="1"/>
    </w:lvlOverride>
  </w:num>
  <w:num w:numId="36" w16cid:durableId="1847476662">
    <w:abstractNumId w:val="23"/>
    <w:lvlOverride w:ilvl="0">
      <w:startOverride w:val="4"/>
    </w:lvlOverride>
  </w:num>
  <w:num w:numId="37" w16cid:durableId="287053618">
    <w:abstractNumId w:val="14"/>
    <w:lvlOverride w:ilvl="0">
      <w:startOverride w:val="1"/>
    </w:lvlOverride>
  </w:num>
  <w:num w:numId="38" w16cid:durableId="814906400">
    <w:abstractNumId w:val="14"/>
    <w:lvlOverride w:ilvl="0">
      <w:startOverride w:val="1"/>
    </w:lvlOverride>
  </w:num>
  <w:num w:numId="39" w16cid:durableId="409231637">
    <w:abstractNumId w:val="14"/>
    <w:lvlOverride w:ilvl="0">
      <w:startOverride w:val="1"/>
    </w:lvlOverride>
  </w:num>
  <w:num w:numId="40" w16cid:durableId="2140760340">
    <w:abstractNumId w:val="14"/>
    <w:lvlOverride w:ilvl="0">
      <w:startOverride w:val="2"/>
    </w:lvlOverride>
  </w:num>
  <w:num w:numId="41" w16cid:durableId="56366324">
    <w:abstractNumId w:val="14"/>
    <w:lvlOverride w:ilvl="0">
      <w:startOverride w:val="1"/>
    </w:lvlOverride>
  </w:num>
  <w:num w:numId="42" w16cid:durableId="800223699">
    <w:abstractNumId w:val="14"/>
  </w:num>
  <w:num w:numId="43" w16cid:durableId="155997307">
    <w:abstractNumId w:val="15"/>
  </w:num>
  <w:num w:numId="44" w16cid:durableId="523717482">
    <w:abstractNumId w:val="31"/>
  </w:num>
  <w:num w:numId="45" w16cid:durableId="766656102">
    <w:abstractNumId w:val="14"/>
    <w:lvlOverride w:ilvl="0">
      <w:startOverride w:val="1"/>
    </w:lvlOverride>
  </w:num>
  <w:num w:numId="46" w16cid:durableId="478545931">
    <w:abstractNumId w:val="14"/>
    <w:lvlOverride w:ilvl="0">
      <w:startOverride w:val="1"/>
    </w:lvlOverride>
  </w:num>
  <w:num w:numId="47" w16cid:durableId="1048601215">
    <w:abstractNumId w:val="14"/>
    <w:lvlOverride w:ilvl="0">
      <w:startOverride w:val="1"/>
    </w:lvlOverride>
  </w:num>
  <w:num w:numId="48" w16cid:durableId="2007702490">
    <w:abstractNumId w:val="14"/>
    <w:lvlOverride w:ilvl="0">
      <w:startOverride w:val="1"/>
    </w:lvlOverride>
  </w:num>
  <w:num w:numId="49" w16cid:durableId="1449230058">
    <w:abstractNumId w:val="14"/>
    <w:lvlOverride w:ilvl="0">
      <w:startOverride w:val="1"/>
    </w:lvlOverride>
  </w:num>
  <w:num w:numId="50" w16cid:durableId="726730957">
    <w:abstractNumId w:val="14"/>
    <w:lvlOverride w:ilvl="0">
      <w:startOverride w:val="1"/>
    </w:lvlOverride>
  </w:num>
  <w:num w:numId="51" w16cid:durableId="1500585507">
    <w:abstractNumId w:val="14"/>
    <w:lvlOverride w:ilvl="0">
      <w:startOverride w:val="1"/>
    </w:lvlOverride>
  </w:num>
  <w:num w:numId="52" w16cid:durableId="782186131">
    <w:abstractNumId w:val="14"/>
    <w:lvlOverride w:ilvl="0">
      <w:startOverride w:val="1"/>
    </w:lvlOverride>
  </w:num>
  <w:num w:numId="53" w16cid:durableId="1375499927">
    <w:abstractNumId w:val="14"/>
    <w:lvlOverride w:ilvl="0">
      <w:startOverride w:val="1"/>
    </w:lvlOverride>
  </w:num>
  <w:num w:numId="54" w16cid:durableId="759721287">
    <w:abstractNumId w:val="14"/>
    <w:lvlOverride w:ilvl="0">
      <w:startOverride w:val="1"/>
    </w:lvlOverride>
  </w:num>
  <w:num w:numId="55" w16cid:durableId="56705735">
    <w:abstractNumId w:val="14"/>
    <w:lvlOverride w:ilvl="0">
      <w:startOverride w:val="1"/>
    </w:lvlOverride>
  </w:num>
  <w:num w:numId="56" w16cid:durableId="97796385">
    <w:abstractNumId w:val="14"/>
    <w:lvlOverride w:ilvl="0">
      <w:startOverride w:val="1"/>
    </w:lvlOverride>
  </w:num>
  <w:num w:numId="57" w16cid:durableId="1818717599">
    <w:abstractNumId w:val="14"/>
    <w:lvlOverride w:ilvl="0">
      <w:startOverride w:val="1"/>
    </w:lvlOverride>
  </w:num>
  <w:num w:numId="58" w16cid:durableId="1649363273">
    <w:abstractNumId w:val="14"/>
    <w:lvlOverride w:ilvl="0">
      <w:startOverride w:val="1"/>
    </w:lvlOverride>
  </w:num>
  <w:num w:numId="59" w16cid:durableId="656568487">
    <w:abstractNumId w:val="14"/>
    <w:lvlOverride w:ilvl="0">
      <w:startOverride w:val="1"/>
    </w:lvlOverride>
  </w:num>
  <w:num w:numId="60" w16cid:durableId="1972860198">
    <w:abstractNumId w:val="14"/>
    <w:lvlOverride w:ilvl="0">
      <w:startOverride w:val="1"/>
    </w:lvlOverride>
  </w:num>
  <w:num w:numId="61" w16cid:durableId="1653097294">
    <w:abstractNumId w:val="14"/>
    <w:lvlOverride w:ilvl="0">
      <w:startOverride w:val="1"/>
    </w:lvlOverride>
  </w:num>
  <w:num w:numId="62" w16cid:durableId="1165363932">
    <w:abstractNumId w:val="14"/>
    <w:lvlOverride w:ilvl="0">
      <w:startOverride w:val="1"/>
    </w:lvlOverride>
  </w:num>
  <w:num w:numId="63" w16cid:durableId="954674986">
    <w:abstractNumId w:val="14"/>
    <w:lvlOverride w:ilvl="0">
      <w:startOverride w:val="1"/>
    </w:lvlOverride>
  </w:num>
  <w:num w:numId="64" w16cid:durableId="763765660">
    <w:abstractNumId w:val="14"/>
    <w:lvlOverride w:ilvl="0">
      <w:startOverride w:val="1"/>
    </w:lvlOverride>
  </w:num>
  <w:num w:numId="65" w16cid:durableId="1511946740">
    <w:abstractNumId w:val="14"/>
    <w:lvlOverride w:ilvl="0">
      <w:startOverride w:val="1"/>
    </w:lvlOverride>
  </w:num>
  <w:num w:numId="66" w16cid:durableId="2142116222">
    <w:abstractNumId w:val="14"/>
    <w:lvlOverride w:ilvl="0">
      <w:startOverride w:val="1"/>
    </w:lvlOverride>
  </w:num>
  <w:num w:numId="67" w16cid:durableId="997659376">
    <w:abstractNumId w:val="14"/>
    <w:lvlOverride w:ilvl="0">
      <w:startOverride w:val="1"/>
    </w:lvlOverride>
  </w:num>
  <w:num w:numId="68" w16cid:durableId="457721575">
    <w:abstractNumId w:val="14"/>
    <w:lvlOverride w:ilvl="0">
      <w:startOverride w:val="1"/>
    </w:lvlOverride>
  </w:num>
  <w:num w:numId="69" w16cid:durableId="185364673">
    <w:abstractNumId w:val="14"/>
    <w:lvlOverride w:ilvl="0">
      <w:startOverride w:val="1"/>
    </w:lvlOverride>
  </w:num>
  <w:num w:numId="70" w16cid:durableId="107625348">
    <w:abstractNumId w:val="6"/>
  </w:num>
  <w:num w:numId="71" w16cid:durableId="1235551925">
    <w:abstractNumId w:val="26"/>
  </w:num>
  <w:num w:numId="72" w16cid:durableId="94835258">
    <w:abstractNumId w:val="19"/>
  </w:num>
  <w:num w:numId="73" w16cid:durableId="1968855627">
    <w:abstractNumId w:val="17"/>
  </w:num>
  <w:num w:numId="74" w16cid:durableId="1560433092">
    <w:abstractNumId w:val="2"/>
  </w:num>
  <w:num w:numId="75" w16cid:durableId="2066172566">
    <w:abstractNumId w:val="22"/>
  </w:num>
  <w:num w:numId="76" w16cid:durableId="538904926">
    <w:abstractNumId w:val="13"/>
  </w:num>
  <w:num w:numId="77" w16cid:durableId="1182158167">
    <w:abstractNumId w:val="20"/>
  </w:num>
  <w:num w:numId="78" w16cid:durableId="963392653">
    <w:abstractNumId w:val="11"/>
  </w:num>
  <w:num w:numId="79" w16cid:durableId="1279798178">
    <w:abstractNumId w:val="29"/>
  </w:num>
  <w:num w:numId="80" w16cid:durableId="1886486137">
    <w:abstractNumId w:val="5"/>
  </w:num>
  <w:num w:numId="81" w16cid:durableId="985358742">
    <w:abstractNumId w:val="2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displayHorizontalDrawingGridEvery w:val="0"/>
  <w:displayVerticalDrawingGridEvery w:val="0"/>
  <w:doNotUseMarginsForDrawingGridOrigin/>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E9"/>
    <w:rsid w:val="00002DAF"/>
    <w:rsid w:val="00003E2E"/>
    <w:rsid w:val="000071C6"/>
    <w:rsid w:val="00010D88"/>
    <w:rsid w:val="00011E4C"/>
    <w:rsid w:val="0001277F"/>
    <w:rsid w:val="00016DC9"/>
    <w:rsid w:val="0002162E"/>
    <w:rsid w:val="000228ED"/>
    <w:rsid w:val="00023607"/>
    <w:rsid w:val="000241EA"/>
    <w:rsid w:val="00026A52"/>
    <w:rsid w:val="00027108"/>
    <w:rsid w:val="0003150F"/>
    <w:rsid w:val="000327C8"/>
    <w:rsid w:val="00032BEB"/>
    <w:rsid w:val="00035C39"/>
    <w:rsid w:val="00035EF3"/>
    <w:rsid w:val="000369C7"/>
    <w:rsid w:val="00040C00"/>
    <w:rsid w:val="00041864"/>
    <w:rsid w:val="00043778"/>
    <w:rsid w:val="000448BE"/>
    <w:rsid w:val="000502A8"/>
    <w:rsid w:val="00050FED"/>
    <w:rsid w:val="00053B2E"/>
    <w:rsid w:val="00053DEA"/>
    <w:rsid w:val="00053EEB"/>
    <w:rsid w:val="00054D16"/>
    <w:rsid w:val="0005565C"/>
    <w:rsid w:val="00060E1D"/>
    <w:rsid w:val="00061E27"/>
    <w:rsid w:val="000626FF"/>
    <w:rsid w:val="00063764"/>
    <w:rsid w:val="00063CA6"/>
    <w:rsid w:val="000645FB"/>
    <w:rsid w:val="000652E8"/>
    <w:rsid w:val="00065D3F"/>
    <w:rsid w:val="000664BF"/>
    <w:rsid w:val="00070159"/>
    <w:rsid w:val="00071161"/>
    <w:rsid w:val="00074DBA"/>
    <w:rsid w:val="00074F8F"/>
    <w:rsid w:val="000751A3"/>
    <w:rsid w:val="000817D4"/>
    <w:rsid w:val="00081EDB"/>
    <w:rsid w:val="000822F1"/>
    <w:rsid w:val="00083EC6"/>
    <w:rsid w:val="000840C1"/>
    <w:rsid w:val="00084483"/>
    <w:rsid w:val="00084ADD"/>
    <w:rsid w:val="00085DDD"/>
    <w:rsid w:val="00086220"/>
    <w:rsid w:val="00087A4B"/>
    <w:rsid w:val="00096612"/>
    <w:rsid w:val="000A2C80"/>
    <w:rsid w:val="000A328D"/>
    <w:rsid w:val="000A64A7"/>
    <w:rsid w:val="000B0BA0"/>
    <w:rsid w:val="000B20E3"/>
    <w:rsid w:val="000B2EC8"/>
    <w:rsid w:val="000B532C"/>
    <w:rsid w:val="000B5AEC"/>
    <w:rsid w:val="000B7AF1"/>
    <w:rsid w:val="000C17C7"/>
    <w:rsid w:val="000C1E6A"/>
    <w:rsid w:val="000C2808"/>
    <w:rsid w:val="000C5A82"/>
    <w:rsid w:val="000D131E"/>
    <w:rsid w:val="000D3871"/>
    <w:rsid w:val="000D783F"/>
    <w:rsid w:val="000E1B05"/>
    <w:rsid w:val="000E1BC1"/>
    <w:rsid w:val="000E23D5"/>
    <w:rsid w:val="000E2A8C"/>
    <w:rsid w:val="000E3FE7"/>
    <w:rsid w:val="000E457A"/>
    <w:rsid w:val="000E571D"/>
    <w:rsid w:val="000E6BF7"/>
    <w:rsid w:val="000F02AE"/>
    <w:rsid w:val="000F1EA9"/>
    <w:rsid w:val="000F3373"/>
    <w:rsid w:val="000F39A5"/>
    <w:rsid w:val="000F7644"/>
    <w:rsid w:val="00102165"/>
    <w:rsid w:val="00102C65"/>
    <w:rsid w:val="0010662F"/>
    <w:rsid w:val="001100F4"/>
    <w:rsid w:val="001119B1"/>
    <w:rsid w:val="00112A0B"/>
    <w:rsid w:val="0011330D"/>
    <w:rsid w:val="001144F8"/>
    <w:rsid w:val="00114BE0"/>
    <w:rsid w:val="00116677"/>
    <w:rsid w:val="0012166C"/>
    <w:rsid w:val="00122273"/>
    <w:rsid w:val="00125E61"/>
    <w:rsid w:val="00127FB6"/>
    <w:rsid w:val="001302D5"/>
    <w:rsid w:val="00130AB6"/>
    <w:rsid w:val="001314E2"/>
    <w:rsid w:val="00133C6E"/>
    <w:rsid w:val="001340C8"/>
    <w:rsid w:val="0013498A"/>
    <w:rsid w:val="00134BFB"/>
    <w:rsid w:val="0013626F"/>
    <w:rsid w:val="00136CD9"/>
    <w:rsid w:val="001378EB"/>
    <w:rsid w:val="00137BE7"/>
    <w:rsid w:val="00137F21"/>
    <w:rsid w:val="001410C7"/>
    <w:rsid w:val="00142E6B"/>
    <w:rsid w:val="00144811"/>
    <w:rsid w:val="0014594B"/>
    <w:rsid w:val="001471BF"/>
    <w:rsid w:val="001500A1"/>
    <w:rsid w:val="00151D52"/>
    <w:rsid w:val="00151E11"/>
    <w:rsid w:val="00154651"/>
    <w:rsid w:val="00154742"/>
    <w:rsid w:val="0015490A"/>
    <w:rsid w:val="0016036B"/>
    <w:rsid w:val="001625B7"/>
    <w:rsid w:val="00163EE8"/>
    <w:rsid w:val="001641C2"/>
    <w:rsid w:val="00164604"/>
    <w:rsid w:val="00165013"/>
    <w:rsid w:val="00165101"/>
    <w:rsid w:val="001665F4"/>
    <w:rsid w:val="00171B0E"/>
    <w:rsid w:val="00173936"/>
    <w:rsid w:val="0017611F"/>
    <w:rsid w:val="00177CC8"/>
    <w:rsid w:val="00182178"/>
    <w:rsid w:val="00182B6A"/>
    <w:rsid w:val="00183F57"/>
    <w:rsid w:val="00185175"/>
    <w:rsid w:val="001860E7"/>
    <w:rsid w:val="00186732"/>
    <w:rsid w:val="00191B54"/>
    <w:rsid w:val="0019268F"/>
    <w:rsid w:val="0019352F"/>
    <w:rsid w:val="001941B3"/>
    <w:rsid w:val="00194918"/>
    <w:rsid w:val="00195A31"/>
    <w:rsid w:val="001A2994"/>
    <w:rsid w:val="001A476E"/>
    <w:rsid w:val="001A5E4C"/>
    <w:rsid w:val="001B0B5A"/>
    <w:rsid w:val="001B28DE"/>
    <w:rsid w:val="001B2BB2"/>
    <w:rsid w:val="001B7F8B"/>
    <w:rsid w:val="001C1ACA"/>
    <w:rsid w:val="001C3146"/>
    <w:rsid w:val="001C3E50"/>
    <w:rsid w:val="001C3E5F"/>
    <w:rsid w:val="001C5180"/>
    <w:rsid w:val="001C7DBA"/>
    <w:rsid w:val="001D1CF9"/>
    <w:rsid w:val="001D1DB2"/>
    <w:rsid w:val="001D25CA"/>
    <w:rsid w:val="001D2E0F"/>
    <w:rsid w:val="001D2F3C"/>
    <w:rsid w:val="001D3761"/>
    <w:rsid w:val="001D469B"/>
    <w:rsid w:val="001D7775"/>
    <w:rsid w:val="001E3644"/>
    <w:rsid w:val="001E43F2"/>
    <w:rsid w:val="001E59AF"/>
    <w:rsid w:val="001E6B33"/>
    <w:rsid w:val="001E7006"/>
    <w:rsid w:val="001E780A"/>
    <w:rsid w:val="001F2164"/>
    <w:rsid w:val="001F26E1"/>
    <w:rsid w:val="001F3C85"/>
    <w:rsid w:val="001F5C3D"/>
    <w:rsid w:val="001F5F35"/>
    <w:rsid w:val="001F7F06"/>
    <w:rsid w:val="00202E4C"/>
    <w:rsid w:val="00202EA0"/>
    <w:rsid w:val="00204AE8"/>
    <w:rsid w:val="0020718D"/>
    <w:rsid w:val="0021123A"/>
    <w:rsid w:val="00212163"/>
    <w:rsid w:val="00212E9E"/>
    <w:rsid w:val="00213F77"/>
    <w:rsid w:val="00214C18"/>
    <w:rsid w:val="00215B75"/>
    <w:rsid w:val="00217814"/>
    <w:rsid w:val="00217A08"/>
    <w:rsid w:val="00217A67"/>
    <w:rsid w:val="0022033B"/>
    <w:rsid w:val="00221E4C"/>
    <w:rsid w:val="002235EF"/>
    <w:rsid w:val="00224793"/>
    <w:rsid w:val="00224CAC"/>
    <w:rsid w:val="0022668C"/>
    <w:rsid w:val="0023058F"/>
    <w:rsid w:val="00231757"/>
    <w:rsid w:val="00231CB5"/>
    <w:rsid w:val="00235A82"/>
    <w:rsid w:val="00236470"/>
    <w:rsid w:val="002441A5"/>
    <w:rsid w:val="002459FD"/>
    <w:rsid w:val="00246E3E"/>
    <w:rsid w:val="0024781A"/>
    <w:rsid w:val="00247FAF"/>
    <w:rsid w:val="00247FE6"/>
    <w:rsid w:val="002505F3"/>
    <w:rsid w:val="002528CD"/>
    <w:rsid w:val="00254F72"/>
    <w:rsid w:val="0025501B"/>
    <w:rsid w:val="0025551E"/>
    <w:rsid w:val="00255DBF"/>
    <w:rsid w:val="002564CE"/>
    <w:rsid w:val="00265E1E"/>
    <w:rsid w:val="00266235"/>
    <w:rsid w:val="00270EA4"/>
    <w:rsid w:val="002711A6"/>
    <w:rsid w:val="00272295"/>
    <w:rsid w:val="00272A3B"/>
    <w:rsid w:val="00273563"/>
    <w:rsid w:val="00273AE1"/>
    <w:rsid w:val="00274214"/>
    <w:rsid w:val="0027665E"/>
    <w:rsid w:val="00280CB7"/>
    <w:rsid w:val="00282445"/>
    <w:rsid w:val="002833EC"/>
    <w:rsid w:val="00285D9E"/>
    <w:rsid w:val="0028728C"/>
    <w:rsid w:val="00287354"/>
    <w:rsid w:val="00292F86"/>
    <w:rsid w:val="00293B90"/>
    <w:rsid w:val="00295043"/>
    <w:rsid w:val="002958D3"/>
    <w:rsid w:val="00296AAD"/>
    <w:rsid w:val="002A05D5"/>
    <w:rsid w:val="002A0EEE"/>
    <w:rsid w:val="002A1113"/>
    <w:rsid w:val="002A202A"/>
    <w:rsid w:val="002A31D1"/>
    <w:rsid w:val="002A53F1"/>
    <w:rsid w:val="002A543C"/>
    <w:rsid w:val="002A5BD9"/>
    <w:rsid w:val="002A70CB"/>
    <w:rsid w:val="002A74D7"/>
    <w:rsid w:val="002B0155"/>
    <w:rsid w:val="002B2036"/>
    <w:rsid w:val="002B2205"/>
    <w:rsid w:val="002B289B"/>
    <w:rsid w:val="002B28C5"/>
    <w:rsid w:val="002B2B65"/>
    <w:rsid w:val="002B507C"/>
    <w:rsid w:val="002B50CC"/>
    <w:rsid w:val="002B7E24"/>
    <w:rsid w:val="002B7F75"/>
    <w:rsid w:val="002C0999"/>
    <w:rsid w:val="002C2156"/>
    <w:rsid w:val="002C21C9"/>
    <w:rsid w:val="002C2210"/>
    <w:rsid w:val="002C2C0A"/>
    <w:rsid w:val="002C3726"/>
    <w:rsid w:val="002C3DEF"/>
    <w:rsid w:val="002C4414"/>
    <w:rsid w:val="002C6814"/>
    <w:rsid w:val="002D14BC"/>
    <w:rsid w:val="002D29EB"/>
    <w:rsid w:val="002D2D98"/>
    <w:rsid w:val="002D4AFA"/>
    <w:rsid w:val="002D5374"/>
    <w:rsid w:val="002D6462"/>
    <w:rsid w:val="002D6514"/>
    <w:rsid w:val="002E0128"/>
    <w:rsid w:val="002E01DC"/>
    <w:rsid w:val="002E29FE"/>
    <w:rsid w:val="002E4543"/>
    <w:rsid w:val="002E591F"/>
    <w:rsid w:val="002E6504"/>
    <w:rsid w:val="002E6BDD"/>
    <w:rsid w:val="002E7FB3"/>
    <w:rsid w:val="002F0D55"/>
    <w:rsid w:val="002F3B59"/>
    <w:rsid w:val="002F64E4"/>
    <w:rsid w:val="002F6EA6"/>
    <w:rsid w:val="00303177"/>
    <w:rsid w:val="003033FB"/>
    <w:rsid w:val="003038C9"/>
    <w:rsid w:val="003044A4"/>
    <w:rsid w:val="00305E07"/>
    <w:rsid w:val="00306A5E"/>
    <w:rsid w:val="00310646"/>
    <w:rsid w:val="00310ECA"/>
    <w:rsid w:val="00313A89"/>
    <w:rsid w:val="00314221"/>
    <w:rsid w:val="00316B01"/>
    <w:rsid w:val="00316B22"/>
    <w:rsid w:val="00316B8D"/>
    <w:rsid w:val="00317BD7"/>
    <w:rsid w:val="003249A1"/>
    <w:rsid w:val="00325664"/>
    <w:rsid w:val="003260E8"/>
    <w:rsid w:val="00330D3A"/>
    <w:rsid w:val="00332B9A"/>
    <w:rsid w:val="003334E1"/>
    <w:rsid w:val="00333CEE"/>
    <w:rsid w:val="003348C6"/>
    <w:rsid w:val="00334D2D"/>
    <w:rsid w:val="003350EE"/>
    <w:rsid w:val="00335A00"/>
    <w:rsid w:val="00340411"/>
    <w:rsid w:val="003462DB"/>
    <w:rsid w:val="003501B5"/>
    <w:rsid w:val="00350D48"/>
    <w:rsid w:val="00352739"/>
    <w:rsid w:val="00354C19"/>
    <w:rsid w:val="00354D29"/>
    <w:rsid w:val="00354EE5"/>
    <w:rsid w:val="00356E58"/>
    <w:rsid w:val="00357A12"/>
    <w:rsid w:val="003610BC"/>
    <w:rsid w:val="0036165D"/>
    <w:rsid w:val="00361937"/>
    <w:rsid w:val="00364F29"/>
    <w:rsid w:val="003652BC"/>
    <w:rsid w:val="0036696C"/>
    <w:rsid w:val="00367D65"/>
    <w:rsid w:val="00367F2E"/>
    <w:rsid w:val="00370E45"/>
    <w:rsid w:val="003717ED"/>
    <w:rsid w:val="00375759"/>
    <w:rsid w:val="00377DD5"/>
    <w:rsid w:val="003810D7"/>
    <w:rsid w:val="00382730"/>
    <w:rsid w:val="00382A43"/>
    <w:rsid w:val="00387EA1"/>
    <w:rsid w:val="0039057D"/>
    <w:rsid w:val="00393DA6"/>
    <w:rsid w:val="00394784"/>
    <w:rsid w:val="0039484C"/>
    <w:rsid w:val="003A01A8"/>
    <w:rsid w:val="003A0518"/>
    <w:rsid w:val="003A1F49"/>
    <w:rsid w:val="003A2ADF"/>
    <w:rsid w:val="003A3D2B"/>
    <w:rsid w:val="003A626A"/>
    <w:rsid w:val="003A67D9"/>
    <w:rsid w:val="003B0CE7"/>
    <w:rsid w:val="003B1AD5"/>
    <w:rsid w:val="003B36D8"/>
    <w:rsid w:val="003B3C24"/>
    <w:rsid w:val="003B407F"/>
    <w:rsid w:val="003B45B0"/>
    <w:rsid w:val="003B5E95"/>
    <w:rsid w:val="003B60B4"/>
    <w:rsid w:val="003B60E8"/>
    <w:rsid w:val="003B6EC4"/>
    <w:rsid w:val="003B79B7"/>
    <w:rsid w:val="003C37D3"/>
    <w:rsid w:val="003C4E52"/>
    <w:rsid w:val="003C5E33"/>
    <w:rsid w:val="003D0849"/>
    <w:rsid w:val="003D12A6"/>
    <w:rsid w:val="003D226E"/>
    <w:rsid w:val="003D22EB"/>
    <w:rsid w:val="003D2662"/>
    <w:rsid w:val="003D2843"/>
    <w:rsid w:val="003D2A72"/>
    <w:rsid w:val="003D2E32"/>
    <w:rsid w:val="003D3545"/>
    <w:rsid w:val="003D4743"/>
    <w:rsid w:val="003D56B2"/>
    <w:rsid w:val="003D796E"/>
    <w:rsid w:val="003E1663"/>
    <w:rsid w:val="003E21EC"/>
    <w:rsid w:val="003E24F8"/>
    <w:rsid w:val="003E475A"/>
    <w:rsid w:val="003F079C"/>
    <w:rsid w:val="003F19C1"/>
    <w:rsid w:val="003F2543"/>
    <w:rsid w:val="003F399E"/>
    <w:rsid w:val="003F467F"/>
    <w:rsid w:val="003F6FF3"/>
    <w:rsid w:val="00400481"/>
    <w:rsid w:val="00402FE9"/>
    <w:rsid w:val="00404C7A"/>
    <w:rsid w:val="0040550D"/>
    <w:rsid w:val="00406490"/>
    <w:rsid w:val="00406BEF"/>
    <w:rsid w:val="00407977"/>
    <w:rsid w:val="004143AE"/>
    <w:rsid w:val="00416929"/>
    <w:rsid w:val="00417F38"/>
    <w:rsid w:val="00425FAF"/>
    <w:rsid w:val="004278CF"/>
    <w:rsid w:val="004334D4"/>
    <w:rsid w:val="00441F94"/>
    <w:rsid w:val="00442AF3"/>
    <w:rsid w:val="00444B5F"/>
    <w:rsid w:val="004453F3"/>
    <w:rsid w:val="00446C8A"/>
    <w:rsid w:val="0045198A"/>
    <w:rsid w:val="004532D5"/>
    <w:rsid w:val="00453566"/>
    <w:rsid w:val="004543A7"/>
    <w:rsid w:val="0045594A"/>
    <w:rsid w:val="00455BD5"/>
    <w:rsid w:val="004566F3"/>
    <w:rsid w:val="0045797E"/>
    <w:rsid w:val="00457D6E"/>
    <w:rsid w:val="0046127E"/>
    <w:rsid w:val="00461BBA"/>
    <w:rsid w:val="00462DF9"/>
    <w:rsid w:val="00463339"/>
    <w:rsid w:val="0046525F"/>
    <w:rsid w:val="00465454"/>
    <w:rsid w:val="00466A46"/>
    <w:rsid w:val="00466B1B"/>
    <w:rsid w:val="00466D16"/>
    <w:rsid w:val="00467F55"/>
    <w:rsid w:val="004702FF"/>
    <w:rsid w:val="00470513"/>
    <w:rsid w:val="0047130A"/>
    <w:rsid w:val="0047248A"/>
    <w:rsid w:val="00474619"/>
    <w:rsid w:val="00480198"/>
    <w:rsid w:val="00480605"/>
    <w:rsid w:val="00484FB4"/>
    <w:rsid w:val="004850DE"/>
    <w:rsid w:val="00486233"/>
    <w:rsid w:val="00486FE6"/>
    <w:rsid w:val="004871E5"/>
    <w:rsid w:val="004904B8"/>
    <w:rsid w:val="00490D55"/>
    <w:rsid w:val="00491B6E"/>
    <w:rsid w:val="00492A37"/>
    <w:rsid w:val="00497A10"/>
    <w:rsid w:val="004A3770"/>
    <w:rsid w:val="004A4AA9"/>
    <w:rsid w:val="004A5393"/>
    <w:rsid w:val="004A6155"/>
    <w:rsid w:val="004A640E"/>
    <w:rsid w:val="004B0C16"/>
    <w:rsid w:val="004B15DA"/>
    <w:rsid w:val="004B1970"/>
    <w:rsid w:val="004B1D65"/>
    <w:rsid w:val="004B299A"/>
    <w:rsid w:val="004B376C"/>
    <w:rsid w:val="004B7A9F"/>
    <w:rsid w:val="004C120E"/>
    <w:rsid w:val="004C370C"/>
    <w:rsid w:val="004C4B6F"/>
    <w:rsid w:val="004C4F64"/>
    <w:rsid w:val="004C76C0"/>
    <w:rsid w:val="004E20BE"/>
    <w:rsid w:val="004E214C"/>
    <w:rsid w:val="004E216C"/>
    <w:rsid w:val="004E24CC"/>
    <w:rsid w:val="004E373D"/>
    <w:rsid w:val="004E4DB0"/>
    <w:rsid w:val="004E59D6"/>
    <w:rsid w:val="004E5C81"/>
    <w:rsid w:val="004F068E"/>
    <w:rsid w:val="004F2562"/>
    <w:rsid w:val="004F2AD9"/>
    <w:rsid w:val="004F2D79"/>
    <w:rsid w:val="004F5DFB"/>
    <w:rsid w:val="004F612E"/>
    <w:rsid w:val="00500781"/>
    <w:rsid w:val="00500ED2"/>
    <w:rsid w:val="00501A71"/>
    <w:rsid w:val="00501D4E"/>
    <w:rsid w:val="00501F2C"/>
    <w:rsid w:val="005035AA"/>
    <w:rsid w:val="0050465A"/>
    <w:rsid w:val="005068CD"/>
    <w:rsid w:val="00510179"/>
    <w:rsid w:val="0051182F"/>
    <w:rsid w:val="0051258B"/>
    <w:rsid w:val="005134E1"/>
    <w:rsid w:val="00513963"/>
    <w:rsid w:val="00514BB4"/>
    <w:rsid w:val="0052454B"/>
    <w:rsid w:val="00525A6C"/>
    <w:rsid w:val="00526364"/>
    <w:rsid w:val="005263AB"/>
    <w:rsid w:val="00532B1A"/>
    <w:rsid w:val="005337B2"/>
    <w:rsid w:val="00533B2D"/>
    <w:rsid w:val="0053512A"/>
    <w:rsid w:val="00540ED8"/>
    <w:rsid w:val="00541020"/>
    <w:rsid w:val="00541AD7"/>
    <w:rsid w:val="005435D1"/>
    <w:rsid w:val="00543DA2"/>
    <w:rsid w:val="005475C2"/>
    <w:rsid w:val="00550A76"/>
    <w:rsid w:val="00551AC3"/>
    <w:rsid w:val="005520BE"/>
    <w:rsid w:val="00555791"/>
    <w:rsid w:val="00556896"/>
    <w:rsid w:val="0056380B"/>
    <w:rsid w:val="0056488E"/>
    <w:rsid w:val="00564F85"/>
    <w:rsid w:val="00566369"/>
    <w:rsid w:val="0057188E"/>
    <w:rsid w:val="00571B54"/>
    <w:rsid w:val="00571DC7"/>
    <w:rsid w:val="00572BE2"/>
    <w:rsid w:val="00573E2B"/>
    <w:rsid w:val="005749CE"/>
    <w:rsid w:val="00575126"/>
    <w:rsid w:val="00575EE6"/>
    <w:rsid w:val="00576360"/>
    <w:rsid w:val="00576FC4"/>
    <w:rsid w:val="00583DB7"/>
    <w:rsid w:val="00592CEC"/>
    <w:rsid w:val="00595E85"/>
    <w:rsid w:val="00596EA0"/>
    <w:rsid w:val="005A3E50"/>
    <w:rsid w:val="005A54EC"/>
    <w:rsid w:val="005A6226"/>
    <w:rsid w:val="005A793C"/>
    <w:rsid w:val="005B2809"/>
    <w:rsid w:val="005B2AFF"/>
    <w:rsid w:val="005B3169"/>
    <w:rsid w:val="005B34D5"/>
    <w:rsid w:val="005B4CE0"/>
    <w:rsid w:val="005B5FDD"/>
    <w:rsid w:val="005B70D2"/>
    <w:rsid w:val="005B72E0"/>
    <w:rsid w:val="005C035D"/>
    <w:rsid w:val="005C09C0"/>
    <w:rsid w:val="005C1073"/>
    <w:rsid w:val="005C1BE7"/>
    <w:rsid w:val="005C2D70"/>
    <w:rsid w:val="005C3FA0"/>
    <w:rsid w:val="005C5C1E"/>
    <w:rsid w:val="005C613A"/>
    <w:rsid w:val="005D096F"/>
    <w:rsid w:val="005D11AC"/>
    <w:rsid w:val="005D259E"/>
    <w:rsid w:val="005D6B27"/>
    <w:rsid w:val="005D7A03"/>
    <w:rsid w:val="005E1C19"/>
    <w:rsid w:val="005E2016"/>
    <w:rsid w:val="005E4460"/>
    <w:rsid w:val="005E5973"/>
    <w:rsid w:val="005E64BB"/>
    <w:rsid w:val="005E7069"/>
    <w:rsid w:val="005E74DC"/>
    <w:rsid w:val="005F04A4"/>
    <w:rsid w:val="005F12FA"/>
    <w:rsid w:val="005F31CC"/>
    <w:rsid w:val="005F352B"/>
    <w:rsid w:val="005F4964"/>
    <w:rsid w:val="0060056D"/>
    <w:rsid w:val="00601989"/>
    <w:rsid w:val="0060295F"/>
    <w:rsid w:val="00604382"/>
    <w:rsid w:val="00604DB6"/>
    <w:rsid w:val="0060720A"/>
    <w:rsid w:val="0060736C"/>
    <w:rsid w:val="00607959"/>
    <w:rsid w:val="0061084F"/>
    <w:rsid w:val="00610D26"/>
    <w:rsid w:val="00612494"/>
    <w:rsid w:val="00615F61"/>
    <w:rsid w:val="00616384"/>
    <w:rsid w:val="006164A5"/>
    <w:rsid w:val="00616537"/>
    <w:rsid w:val="00617E41"/>
    <w:rsid w:val="0062161A"/>
    <w:rsid w:val="006242C5"/>
    <w:rsid w:val="006255BC"/>
    <w:rsid w:val="00625890"/>
    <w:rsid w:val="00626438"/>
    <w:rsid w:val="00627409"/>
    <w:rsid w:val="00630A5E"/>
    <w:rsid w:val="00631170"/>
    <w:rsid w:val="006333AF"/>
    <w:rsid w:val="00634D99"/>
    <w:rsid w:val="00635503"/>
    <w:rsid w:val="006366EF"/>
    <w:rsid w:val="006378C0"/>
    <w:rsid w:val="0064065C"/>
    <w:rsid w:val="00640A75"/>
    <w:rsid w:val="00640D2D"/>
    <w:rsid w:val="00641695"/>
    <w:rsid w:val="00641C62"/>
    <w:rsid w:val="006423FA"/>
    <w:rsid w:val="006424A3"/>
    <w:rsid w:val="00644037"/>
    <w:rsid w:val="00646195"/>
    <w:rsid w:val="00646826"/>
    <w:rsid w:val="00647E41"/>
    <w:rsid w:val="0065059F"/>
    <w:rsid w:val="006563D9"/>
    <w:rsid w:val="006579DB"/>
    <w:rsid w:val="006600A6"/>
    <w:rsid w:val="006611DC"/>
    <w:rsid w:val="006616FF"/>
    <w:rsid w:val="00663D0A"/>
    <w:rsid w:val="00663ED5"/>
    <w:rsid w:val="006653E7"/>
    <w:rsid w:val="00665488"/>
    <w:rsid w:val="00671902"/>
    <w:rsid w:val="00671DFA"/>
    <w:rsid w:val="00672095"/>
    <w:rsid w:val="006733B6"/>
    <w:rsid w:val="00674D21"/>
    <w:rsid w:val="006756DE"/>
    <w:rsid w:val="00676E3F"/>
    <w:rsid w:val="00677940"/>
    <w:rsid w:val="00677DB8"/>
    <w:rsid w:val="00682A27"/>
    <w:rsid w:val="0068319B"/>
    <w:rsid w:val="00683A2B"/>
    <w:rsid w:val="00684349"/>
    <w:rsid w:val="00684362"/>
    <w:rsid w:val="00684AF6"/>
    <w:rsid w:val="00686046"/>
    <w:rsid w:val="00686731"/>
    <w:rsid w:val="00690E4B"/>
    <w:rsid w:val="00691A02"/>
    <w:rsid w:val="0069423E"/>
    <w:rsid w:val="00697485"/>
    <w:rsid w:val="006A17F8"/>
    <w:rsid w:val="006A30FC"/>
    <w:rsid w:val="006A32CE"/>
    <w:rsid w:val="006A36D2"/>
    <w:rsid w:val="006A4D46"/>
    <w:rsid w:val="006A78E8"/>
    <w:rsid w:val="006B28D9"/>
    <w:rsid w:val="006B35A6"/>
    <w:rsid w:val="006B3742"/>
    <w:rsid w:val="006B397A"/>
    <w:rsid w:val="006B64F6"/>
    <w:rsid w:val="006C2A71"/>
    <w:rsid w:val="006C3900"/>
    <w:rsid w:val="006C445B"/>
    <w:rsid w:val="006C5DAE"/>
    <w:rsid w:val="006C77DA"/>
    <w:rsid w:val="006D2D6E"/>
    <w:rsid w:val="006D403D"/>
    <w:rsid w:val="006E18AB"/>
    <w:rsid w:val="006E1FE8"/>
    <w:rsid w:val="006E3FC3"/>
    <w:rsid w:val="006E7388"/>
    <w:rsid w:val="006F05A0"/>
    <w:rsid w:val="006F24D6"/>
    <w:rsid w:val="006F3700"/>
    <w:rsid w:val="006F594F"/>
    <w:rsid w:val="006F6E8F"/>
    <w:rsid w:val="00700B07"/>
    <w:rsid w:val="00700ECA"/>
    <w:rsid w:val="0070303D"/>
    <w:rsid w:val="00704837"/>
    <w:rsid w:val="00705628"/>
    <w:rsid w:val="00711F9A"/>
    <w:rsid w:val="0071236C"/>
    <w:rsid w:val="007132E5"/>
    <w:rsid w:val="0071355D"/>
    <w:rsid w:val="00714589"/>
    <w:rsid w:val="00714CD7"/>
    <w:rsid w:val="007206E6"/>
    <w:rsid w:val="00721202"/>
    <w:rsid w:val="007222E2"/>
    <w:rsid w:val="00722560"/>
    <w:rsid w:val="00726E80"/>
    <w:rsid w:val="007319CA"/>
    <w:rsid w:val="00731EDD"/>
    <w:rsid w:val="0073255E"/>
    <w:rsid w:val="00733D68"/>
    <w:rsid w:val="00734F30"/>
    <w:rsid w:val="00741741"/>
    <w:rsid w:val="0074175D"/>
    <w:rsid w:val="00742E89"/>
    <w:rsid w:val="00743538"/>
    <w:rsid w:val="007439C6"/>
    <w:rsid w:val="0074443A"/>
    <w:rsid w:val="00747EE9"/>
    <w:rsid w:val="007516C3"/>
    <w:rsid w:val="00751984"/>
    <w:rsid w:val="007529D1"/>
    <w:rsid w:val="00753CCF"/>
    <w:rsid w:val="00753E04"/>
    <w:rsid w:val="00756634"/>
    <w:rsid w:val="00756A46"/>
    <w:rsid w:val="00756FDA"/>
    <w:rsid w:val="0075702B"/>
    <w:rsid w:val="0076078C"/>
    <w:rsid w:val="00760B0B"/>
    <w:rsid w:val="0076109B"/>
    <w:rsid w:val="00762D1D"/>
    <w:rsid w:val="00762DC3"/>
    <w:rsid w:val="007640AE"/>
    <w:rsid w:val="007640DD"/>
    <w:rsid w:val="007655FA"/>
    <w:rsid w:val="007700A0"/>
    <w:rsid w:val="007702CF"/>
    <w:rsid w:val="00774A0C"/>
    <w:rsid w:val="00774BEB"/>
    <w:rsid w:val="007772F2"/>
    <w:rsid w:val="00780B71"/>
    <w:rsid w:val="00781968"/>
    <w:rsid w:val="00782A5D"/>
    <w:rsid w:val="00783CFD"/>
    <w:rsid w:val="007850A8"/>
    <w:rsid w:val="007859D3"/>
    <w:rsid w:val="00790FC1"/>
    <w:rsid w:val="00791491"/>
    <w:rsid w:val="00792433"/>
    <w:rsid w:val="00793A0C"/>
    <w:rsid w:val="00793A1F"/>
    <w:rsid w:val="00793F98"/>
    <w:rsid w:val="00793FFE"/>
    <w:rsid w:val="00795158"/>
    <w:rsid w:val="007A002A"/>
    <w:rsid w:val="007A1E86"/>
    <w:rsid w:val="007A2F5C"/>
    <w:rsid w:val="007A376E"/>
    <w:rsid w:val="007A388B"/>
    <w:rsid w:val="007A3D2C"/>
    <w:rsid w:val="007A4E8B"/>
    <w:rsid w:val="007A585E"/>
    <w:rsid w:val="007A75AB"/>
    <w:rsid w:val="007B0498"/>
    <w:rsid w:val="007B0A17"/>
    <w:rsid w:val="007B1A01"/>
    <w:rsid w:val="007B1AFB"/>
    <w:rsid w:val="007B3F22"/>
    <w:rsid w:val="007B6B88"/>
    <w:rsid w:val="007C0949"/>
    <w:rsid w:val="007C2611"/>
    <w:rsid w:val="007C2F0C"/>
    <w:rsid w:val="007C5028"/>
    <w:rsid w:val="007C5A2C"/>
    <w:rsid w:val="007D049A"/>
    <w:rsid w:val="007D08F0"/>
    <w:rsid w:val="007D0F58"/>
    <w:rsid w:val="007D1DC2"/>
    <w:rsid w:val="007D2AF0"/>
    <w:rsid w:val="007D3933"/>
    <w:rsid w:val="007D43E3"/>
    <w:rsid w:val="007D4CAA"/>
    <w:rsid w:val="007D5280"/>
    <w:rsid w:val="007D59A2"/>
    <w:rsid w:val="007D5CA6"/>
    <w:rsid w:val="007E0078"/>
    <w:rsid w:val="007E5680"/>
    <w:rsid w:val="007F1E29"/>
    <w:rsid w:val="007F3997"/>
    <w:rsid w:val="007F488D"/>
    <w:rsid w:val="008002A5"/>
    <w:rsid w:val="00800FFC"/>
    <w:rsid w:val="008037B1"/>
    <w:rsid w:val="008058D1"/>
    <w:rsid w:val="00806770"/>
    <w:rsid w:val="00806BF4"/>
    <w:rsid w:val="0080715A"/>
    <w:rsid w:val="00810646"/>
    <w:rsid w:val="00810908"/>
    <w:rsid w:val="00810EFD"/>
    <w:rsid w:val="008111D0"/>
    <w:rsid w:val="008115EC"/>
    <w:rsid w:val="0081755F"/>
    <w:rsid w:val="00820B92"/>
    <w:rsid w:val="0082105B"/>
    <w:rsid w:val="00825E77"/>
    <w:rsid w:val="00827768"/>
    <w:rsid w:val="00832CA9"/>
    <w:rsid w:val="0083553C"/>
    <w:rsid w:val="008364F4"/>
    <w:rsid w:val="00836DCC"/>
    <w:rsid w:val="008370FF"/>
    <w:rsid w:val="00837244"/>
    <w:rsid w:val="00840BE4"/>
    <w:rsid w:val="00841FA9"/>
    <w:rsid w:val="0084259C"/>
    <w:rsid w:val="008455EA"/>
    <w:rsid w:val="00845EAB"/>
    <w:rsid w:val="008469E1"/>
    <w:rsid w:val="00846FB2"/>
    <w:rsid w:val="0084708E"/>
    <w:rsid w:val="00850517"/>
    <w:rsid w:val="00852255"/>
    <w:rsid w:val="008540D0"/>
    <w:rsid w:val="008555B7"/>
    <w:rsid w:val="00855DAB"/>
    <w:rsid w:val="008563F8"/>
    <w:rsid w:val="008568EC"/>
    <w:rsid w:val="0085705C"/>
    <w:rsid w:val="00860E7E"/>
    <w:rsid w:val="00861388"/>
    <w:rsid w:val="008629B5"/>
    <w:rsid w:val="008670B8"/>
    <w:rsid w:val="0087721B"/>
    <w:rsid w:val="00882F04"/>
    <w:rsid w:val="0088300E"/>
    <w:rsid w:val="00883E97"/>
    <w:rsid w:val="0088447B"/>
    <w:rsid w:val="00884933"/>
    <w:rsid w:val="00885289"/>
    <w:rsid w:val="008854DD"/>
    <w:rsid w:val="008877C3"/>
    <w:rsid w:val="008879DE"/>
    <w:rsid w:val="0089118D"/>
    <w:rsid w:val="008913CD"/>
    <w:rsid w:val="00891613"/>
    <w:rsid w:val="00891D4E"/>
    <w:rsid w:val="00892E03"/>
    <w:rsid w:val="00895962"/>
    <w:rsid w:val="00896119"/>
    <w:rsid w:val="008961EB"/>
    <w:rsid w:val="008A12A9"/>
    <w:rsid w:val="008A2427"/>
    <w:rsid w:val="008A357A"/>
    <w:rsid w:val="008A3993"/>
    <w:rsid w:val="008A5981"/>
    <w:rsid w:val="008A5F42"/>
    <w:rsid w:val="008A7159"/>
    <w:rsid w:val="008B1A9A"/>
    <w:rsid w:val="008B2688"/>
    <w:rsid w:val="008B357D"/>
    <w:rsid w:val="008B673B"/>
    <w:rsid w:val="008B777E"/>
    <w:rsid w:val="008B7C40"/>
    <w:rsid w:val="008C017E"/>
    <w:rsid w:val="008C5E3D"/>
    <w:rsid w:val="008C7AEE"/>
    <w:rsid w:val="008D0C57"/>
    <w:rsid w:val="008D0D71"/>
    <w:rsid w:val="008D2A01"/>
    <w:rsid w:val="008D331D"/>
    <w:rsid w:val="008D56D2"/>
    <w:rsid w:val="008E39F9"/>
    <w:rsid w:val="008E4AF6"/>
    <w:rsid w:val="008E5FC7"/>
    <w:rsid w:val="008E603F"/>
    <w:rsid w:val="008E65D1"/>
    <w:rsid w:val="008E6C25"/>
    <w:rsid w:val="008E7729"/>
    <w:rsid w:val="008F6E8F"/>
    <w:rsid w:val="009034F6"/>
    <w:rsid w:val="00903734"/>
    <w:rsid w:val="00903B16"/>
    <w:rsid w:val="0091067B"/>
    <w:rsid w:val="00913787"/>
    <w:rsid w:val="0091625F"/>
    <w:rsid w:val="009167B7"/>
    <w:rsid w:val="00925469"/>
    <w:rsid w:val="00925A9B"/>
    <w:rsid w:val="00926051"/>
    <w:rsid w:val="009260B3"/>
    <w:rsid w:val="00926645"/>
    <w:rsid w:val="009277F8"/>
    <w:rsid w:val="0092798A"/>
    <w:rsid w:val="00930A06"/>
    <w:rsid w:val="00931628"/>
    <w:rsid w:val="00937DC7"/>
    <w:rsid w:val="00937E67"/>
    <w:rsid w:val="0094314E"/>
    <w:rsid w:val="009443AC"/>
    <w:rsid w:val="0094462B"/>
    <w:rsid w:val="00944BF4"/>
    <w:rsid w:val="00950A20"/>
    <w:rsid w:val="00951F68"/>
    <w:rsid w:val="009549C6"/>
    <w:rsid w:val="0095578B"/>
    <w:rsid w:val="009561E4"/>
    <w:rsid w:val="0095762A"/>
    <w:rsid w:val="00960273"/>
    <w:rsid w:val="00961258"/>
    <w:rsid w:val="00963615"/>
    <w:rsid w:val="00964F05"/>
    <w:rsid w:val="00967630"/>
    <w:rsid w:val="0096793C"/>
    <w:rsid w:val="00967F7E"/>
    <w:rsid w:val="00973E47"/>
    <w:rsid w:val="00975260"/>
    <w:rsid w:val="0097634C"/>
    <w:rsid w:val="009778F3"/>
    <w:rsid w:val="00980802"/>
    <w:rsid w:val="00980ACC"/>
    <w:rsid w:val="00983472"/>
    <w:rsid w:val="00983910"/>
    <w:rsid w:val="00984A2F"/>
    <w:rsid w:val="00985B49"/>
    <w:rsid w:val="0099028F"/>
    <w:rsid w:val="0099042C"/>
    <w:rsid w:val="009929F9"/>
    <w:rsid w:val="00993042"/>
    <w:rsid w:val="00996428"/>
    <w:rsid w:val="00996656"/>
    <w:rsid w:val="009A05AB"/>
    <w:rsid w:val="009A1027"/>
    <w:rsid w:val="009A1E33"/>
    <w:rsid w:val="009A37CF"/>
    <w:rsid w:val="009A4344"/>
    <w:rsid w:val="009A4C77"/>
    <w:rsid w:val="009A4CF6"/>
    <w:rsid w:val="009A5FFC"/>
    <w:rsid w:val="009A60F4"/>
    <w:rsid w:val="009A79D8"/>
    <w:rsid w:val="009B1A3D"/>
    <w:rsid w:val="009B286F"/>
    <w:rsid w:val="009B3731"/>
    <w:rsid w:val="009B3BB0"/>
    <w:rsid w:val="009B66B3"/>
    <w:rsid w:val="009B720A"/>
    <w:rsid w:val="009C018C"/>
    <w:rsid w:val="009C094D"/>
    <w:rsid w:val="009C4C8E"/>
    <w:rsid w:val="009C648A"/>
    <w:rsid w:val="009C7074"/>
    <w:rsid w:val="009C729C"/>
    <w:rsid w:val="009C782F"/>
    <w:rsid w:val="009D0212"/>
    <w:rsid w:val="009D0810"/>
    <w:rsid w:val="009D2079"/>
    <w:rsid w:val="009D2107"/>
    <w:rsid w:val="009D23B4"/>
    <w:rsid w:val="009D443B"/>
    <w:rsid w:val="009D58A8"/>
    <w:rsid w:val="009D74E5"/>
    <w:rsid w:val="009D778F"/>
    <w:rsid w:val="009E07C0"/>
    <w:rsid w:val="009E3A61"/>
    <w:rsid w:val="009E64D9"/>
    <w:rsid w:val="009E6D96"/>
    <w:rsid w:val="009E7AE0"/>
    <w:rsid w:val="009F01F2"/>
    <w:rsid w:val="009F2734"/>
    <w:rsid w:val="009F3DEF"/>
    <w:rsid w:val="009F51CA"/>
    <w:rsid w:val="009F5A11"/>
    <w:rsid w:val="009F757F"/>
    <w:rsid w:val="009F776F"/>
    <w:rsid w:val="009F7CFA"/>
    <w:rsid w:val="00A01545"/>
    <w:rsid w:val="00A02B47"/>
    <w:rsid w:val="00A0379D"/>
    <w:rsid w:val="00A04D96"/>
    <w:rsid w:val="00A06C99"/>
    <w:rsid w:val="00A06D6A"/>
    <w:rsid w:val="00A10687"/>
    <w:rsid w:val="00A11A40"/>
    <w:rsid w:val="00A11E5D"/>
    <w:rsid w:val="00A12F21"/>
    <w:rsid w:val="00A13392"/>
    <w:rsid w:val="00A139A6"/>
    <w:rsid w:val="00A14979"/>
    <w:rsid w:val="00A152AF"/>
    <w:rsid w:val="00A162D5"/>
    <w:rsid w:val="00A2034D"/>
    <w:rsid w:val="00A20C9F"/>
    <w:rsid w:val="00A2175C"/>
    <w:rsid w:val="00A220BC"/>
    <w:rsid w:val="00A23C3E"/>
    <w:rsid w:val="00A24D2D"/>
    <w:rsid w:val="00A251BC"/>
    <w:rsid w:val="00A2700E"/>
    <w:rsid w:val="00A27DE0"/>
    <w:rsid w:val="00A3199D"/>
    <w:rsid w:val="00A31A57"/>
    <w:rsid w:val="00A31AFD"/>
    <w:rsid w:val="00A323F6"/>
    <w:rsid w:val="00A33C46"/>
    <w:rsid w:val="00A37FC7"/>
    <w:rsid w:val="00A40519"/>
    <w:rsid w:val="00A41D43"/>
    <w:rsid w:val="00A432EA"/>
    <w:rsid w:val="00A43571"/>
    <w:rsid w:val="00A4371F"/>
    <w:rsid w:val="00A43F38"/>
    <w:rsid w:val="00A45234"/>
    <w:rsid w:val="00A458EC"/>
    <w:rsid w:val="00A45A30"/>
    <w:rsid w:val="00A461CF"/>
    <w:rsid w:val="00A46F65"/>
    <w:rsid w:val="00A52A2B"/>
    <w:rsid w:val="00A536C5"/>
    <w:rsid w:val="00A62011"/>
    <w:rsid w:val="00A63C8E"/>
    <w:rsid w:val="00A65307"/>
    <w:rsid w:val="00A6534D"/>
    <w:rsid w:val="00A660A2"/>
    <w:rsid w:val="00A66672"/>
    <w:rsid w:val="00A674D0"/>
    <w:rsid w:val="00A677AB"/>
    <w:rsid w:val="00A70839"/>
    <w:rsid w:val="00A70CF3"/>
    <w:rsid w:val="00A722F4"/>
    <w:rsid w:val="00A72ABD"/>
    <w:rsid w:val="00A74671"/>
    <w:rsid w:val="00A77804"/>
    <w:rsid w:val="00A7785F"/>
    <w:rsid w:val="00A80086"/>
    <w:rsid w:val="00A80361"/>
    <w:rsid w:val="00A8040B"/>
    <w:rsid w:val="00A8090C"/>
    <w:rsid w:val="00A81D21"/>
    <w:rsid w:val="00A82E1D"/>
    <w:rsid w:val="00A86796"/>
    <w:rsid w:val="00A952B4"/>
    <w:rsid w:val="00A9779A"/>
    <w:rsid w:val="00AA09E9"/>
    <w:rsid w:val="00AA0A67"/>
    <w:rsid w:val="00AA22E9"/>
    <w:rsid w:val="00AA2A5E"/>
    <w:rsid w:val="00AA2FE5"/>
    <w:rsid w:val="00AA4B04"/>
    <w:rsid w:val="00AA546A"/>
    <w:rsid w:val="00AA59AF"/>
    <w:rsid w:val="00AB0004"/>
    <w:rsid w:val="00AB0ABE"/>
    <w:rsid w:val="00AB0B74"/>
    <w:rsid w:val="00AB1C44"/>
    <w:rsid w:val="00AB4687"/>
    <w:rsid w:val="00AB77D7"/>
    <w:rsid w:val="00AC02D7"/>
    <w:rsid w:val="00AC248B"/>
    <w:rsid w:val="00AC2E61"/>
    <w:rsid w:val="00AC33D7"/>
    <w:rsid w:val="00AC3795"/>
    <w:rsid w:val="00AC7652"/>
    <w:rsid w:val="00AD08B1"/>
    <w:rsid w:val="00AD1C02"/>
    <w:rsid w:val="00AD410C"/>
    <w:rsid w:val="00AD6363"/>
    <w:rsid w:val="00AD6CA3"/>
    <w:rsid w:val="00AD7214"/>
    <w:rsid w:val="00AD7480"/>
    <w:rsid w:val="00AD753A"/>
    <w:rsid w:val="00AE0469"/>
    <w:rsid w:val="00AE1F61"/>
    <w:rsid w:val="00AE3190"/>
    <w:rsid w:val="00AE3802"/>
    <w:rsid w:val="00AE53BE"/>
    <w:rsid w:val="00AE5464"/>
    <w:rsid w:val="00AE68C3"/>
    <w:rsid w:val="00AE7D0F"/>
    <w:rsid w:val="00AF0812"/>
    <w:rsid w:val="00AF1573"/>
    <w:rsid w:val="00AF1C1B"/>
    <w:rsid w:val="00AF2676"/>
    <w:rsid w:val="00AF3474"/>
    <w:rsid w:val="00AF3B89"/>
    <w:rsid w:val="00AF6F2A"/>
    <w:rsid w:val="00AF738D"/>
    <w:rsid w:val="00B0001D"/>
    <w:rsid w:val="00B02302"/>
    <w:rsid w:val="00B04B81"/>
    <w:rsid w:val="00B05110"/>
    <w:rsid w:val="00B05B72"/>
    <w:rsid w:val="00B063AB"/>
    <w:rsid w:val="00B071DB"/>
    <w:rsid w:val="00B07AC0"/>
    <w:rsid w:val="00B11B15"/>
    <w:rsid w:val="00B13D48"/>
    <w:rsid w:val="00B142CD"/>
    <w:rsid w:val="00B155AC"/>
    <w:rsid w:val="00B16CE8"/>
    <w:rsid w:val="00B17588"/>
    <w:rsid w:val="00B17646"/>
    <w:rsid w:val="00B2247F"/>
    <w:rsid w:val="00B22BAE"/>
    <w:rsid w:val="00B22CB8"/>
    <w:rsid w:val="00B26077"/>
    <w:rsid w:val="00B30EAC"/>
    <w:rsid w:val="00B31778"/>
    <w:rsid w:val="00B31AA7"/>
    <w:rsid w:val="00B32155"/>
    <w:rsid w:val="00B32B0A"/>
    <w:rsid w:val="00B32FD5"/>
    <w:rsid w:val="00B32FDF"/>
    <w:rsid w:val="00B3486C"/>
    <w:rsid w:val="00B364AE"/>
    <w:rsid w:val="00B37C1E"/>
    <w:rsid w:val="00B404D4"/>
    <w:rsid w:val="00B41423"/>
    <w:rsid w:val="00B44A6B"/>
    <w:rsid w:val="00B47CF3"/>
    <w:rsid w:val="00B51CB4"/>
    <w:rsid w:val="00B52456"/>
    <w:rsid w:val="00B54A2D"/>
    <w:rsid w:val="00B54AC7"/>
    <w:rsid w:val="00B55238"/>
    <w:rsid w:val="00B5559C"/>
    <w:rsid w:val="00B56B14"/>
    <w:rsid w:val="00B56E86"/>
    <w:rsid w:val="00B56F4D"/>
    <w:rsid w:val="00B56F83"/>
    <w:rsid w:val="00B57942"/>
    <w:rsid w:val="00B57FC7"/>
    <w:rsid w:val="00B60267"/>
    <w:rsid w:val="00B61E3E"/>
    <w:rsid w:val="00B63130"/>
    <w:rsid w:val="00B66446"/>
    <w:rsid w:val="00B66A90"/>
    <w:rsid w:val="00B700CC"/>
    <w:rsid w:val="00B73F0D"/>
    <w:rsid w:val="00B74CE7"/>
    <w:rsid w:val="00B76140"/>
    <w:rsid w:val="00B76E50"/>
    <w:rsid w:val="00B77815"/>
    <w:rsid w:val="00B82651"/>
    <w:rsid w:val="00B82D4A"/>
    <w:rsid w:val="00B842FA"/>
    <w:rsid w:val="00B9038D"/>
    <w:rsid w:val="00B91F41"/>
    <w:rsid w:val="00B92516"/>
    <w:rsid w:val="00B925BF"/>
    <w:rsid w:val="00B92E7E"/>
    <w:rsid w:val="00B93BCB"/>
    <w:rsid w:val="00B9462A"/>
    <w:rsid w:val="00B95241"/>
    <w:rsid w:val="00B968AF"/>
    <w:rsid w:val="00BA2E11"/>
    <w:rsid w:val="00BA374A"/>
    <w:rsid w:val="00BA3839"/>
    <w:rsid w:val="00BA3ACD"/>
    <w:rsid w:val="00BA491A"/>
    <w:rsid w:val="00BA51E5"/>
    <w:rsid w:val="00BA5C47"/>
    <w:rsid w:val="00BA62E1"/>
    <w:rsid w:val="00BB06A1"/>
    <w:rsid w:val="00BB2E92"/>
    <w:rsid w:val="00BB3182"/>
    <w:rsid w:val="00BB34F7"/>
    <w:rsid w:val="00BB360D"/>
    <w:rsid w:val="00BB5EA7"/>
    <w:rsid w:val="00BB75A9"/>
    <w:rsid w:val="00BB7ABA"/>
    <w:rsid w:val="00BB7E8E"/>
    <w:rsid w:val="00BC0D68"/>
    <w:rsid w:val="00BC1C45"/>
    <w:rsid w:val="00BC1DA1"/>
    <w:rsid w:val="00BC3CB2"/>
    <w:rsid w:val="00BC3D3B"/>
    <w:rsid w:val="00BC48C2"/>
    <w:rsid w:val="00BD1F80"/>
    <w:rsid w:val="00BD2097"/>
    <w:rsid w:val="00BD25D0"/>
    <w:rsid w:val="00BD4C10"/>
    <w:rsid w:val="00BD7ABA"/>
    <w:rsid w:val="00BD7C33"/>
    <w:rsid w:val="00BE480F"/>
    <w:rsid w:val="00BE51E0"/>
    <w:rsid w:val="00BE5CDD"/>
    <w:rsid w:val="00BE633C"/>
    <w:rsid w:val="00BE7619"/>
    <w:rsid w:val="00BF4873"/>
    <w:rsid w:val="00BF63C8"/>
    <w:rsid w:val="00BF6A5A"/>
    <w:rsid w:val="00BF7E3F"/>
    <w:rsid w:val="00C01D30"/>
    <w:rsid w:val="00C042A4"/>
    <w:rsid w:val="00C047AA"/>
    <w:rsid w:val="00C05970"/>
    <w:rsid w:val="00C05C9C"/>
    <w:rsid w:val="00C104E2"/>
    <w:rsid w:val="00C104F1"/>
    <w:rsid w:val="00C113A9"/>
    <w:rsid w:val="00C125B4"/>
    <w:rsid w:val="00C1265A"/>
    <w:rsid w:val="00C12F5E"/>
    <w:rsid w:val="00C13925"/>
    <w:rsid w:val="00C153A3"/>
    <w:rsid w:val="00C16EF5"/>
    <w:rsid w:val="00C2185B"/>
    <w:rsid w:val="00C2211D"/>
    <w:rsid w:val="00C2237B"/>
    <w:rsid w:val="00C26E5D"/>
    <w:rsid w:val="00C30422"/>
    <w:rsid w:val="00C31A6A"/>
    <w:rsid w:val="00C32830"/>
    <w:rsid w:val="00C32994"/>
    <w:rsid w:val="00C34D91"/>
    <w:rsid w:val="00C358FB"/>
    <w:rsid w:val="00C4226E"/>
    <w:rsid w:val="00C42AEB"/>
    <w:rsid w:val="00C439C0"/>
    <w:rsid w:val="00C469B3"/>
    <w:rsid w:val="00C46EA3"/>
    <w:rsid w:val="00C47D21"/>
    <w:rsid w:val="00C509F2"/>
    <w:rsid w:val="00C52CAF"/>
    <w:rsid w:val="00C534D6"/>
    <w:rsid w:val="00C54781"/>
    <w:rsid w:val="00C55BC8"/>
    <w:rsid w:val="00C55C9F"/>
    <w:rsid w:val="00C614CE"/>
    <w:rsid w:val="00C62A87"/>
    <w:rsid w:val="00C63CE4"/>
    <w:rsid w:val="00C674EF"/>
    <w:rsid w:val="00C6799C"/>
    <w:rsid w:val="00C701B6"/>
    <w:rsid w:val="00C7257F"/>
    <w:rsid w:val="00C72D2A"/>
    <w:rsid w:val="00C73B3C"/>
    <w:rsid w:val="00C74714"/>
    <w:rsid w:val="00C762F9"/>
    <w:rsid w:val="00C77C72"/>
    <w:rsid w:val="00C80D70"/>
    <w:rsid w:val="00C86979"/>
    <w:rsid w:val="00C900EF"/>
    <w:rsid w:val="00C9069E"/>
    <w:rsid w:val="00C90759"/>
    <w:rsid w:val="00C91C16"/>
    <w:rsid w:val="00C9662C"/>
    <w:rsid w:val="00CA3F36"/>
    <w:rsid w:val="00CA43C5"/>
    <w:rsid w:val="00CA709B"/>
    <w:rsid w:val="00CA79AF"/>
    <w:rsid w:val="00CB0EBB"/>
    <w:rsid w:val="00CB16FA"/>
    <w:rsid w:val="00CB1BE8"/>
    <w:rsid w:val="00CB228E"/>
    <w:rsid w:val="00CB2A24"/>
    <w:rsid w:val="00CB33D5"/>
    <w:rsid w:val="00CB5036"/>
    <w:rsid w:val="00CB5215"/>
    <w:rsid w:val="00CB6B16"/>
    <w:rsid w:val="00CC02C5"/>
    <w:rsid w:val="00CC3330"/>
    <w:rsid w:val="00CC4C0C"/>
    <w:rsid w:val="00CC71F0"/>
    <w:rsid w:val="00CC7317"/>
    <w:rsid w:val="00CD0223"/>
    <w:rsid w:val="00CD04F0"/>
    <w:rsid w:val="00CD453D"/>
    <w:rsid w:val="00CD48FA"/>
    <w:rsid w:val="00CE04E7"/>
    <w:rsid w:val="00CE1545"/>
    <w:rsid w:val="00CE1D24"/>
    <w:rsid w:val="00CE27E9"/>
    <w:rsid w:val="00CE313E"/>
    <w:rsid w:val="00CE3E9F"/>
    <w:rsid w:val="00CE40A6"/>
    <w:rsid w:val="00CE5028"/>
    <w:rsid w:val="00CE717E"/>
    <w:rsid w:val="00CE7A84"/>
    <w:rsid w:val="00CE7ED9"/>
    <w:rsid w:val="00CF0CB2"/>
    <w:rsid w:val="00CF33F2"/>
    <w:rsid w:val="00CF3575"/>
    <w:rsid w:val="00CF39D1"/>
    <w:rsid w:val="00D01C64"/>
    <w:rsid w:val="00D05A1F"/>
    <w:rsid w:val="00D07184"/>
    <w:rsid w:val="00D07881"/>
    <w:rsid w:val="00D07E55"/>
    <w:rsid w:val="00D10292"/>
    <w:rsid w:val="00D1036E"/>
    <w:rsid w:val="00D10973"/>
    <w:rsid w:val="00D11024"/>
    <w:rsid w:val="00D1167D"/>
    <w:rsid w:val="00D1215D"/>
    <w:rsid w:val="00D123E8"/>
    <w:rsid w:val="00D149AB"/>
    <w:rsid w:val="00D14A8C"/>
    <w:rsid w:val="00D161C0"/>
    <w:rsid w:val="00D165A1"/>
    <w:rsid w:val="00D16687"/>
    <w:rsid w:val="00D17C7B"/>
    <w:rsid w:val="00D22C59"/>
    <w:rsid w:val="00D25F5E"/>
    <w:rsid w:val="00D26032"/>
    <w:rsid w:val="00D27D4D"/>
    <w:rsid w:val="00D3117E"/>
    <w:rsid w:val="00D31A6A"/>
    <w:rsid w:val="00D329B3"/>
    <w:rsid w:val="00D32B0D"/>
    <w:rsid w:val="00D32BD1"/>
    <w:rsid w:val="00D32C6D"/>
    <w:rsid w:val="00D3335C"/>
    <w:rsid w:val="00D36DC8"/>
    <w:rsid w:val="00D36DF6"/>
    <w:rsid w:val="00D37BFE"/>
    <w:rsid w:val="00D42142"/>
    <w:rsid w:val="00D423F9"/>
    <w:rsid w:val="00D42BCF"/>
    <w:rsid w:val="00D44B09"/>
    <w:rsid w:val="00D4623F"/>
    <w:rsid w:val="00D46451"/>
    <w:rsid w:val="00D504CA"/>
    <w:rsid w:val="00D506F7"/>
    <w:rsid w:val="00D51E86"/>
    <w:rsid w:val="00D52D57"/>
    <w:rsid w:val="00D5434B"/>
    <w:rsid w:val="00D54ABF"/>
    <w:rsid w:val="00D54CD2"/>
    <w:rsid w:val="00D54CF8"/>
    <w:rsid w:val="00D551A5"/>
    <w:rsid w:val="00D571F9"/>
    <w:rsid w:val="00D609FA"/>
    <w:rsid w:val="00D60A9D"/>
    <w:rsid w:val="00D60EB1"/>
    <w:rsid w:val="00D61137"/>
    <w:rsid w:val="00D61B40"/>
    <w:rsid w:val="00D63893"/>
    <w:rsid w:val="00D64820"/>
    <w:rsid w:val="00D64C1F"/>
    <w:rsid w:val="00D67CE7"/>
    <w:rsid w:val="00D7411F"/>
    <w:rsid w:val="00D75457"/>
    <w:rsid w:val="00D755AB"/>
    <w:rsid w:val="00D76D16"/>
    <w:rsid w:val="00D76E12"/>
    <w:rsid w:val="00D776CD"/>
    <w:rsid w:val="00D800F5"/>
    <w:rsid w:val="00D81153"/>
    <w:rsid w:val="00D81F9D"/>
    <w:rsid w:val="00D824A8"/>
    <w:rsid w:val="00D8287E"/>
    <w:rsid w:val="00D8347B"/>
    <w:rsid w:val="00D85186"/>
    <w:rsid w:val="00D85532"/>
    <w:rsid w:val="00D85935"/>
    <w:rsid w:val="00D87870"/>
    <w:rsid w:val="00D90E25"/>
    <w:rsid w:val="00D92996"/>
    <w:rsid w:val="00D93BE7"/>
    <w:rsid w:val="00D945C5"/>
    <w:rsid w:val="00D97228"/>
    <w:rsid w:val="00DA01E0"/>
    <w:rsid w:val="00DA2176"/>
    <w:rsid w:val="00DA2B86"/>
    <w:rsid w:val="00DA34F9"/>
    <w:rsid w:val="00DA488D"/>
    <w:rsid w:val="00DB0029"/>
    <w:rsid w:val="00DB0D00"/>
    <w:rsid w:val="00DB13ED"/>
    <w:rsid w:val="00DB20A5"/>
    <w:rsid w:val="00DB27F8"/>
    <w:rsid w:val="00DB42EF"/>
    <w:rsid w:val="00DB6A54"/>
    <w:rsid w:val="00DB7494"/>
    <w:rsid w:val="00DB76E8"/>
    <w:rsid w:val="00DC0AAA"/>
    <w:rsid w:val="00DC19C6"/>
    <w:rsid w:val="00DC54FA"/>
    <w:rsid w:val="00DC5CED"/>
    <w:rsid w:val="00DC6566"/>
    <w:rsid w:val="00DC7001"/>
    <w:rsid w:val="00DC7FBF"/>
    <w:rsid w:val="00DD13B1"/>
    <w:rsid w:val="00DD1739"/>
    <w:rsid w:val="00DD1CC2"/>
    <w:rsid w:val="00DD1E16"/>
    <w:rsid w:val="00DD288F"/>
    <w:rsid w:val="00DD60D6"/>
    <w:rsid w:val="00DD7920"/>
    <w:rsid w:val="00DD7DF0"/>
    <w:rsid w:val="00DE0579"/>
    <w:rsid w:val="00DE0D35"/>
    <w:rsid w:val="00DE17D8"/>
    <w:rsid w:val="00DE1C76"/>
    <w:rsid w:val="00DE1D11"/>
    <w:rsid w:val="00DE2579"/>
    <w:rsid w:val="00DE2B36"/>
    <w:rsid w:val="00DE4C00"/>
    <w:rsid w:val="00DE67E6"/>
    <w:rsid w:val="00DE6EBB"/>
    <w:rsid w:val="00DE6FCA"/>
    <w:rsid w:val="00DF0F5A"/>
    <w:rsid w:val="00DF2310"/>
    <w:rsid w:val="00DF335A"/>
    <w:rsid w:val="00DF6E6E"/>
    <w:rsid w:val="00DF7B21"/>
    <w:rsid w:val="00E007AA"/>
    <w:rsid w:val="00E03401"/>
    <w:rsid w:val="00E105E2"/>
    <w:rsid w:val="00E11650"/>
    <w:rsid w:val="00E122A9"/>
    <w:rsid w:val="00E13675"/>
    <w:rsid w:val="00E13717"/>
    <w:rsid w:val="00E13908"/>
    <w:rsid w:val="00E1684C"/>
    <w:rsid w:val="00E16DE9"/>
    <w:rsid w:val="00E2565F"/>
    <w:rsid w:val="00E259F3"/>
    <w:rsid w:val="00E26A1B"/>
    <w:rsid w:val="00E277AA"/>
    <w:rsid w:val="00E30CA8"/>
    <w:rsid w:val="00E324A7"/>
    <w:rsid w:val="00E355A7"/>
    <w:rsid w:val="00E36181"/>
    <w:rsid w:val="00E3661D"/>
    <w:rsid w:val="00E37605"/>
    <w:rsid w:val="00E403A0"/>
    <w:rsid w:val="00E429CD"/>
    <w:rsid w:val="00E438EF"/>
    <w:rsid w:val="00E46EA2"/>
    <w:rsid w:val="00E50EA7"/>
    <w:rsid w:val="00E53C8B"/>
    <w:rsid w:val="00E53D5B"/>
    <w:rsid w:val="00E54203"/>
    <w:rsid w:val="00E54BB5"/>
    <w:rsid w:val="00E54F34"/>
    <w:rsid w:val="00E71031"/>
    <w:rsid w:val="00E7188C"/>
    <w:rsid w:val="00E723FA"/>
    <w:rsid w:val="00E73243"/>
    <w:rsid w:val="00E75D0B"/>
    <w:rsid w:val="00E76C29"/>
    <w:rsid w:val="00E8151F"/>
    <w:rsid w:val="00E851AB"/>
    <w:rsid w:val="00E85E89"/>
    <w:rsid w:val="00E864CC"/>
    <w:rsid w:val="00E86DD8"/>
    <w:rsid w:val="00E86FB1"/>
    <w:rsid w:val="00E9201B"/>
    <w:rsid w:val="00E9458B"/>
    <w:rsid w:val="00E967A9"/>
    <w:rsid w:val="00EA0571"/>
    <w:rsid w:val="00EA1000"/>
    <w:rsid w:val="00EA19F6"/>
    <w:rsid w:val="00EA2A07"/>
    <w:rsid w:val="00EA2A98"/>
    <w:rsid w:val="00EA3240"/>
    <w:rsid w:val="00EA5131"/>
    <w:rsid w:val="00EA61C7"/>
    <w:rsid w:val="00EA7CBF"/>
    <w:rsid w:val="00EA7EE6"/>
    <w:rsid w:val="00EB3AF4"/>
    <w:rsid w:val="00EB4405"/>
    <w:rsid w:val="00EB44F2"/>
    <w:rsid w:val="00EB53DE"/>
    <w:rsid w:val="00EB58C9"/>
    <w:rsid w:val="00EB5BCA"/>
    <w:rsid w:val="00EB625C"/>
    <w:rsid w:val="00EC0D12"/>
    <w:rsid w:val="00EC2F4B"/>
    <w:rsid w:val="00EC348D"/>
    <w:rsid w:val="00EC41FD"/>
    <w:rsid w:val="00EC4E47"/>
    <w:rsid w:val="00ED0ABA"/>
    <w:rsid w:val="00ED3F72"/>
    <w:rsid w:val="00ED46F8"/>
    <w:rsid w:val="00ED7EA4"/>
    <w:rsid w:val="00EE3347"/>
    <w:rsid w:val="00EE349C"/>
    <w:rsid w:val="00EE424D"/>
    <w:rsid w:val="00EE4F69"/>
    <w:rsid w:val="00EE6296"/>
    <w:rsid w:val="00EF064A"/>
    <w:rsid w:val="00EF1165"/>
    <w:rsid w:val="00EF1DFD"/>
    <w:rsid w:val="00EF206E"/>
    <w:rsid w:val="00EF27B7"/>
    <w:rsid w:val="00EF308D"/>
    <w:rsid w:val="00EF36FA"/>
    <w:rsid w:val="00EF3B19"/>
    <w:rsid w:val="00EF5463"/>
    <w:rsid w:val="00EF6359"/>
    <w:rsid w:val="00EF76C3"/>
    <w:rsid w:val="00F01E9F"/>
    <w:rsid w:val="00F04F7E"/>
    <w:rsid w:val="00F10855"/>
    <w:rsid w:val="00F10BDD"/>
    <w:rsid w:val="00F10D24"/>
    <w:rsid w:val="00F12119"/>
    <w:rsid w:val="00F12F86"/>
    <w:rsid w:val="00F145E3"/>
    <w:rsid w:val="00F15ECE"/>
    <w:rsid w:val="00F17B74"/>
    <w:rsid w:val="00F228A7"/>
    <w:rsid w:val="00F23EC3"/>
    <w:rsid w:val="00F24FA1"/>
    <w:rsid w:val="00F26269"/>
    <w:rsid w:val="00F262A0"/>
    <w:rsid w:val="00F30BB7"/>
    <w:rsid w:val="00F310F8"/>
    <w:rsid w:val="00F34783"/>
    <w:rsid w:val="00F356B4"/>
    <w:rsid w:val="00F42450"/>
    <w:rsid w:val="00F431B7"/>
    <w:rsid w:val="00F4532D"/>
    <w:rsid w:val="00F46A4C"/>
    <w:rsid w:val="00F47232"/>
    <w:rsid w:val="00F50721"/>
    <w:rsid w:val="00F5121A"/>
    <w:rsid w:val="00F51DF6"/>
    <w:rsid w:val="00F52034"/>
    <w:rsid w:val="00F52DB7"/>
    <w:rsid w:val="00F53208"/>
    <w:rsid w:val="00F5492A"/>
    <w:rsid w:val="00F54E64"/>
    <w:rsid w:val="00F551FE"/>
    <w:rsid w:val="00F5674D"/>
    <w:rsid w:val="00F5730A"/>
    <w:rsid w:val="00F60D03"/>
    <w:rsid w:val="00F6745C"/>
    <w:rsid w:val="00F67DCC"/>
    <w:rsid w:val="00F72BC8"/>
    <w:rsid w:val="00F744FE"/>
    <w:rsid w:val="00F74FFA"/>
    <w:rsid w:val="00F75592"/>
    <w:rsid w:val="00F762B4"/>
    <w:rsid w:val="00F7666B"/>
    <w:rsid w:val="00F76C2B"/>
    <w:rsid w:val="00F7717F"/>
    <w:rsid w:val="00F773D2"/>
    <w:rsid w:val="00F77D57"/>
    <w:rsid w:val="00F80AFD"/>
    <w:rsid w:val="00F83558"/>
    <w:rsid w:val="00F83EEE"/>
    <w:rsid w:val="00F8448B"/>
    <w:rsid w:val="00F8558F"/>
    <w:rsid w:val="00F85E12"/>
    <w:rsid w:val="00F8768C"/>
    <w:rsid w:val="00F90C55"/>
    <w:rsid w:val="00F90C86"/>
    <w:rsid w:val="00F91833"/>
    <w:rsid w:val="00F9442E"/>
    <w:rsid w:val="00F97F48"/>
    <w:rsid w:val="00FA08A6"/>
    <w:rsid w:val="00FA0D41"/>
    <w:rsid w:val="00FA1971"/>
    <w:rsid w:val="00FA2FEA"/>
    <w:rsid w:val="00FA33BB"/>
    <w:rsid w:val="00FA55B3"/>
    <w:rsid w:val="00FB0D68"/>
    <w:rsid w:val="00FB17CD"/>
    <w:rsid w:val="00FB3A8D"/>
    <w:rsid w:val="00FB3E5E"/>
    <w:rsid w:val="00FB4608"/>
    <w:rsid w:val="00FB5B77"/>
    <w:rsid w:val="00FB6171"/>
    <w:rsid w:val="00FC0296"/>
    <w:rsid w:val="00FC0371"/>
    <w:rsid w:val="00FC0C29"/>
    <w:rsid w:val="00FC1E11"/>
    <w:rsid w:val="00FC288E"/>
    <w:rsid w:val="00FC45A4"/>
    <w:rsid w:val="00FC4780"/>
    <w:rsid w:val="00FC5622"/>
    <w:rsid w:val="00FC583A"/>
    <w:rsid w:val="00FC7FE2"/>
    <w:rsid w:val="00FD02C8"/>
    <w:rsid w:val="00FD02D3"/>
    <w:rsid w:val="00FD0390"/>
    <w:rsid w:val="00FD074C"/>
    <w:rsid w:val="00FD3207"/>
    <w:rsid w:val="00FD351E"/>
    <w:rsid w:val="00FD568F"/>
    <w:rsid w:val="00FD5E01"/>
    <w:rsid w:val="00FD6FDB"/>
    <w:rsid w:val="00FE0980"/>
    <w:rsid w:val="00FE17C7"/>
    <w:rsid w:val="00FE1E4A"/>
    <w:rsid w:val="00FE403D"/>
    <w:rsid w:val="00FE4921"/>
    <w:rsid w:val="00FE5A0F"/>
    <w:rsid w:val="00FE6D80"/>
    <w:rsid w:val="00FF1219"/>
    <w:rsid w:val="00FF6C9E"/>
    <w:rsid w:val="00FF75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3424CC"/>
  <w15:docId w15:val="{2BCF6F7E-99C7-468E-9900-D380F8C2F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BD7"/>
    <w:rPr>
      <w:rFonts w:ascii="Arial" w:hAnsi="Arial"/>
      <w:sz w:val="22"/>
    </w:rPr>
  </w:style>
  <w:style w:type="paragraph" w:styleId="Heading1">
    <w:name w:val="heading 1"/>
    <w:basedOn w:val="Normal"/>
    <w:next w:val="Normal"/>
    <w:qFormat/>
    <w:pPr>
      <w:keepNext/>
      <w:jc w:val="both"/>
      <w:outlineLvl w:val="0"/>
    </w:pPr>
    <w:rPr>
      <w:b/>
      <w:i/>
      <w:sz w:val="44"/>
    </w:rPr>
  </w:style>
  <w:style w:type="paragraph" w:styleId="Heading2">
    <w:name w:val="heading 2"/>
    <w:basedOn w:val="Normal"/>
    <w:next w:val="Normal"/>
    <w:link w:val="Heading2Char"/>
    <w:qFormat/>
    <w:pPr>
      <w:keepNext/>
      <w:jc w:val="center"/>
      <w:outlineLvl w:val="1"/>
    </w:pPr>
    <w:rPr>
      <w:rFonts w:ascii="Palace Script MT" w:hAnsi="Palace Script MT"/>
      <w:sz w:val="52"/>
    </w:rPr>
  </w:style>
  <w:style w:type="paragraph" w:styleId="Heading3">
    <w:name w:val="heading 3"/>
    <w:basedOn w:val="Normal"/>
    <w:next w:val="Normal"/>
    <w:qFormat/>
    <w:pPr>
      <w:keepNext/>
      <w:outlineLvl w:val="2"/>
    </w:pPr>
    <w:rPr>
      <w:rFonts w:ascii="Calisto MT" w:hAnsi="Calisto MT"/>
      <w:b/>
    </w:rPr>
  </w:style>
  <w:style w:type="paragraph" w:styleId="Heading4">
    <w:name w:val="heading 4"/>
    <w:basedOn w:val="Normal"/>
    <w:next w:val="Normal"/>
    <w:qFormat/>
    <w:pPr>
      <w:keepNext/>
      <w:jc w:val="center"/>
      <w:outlineLvl w:val="3"/>
    </w:pPr>
    <w:rPr>
      <w:b/>
      <w:sz w:val="18"/>
    </w:rPr>
  </w:style>
  <w:style w:type="paragraph" w:styleId="Heading5">
    <w:name w:val="heading 5"/>
    <w:basedOn w:val="Normal"/>
    <w:next w:val="Normal"/>
    <w:qFormat/>
    <w:pPr>
      <w:keepNext/>
      <w:jc w:val="center"/>
      <w:outlineLvl w:val="4"/>
    </w:pPr>
    <w:rPr>
      <w:rFonts w:cs="Arial"/>
      <w:b/>
    </w:rPr>
  </w:style>
  <w:style w:type="paragraph" w:styleId="Heading6">
    <w:name w:val="heading 6"/>
    <w:basedOn w:val="Normal"/>
    <w:next w:val="Normal"/>
    <w:qFormat/>
    <w:pPr>
      <w:keepNext/>
      <w:ind w:left="2160" w:firstLine="720"/>
      <w:outlineLvl w:val="5"/>
    </w:pPr>
    <w:rPr>
      <w:rFonts w:cs="Arial"/>
      <w:b/>
      <w:bCs/>
    </w:rPr>
  </w:style>
  <w:style w:type="paragraph" w:styleId="Heading7">
    <w:name w:val="heading 7"/>
    <w:basedOn w:val="Normal"/>
    <w:next w:val="Normal"/>
    <w:qFormat/>
    <w:pPr>
      <w:keepNext/>
      <w:outlineLvl w:val="6"/>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spacing w:after="220" w:line="180" w:lineRule="atLeast"/>
      <w:jc w:val="both"/>
    </w:pPr>
    <w:rPr>
      <w:spacing w:val="-5"/>
      <w:sz w:val="20"/>
    </w:rPr>
  </w:style>
  <w:style w:type="paragraph" w:customStyle="1" w:styleId="DocumentLabel">
    <w:name w:val="Document Label"/>
    <w:basedOn w:val="Normal"/>
    <w:next w:val="Normal"/>
    <w:pPr>
      <w:keepNext/>
      <w:keepLines/>
      <w:spacing w:before="400" w:after="120" w:line="240" w:lineRule="atLeast"/>
      <w:ind w:left="-840"/>
    </w:pPr>
    <w:rPr>
      <w:rFonts w:ascii="Arial Black" w:hAnsi="Arial Black"/>
      <w:spacing w:val="-5"/>
      <w:kern w:val="28"/>
      <w:sz w:val="96"/>
    </w:rPr>
  </w:style>
  <w:style w:type="paragraph" w:styleId="Footer">
    <w:name w:val="footer"/>
    <w:basedOn w:val="Normal"/>
    <w:link w:val="FooterChar"/>
    <w:uiPriority w:val="99"/>
    <w:pPr>
      <w:keepLines/>
      <w:tabs>
        <w:tab w:val="center" w:pos="4320"/>
        <w:tab w:val="right" w:pos="8640"/>
      </w:tabs>
      <w:spacing w:before="600" w:line="180" w:lineRule="atLeast"/>
      <w:jc w:val="both"/>
    </w:pPr>
    <w:rPr>
      <w:spacing w:val="-5"/>
      <w:sz w:val="18"/>
    </w:rPr>
  </w:style>
  <w:style w:type="paragraph" w:styleId="Header">
    <w:name w:val="header"/>
    <w:basedOn w:val="Normal"/>
    <w:semiHidden/>
    <w:pPr>
      <w:keepLines/>
      <w:tabs>
        <w:tab w:val="center" w:pos="4320"/>
        <w:tab w:val="right" w:pos="8640"/>
      </w:tabs>
      <w:spacing w:after="600" w:line="180" w:lineRule="atLeast"/>
      <w:jc w:val="both"/>
    </w:pPr>
    <w:rPr>
      <w:spacing w:val="-5"/>
      <w:sz w:val="20"/>
    </w:rPr>
  </w:style>
  <w:style w:type="paragraph" w:styleId="MessageHeader">
    <w:name w:val="Message Header"/>
    <w:basedOn w:val="BodyText"/>
    <w:semiHidden/>
    <w:pPr>
      <w:keepLines/>
      <w:spacing w:after="120"/>
      <w:ind w:left="720" w:hanging="720"/>
      <w:jc w:val="left"/>
    </w:pPr>
  </w:style>
  <w:style w:type="character" w:customStyle="1" w:styleId="MessageHeaderLabel">
    <w:name w:val="Message Header Label"/>
    <w:rPr>
      <w:rFonts w:ascii="Arial Black" w:hAnsi="Arial Black"/>
      <w:spacing w:val="-10"/>
      <w:sz w:val="18"/>
    </w:rPr>
  </w:style>
  <w:style w:type="character" w:styleId="PageNumber">
    <w:name w:val="page number"/>
    <w:basedOn w:val="DefaultParagraphFont"/>
    <w:semiHidden/>
  </w:style>
  <w:style w:type="paragraph" w:styleId="BalloonText">
    <w:name w:val="Balloon Text"/>
    <w:basedOn w:val="Normal"/>
    <w:semiHidden/>
    <w:rPr>
      <w:rFonts w:ascii="Tahoma" w:hAnsi="Tahoma" w:cs="Tahoma"/>
      <w:sz w:val="16"/>
      <w:szCs w:val="16"/>
    </w:rPr>
  </w:style>
  <w:style w:type="paragraph" w:customStyle="1" w:styleId="Report">
    <w:name w:val="Report"/>
    <w:basedOn w:val="ListNumber"/>
    <w:link w:val="ReportChar1"/>
    <w:pPr>
      <w:numPr>
        <w:numId w:val="1"/>
      </w:numPr>
      <w:tabs>
        <w:tab w:val="left" w:pos="432"/>
      </w:tabs>
      <w:jc w:val="both"/>
    </w:pPr>
  </w:style>
  <w:style w:type="paragraph" w:styleId="ListNumber">
    <w:name w:val="List Number"/>
    <w:basedOn w:val="Normal"/>
    <w:semiHidden/>
  </w:style>
  <w:style w:type="paragraph" w:customStyle="1" w:styleId="ReportBody">
    <w:name w:val="Report Body"/>
    <w:basedOn w:val="BodyText"/>
    <w:pPr>
      <w:spacing w:after="0" w:line="240" w:lineRule="auto"/>
      <w:ind w:left="432"/>
    </w:pPr>
    <w:rPr>
      <w:rFonts w:ascii="Times New Roman" w:hAnsi="Times New Roman"/>
      <w:sz w:val="24"/>
    </w:rPr>
  </w:style>
  <w:style w:type="paragraph" w:customStyle="1" w:styleId="Bullet">
    <w:name w:val="Bullet"/>
    <w:basedOn w:val="Normal"/>
    <w:pPr>
      <w:numPr>
        <w:numId w:val="2"/>
      </w:numPr>
    </w:pPr>
  </w:style>
  <w:style w:type="paragraph" w:customStyle="1" w:styleId="BodyText1">
    <w:name w:val="BodyText1"/>
    <w:basedOn w:val="Report"/>
    <w:link w:val="BodyText1Char"/>
    <w:pPr>
      <w:keepLines/>
      <w:numPr>
        <w:numId w:val="0"/>
      </w:numPr>
      <w:tabs>
        <w:tab w:val="clear" w:pos="432"/>
        <w:tab w:val="left" w:pos="576"/>
        <w:tab w:val="left" w:pos="1440"/>
      </w:tabs>
      <w:spacing w:before="240" w:line="260" w:lineRule="exact"/>
      <w:ind w:left="576"/>
      <w:jc w:val="left"/>
    </w:pPr>
  </w:style>
  <w:style w:type="paragraph" w:customStyle="1" w:styleId="Style1">
    <w:name w:val="Style1"/>
    <w:basedOn w:val="Report"/>
    <w:rsid w:val="00D75457"/>
    <w:pPr>
      <w:keepNext/>
      <w:numPr>
        <w:numId w:val="0"/>
      </w:numPr>
      <w:tabs>
        <w:tab w:val="clear" w:pos="432"/>
        <w:tab w:val="left" w:pos="720"/>
      </w:tabs>
      <w:spacing w:before="240"/>
      <w:ind w:left="720" w:hanging="720"/>
      <w:jc w:val="left"/>
      <w:outlineLvl w:val="0"/>
    </w:pPr>
    <w:rPr>
      <w:rFonts w:cs="Arial"/>
      <w:szCs w:val="22"/>
      <w:u w:val="single"/>
    </w:rPr>
  </w:style>
  <w:style w:type="paragraph" w:customStyle="1" w:styleId="style2">
    <w:name w:val="style 2"/>
    <w:basedOn w:val="Report"/>
    <w:link w:val="style2Char"/>
    <w:pPr>
      <w:numPr>
        <w:ilvl w:val="2"/>
        <w:numId w:val="3"/>
      </w:numPr>
      <w:tabs>
        <w:tab w:val="clear" w:pos="432"/>
        <w:tab w:val="left" w:pos="450"/>
        <w:tab w:val="left" w:pos="810"/>
        <w:tab w:val="left" w:pos="900"/>
      </w:tabs>
      <w:jc w:val="left"/>
    </w:pPr>
    <w:rPr>
      <w:u w:val="single"/>
    </w:rPr>
  </w:style>
  <w:style w:type="paragraph" w:customStyle="1" w:styleId="BodyText2">
    <w:name w:val="BodyText2"/>
    <w:basedOn w:val="BodyText1"/>
    <w:pPr>
      <w:tabs>
        <w:tab w:val="clear" w:pos="576"/>
        <w:tab w:val="left" w:pos="1728"/>
      </w:tabs>
      <w:ind w:left="864"/>
    </w:pPr>
  </w:style>
  <w:style w:type="paragraph" w:customStyle="1" w:styleId="Style20">
    <w:name w:val="Style2"/>
    <w:basedOn w:val="Style1"/>
    <w:pPr>
      <w:ind w:left="0" w:firstLine="0"/>
      <w:outlineLvl w:val="1"/>
    </w:pPr>
  </w:style>
  <w:style w:type="paragraph" w:customStyle="1" w:styleId="Style3">
    <w:name w:val="Style3"/>
    <w:basedOn w:val="Report"/>
    <w:pPr>
      <w:keepNext/>
      <w:numPr>
        <w:numId w:val="0"/>
      </w:numPr>
      <w:tabs>
        <w:tab w:val="clear" w:pos="432"/>
      </w:tabs>
      <w:spacing w:before="240"/>
      <w:jc w:val="left"/>
      <w:outlineLvl w:val="2"/>
    </w:pPr>
    <w:rPr>
      <w:u w:val="single"/>
    </w:rPr>
  </w:style>
  <w:style w:type="paragraph" w:customStyle="1" w:styleId="Style4">
    <w:name w:val="Style4"/>
    <w:pPr>
      <w:keepNext/>
      <w:tabs>
        <w:tab w:val="num" w:pos="1656"/>
      </w:tabs>
      <w:spacing w:before="180"/>
      <w:ind w:left="1656" w:hanging="936"/>
      <w:outlineLvl w:val="3"/>
    </w:pPr>
    <w:rPr>
      <w:rFonts w:ascii="Arial" w:hAnsi="Arial"/>
      <w:i/>
      <w:sz w:val="24"/>
      <w:u w:val="single"/>
    </w:rPr>
  </w:style>
  <w:style w:type="paragraph" w:styleId="TOC1">
    <w:name w:val="toc 1"/>
    <w:basedOn w:val="Normal"/>
    <w:next w:val="Normal"/>
    <w:autoRedefine/>
    <w:uiPriority w:val="39"/>
    <w:rsid w:val="00217814"/>
    <w:pPr>
      <w:tabs>
        <w:tab w:val="left" w:pos="540"/>
        <w:tab w:val="right" w:leader="dot" w:pos="9350"/>
      </w:tabs>
    </w:pPr>
    <w:rPr>
      <w:smallCaps/>
      <w:noProof/>
    </w:rPr>
  </w:style>
  <w:style w:type="paragraph" w:styleId="TOC2">
    <w:name w:val="toc 2"/>
    <w:basedOn w:val="Normal"/>
    <w:next w:val="Normal"/>
    <w:autoRedefine/>
    <w:uiPriority w:val="39"/>
    <w:rsid w:val="0091625F"/>
    <w:pPr>
      <w:tabs>
        <w:tab w:val="left" w:pos="540"/>
        <w:tab w:val="right" w:leader="dot" w:pos="9350"/>
      </w:tabs>
    </w:pPr>
    <w:rPr>
      <w:smallCaps/>
    </w:rPr>
  </w:style>
  <w:style w:type="paragraph" w:styleId="TOC3">
    <w:name w:val="toc 3"/>
    <w:basedOn w:val="Normal"/>
    <w:next w:val="Normal"/>
    <w:autoRedefine/>
    <w:uiPriority w:val="39"/>
    <w:rsid w:val="0091625F"/>
    <w:pPr>
      <w:tabs>
        <w:tab w:val="left" w:pos="1440"/>
        <w:tab w:val="right" w:leader="dot" w:pos="9350"/>
      </w:tabs>
      <w:ind w:left="576"/>
    </w:pPr>
    <w:rPr>
      <w:smallCaps/>
      <w:noProof/>
    </w:rPr>
  </w:style>
  <w:style w:type="paragraph" w:styleId="TOC4">
    <w:name w:val="toc 4"/>
    <w:basedOn w:val="Normal"/>
    <w:next w:val="Normal"/>
    <w:autoRedefine/>
    <w:semiHidden/>
    <w:rsid w:val="0091625F"/>
    <w:pPr>
      <w:tabs>
        <w:tab w:val="left" w:pos="1680"/>
        <w:tab w:val="right" w:leader="dot" w:pos="9350"/>
      </w:tabs>
      <w:ind w:left="1440"/>
    </w:pPr>
    <w:rPr>
      <w:rFonts w:cs="Arial"/>
      <w:smallCaps/>
      <w:noProof/>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paragraph" w:customStyle="1" w:styleId="Style6">
    <w:name w:val="Style6"/>
    <w:basedOn w:val="Style1"/>
  </w:style>
  <w:style w:type="paragraph" w:styleId="TableofFigures">
    <w:name w:val="table of figures"/>
    <w:basedOn w:val="Normal"/>
    <w:next w:val="Normal"/>
    <w:link w:val="TableofFiguresChar"/>
    <w:autoRedefine/>
    <w:uiPriority w:val="99"/>
    <w:rsid w:val="00204AE8"/>
    <w:pPr>
      <w:ind w:left="619" w:hanging="475"/>
    </w:pPr>
  </w:style>
  <w:style w:type="paragraph" w:styleId="Caption">
    <w:name w:val="caption"/>
    <w:basedOn w:val="Normal"/>
    <w:next w:val="Normal"/>
    <w:link w:val="CaptionChar"/>
    <w:qFormat/>
    <w:rsid w:val="00DF335A"/>
    <w:pPr>
      <w:spacing w:before="120" w:after="120"/>
      <w:jc w:val="center"/>
    </w:pPr>
    <w:rPr>
      <w:b/>
      <w:bCs/>
      <w:sz w:val="20"/>
    </w:rPr>
  </w:style>
  <w:style w:type="paragraph" w:customStyle="1" w:styleId="STYLE7">
    <w:name w:val="STYLE 7"/>
    <w:basedOn w:val="style2"/>
    <w:pPr>
      <w:numPr>
        <w:ilvl w:val="3"/>
      </w:numPr>
      <w:tabs>
        <w:tab w:val="left" w:pos="1170"/>
        <w:tab w:val="left" w:pos="1350"/>
        <w:tab w:val="left" w:pos="1800"/>
      </w:tabs>
    </w:pPr>
  </w:style>
  <w:style w:type="paragraph" w:customStyle="1" w:styleId="BodyText4">
    <w:name w:val="BodyText4"/>
    <w:basedOn w:val="BodyText2"/>
    <w:link w:val="BodyText4Char"/>
    <w:pPr>
      <w:spacing w:before="120" w:line="240" w:lineRule="auto"/>
    </w:pPr>
  </w:style>
  <w:style w:type="paragraph" w:customStyle="1" w:styleId="Appendix">
    <w:name w:val="Appendix"/>
    <w:basedOn w:val="Report"/>
    <w:pPr>
      <w:numPr>
        <w:numId w:val="0"/>
      </w:numPr>
      <w:tabs>
        <w:tab w:val="clear" w:pos="432"/>
        <w:tab w:val="left" w:pos="450"/>
        <w:tab w:val="left" w:pos="630"/>
        <w:tab w:val="left" w:pos="900"/>
      </w:tabs>
      <w:ind w:left="720" w:hanging="720"/>
      <w:jc w:val="center"/>
    </w:pPr>
    <w:rPr>
      <w:u w:val="single"/>
    </w:rPr>
  </w:style>
  <w:style w:type="table" w:styleId="TableGrid">
    <w:name w:val="Table Grid"/>
    <w:basedOn w:val="TableNormal"/>
    <w:rsid w:val="00AE53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609FA"/>
    <w:pPr>
      <w:spacing w:before="100" w:beforeAutospacing="1" w:after="100" w:afterAutospacing="1"/>
    </w:pPr>
    <w:rPr>
      <w:szCs w:val="24"/>
    </w:rPr>
  </w:style>
  <w:style w:type="character" w:styleId="FollowedHyperlink">
    <w:name w:val="FollowedHyperlink"/>
    <w:uiPriority w:val="99"/>
    <w:semiHidden/>
    <w:unhideWhenUsed/>
    <w:rsid w:val="005D7A03"/>
    <w:rPr>
      <w:color w:val="800080"/>
      <w:u w:val="single"/>
    </w:rPr>
  </w:style>
  <w:style w:type="paragraph" w:styleId="ListParagraph">
    <w:name w:val="List Paragraph"/>
    <w:basedOn w:val="Normal"/>
    <w:link w:val="ListParagraphChar"/>
    <w:uiPriority w:val="34"/>
    <w:qFormat/>
    <w:rsid w:val="000D783F"/>
    <w:pPr>
      <w:ind w:left="720"/>
    </w:pPr>
  </w:style>
  <w:style w:type="character" w:customStyle="1" w:styleId="BodyText1Char">
    <w:name w:val="BodyText1 Char"/>
    <w:link w:val="BodyText1"/>
    <w:rsid w:val="0074443A"/>
    <w:rPr>
      <w:rFonts w:ascii="Arial" w:hAnsi="Arial"/>
      <w:sz w:val="24"/>
    </w:rPr>
  </w:style>
  <w:style w:type="character" w:customStyle="1" w:styleId="BodyText4Char">
    <w:name w:val="BodyText4 Char"/>
    <w:link w:val="BodyText4"/>
    <w:rsid w:val="0056380B"/>
    <w:rPr>
      <w:rFonts w:ascii="Arial" w:hAnsi="Arial"/>
      <w:sz w:val="24"/>
    </w:rPr>
  </w:style>
  <w:style w:type="character" w:customStyle="1" w:styleId="ReportChar1">
    <w:name w:val="Report Char1"/>
    <w:link w:val="Report"/>
    <w:rsid w:val="005F12FA"/>
    <w:rPr>
      <w:rFonts w:ascii="Arial" w:hAnsi="Arial"/>
      <w:sz w:val="22"/>
    </w:rPr>
  </w:style>
  <w:style w:type="paragraph" w:customStyle="1" w:styleId="3-Bullet-Txt">
    <w:name w:val="3-Bullet-Txt"/>
    <w:basedOn w:val="Normal"/>
    <w:rsid w:val="00C46EA3"/>
    <w:pPr>
      <w:tabs>
        <w:tab w:val="left" w:pos="576"/>
        <w:tab w:val="num" w:pos="936"/>
        <w:tab w:val="left" w:pos="1440"/>
      </w:tabs>
      <w:ind w:left="936" w:hanging="360"/>
    </w:pPr>
    <w:rPr>
      <w:rFonts w:eastAsia="Calibri"/>
    </w:rPr>
  </w:style>
  <w:style w:type="paragraph" w:customStyle="1" w:styleId="AllenFigures">
    <w:name w:val="Allen Figures"/>
    <w:basedOn w:val="TableofFigures"/>
    <w:link w:val="AllenFiguresChar"/>
    <w:qFormat/>
    <w:rsid w:val="0039057D"/>
    <w:pPr>
      <w:tabs>
        <w:tab w:val="right" w:leader="dot" w:pos="9350"/>
      </w:tabs>
    </w:pPr>
    <w:rPr>
      <w:smallCaps/>
      <w:noProof/>
    </w:rPr>
  </w:style>
  <w:style w:type="paragraph" w:customStyle="1" w:styleId="Allen-Tables">
    <w:name w:val="Allen-Tables"/>
    <w:basedOn w:val="TableofFigures"/>
    <w:link w:val="Allen-TablesChar"/>
    <w:autoRedefine/>
    <w:qFormat/>
    <w:rsid w:val="00272295"/>
    <w:pPr>
      <w:tabs>
        <w:tab w:val="right" w:leader="dot" w:pos="9350"/>
      </w:tabs>
      <w:spacing w:before="120"/>
      <w:ind w:left="0" w:firstLine="0"/>
    </w:pPr>
    <w:rPr>
      <w:smallCaps/>
    </w:rPr>
  </w:style>
  <w:style w:type="character" w:customStyle="1" w:styleId="TableofFiguresChar">
    <w:name w:val="Table of Figures Char"/>
    <w:link w:val="TableofFigures"/>
    <w:uiPriority w:val="99"/>
    <w:rsid w:val="0039057D"/>
    <w:rPr>
      <w:rFonts w:ascii="Arial" w:hAnsi="Arial"/>
      <w:sz w:val="24"/>
    </w:rPr>
  </w:style>
  <w:style w:type="character" w:customStyle="1" w:styleId="AllenFiguresChar">
    <w:name w:val="Allen Figures Char"/>
    <w:link w:val="AllenFigures"/>
    <w:rsid w:val="0039057D"/>
    <w:rPr>
      <w:rFonts w:ascii="Arial" w:hAnsi="Arial"/>
      <w:smallCaps/>
      <w:noProof/>
      <w:sz w:val="24"/>
    </w:rPr>
  </w:style>
  <w:style w:type="paragraph" w:customStyle="1" w:styleId="TableParagraph">
    <w:name w:val="Table Paragraph"/>
    <w:basedOn w:val="Normal"/>
    <w:uiPriority w:val="1"/>
    <w:qFormat/>
    <w:rsid w:val="00D551A5"/>
    <w:pPr>
      <w:widowControl w:val="0"/>
      <w:autoSpaceDE w:val="0"/>
      <w:autoSpaceDN w:val="0"/>
      <w:adjustRightInd w:val="0"/>
    </w:pPr>
    <w:rPr>
      <w:szCs w:val="24"/>
    </w:rPr>
  </w:style>
  <w:style w:type="character" w:customStyle="1" w:styleId="Allen-TablesChar">
    <w:name w:val="Allen-Tables Char"/>
    <w:link w:val="Allen-Tables"/>
    <w:rsid w:val="00272295"/>
    <w:rPr>
      <w:rFonts w:ascii="Arial" w:hAnsi="Arial"/>
      <w:smallCaps/>
      <w:sz w:val="24"/>
    </w:rPr>
  </w:style>
  <w:style w:type="paragraph" w:customStyle="1" w:styleId="BodyText1Hangingindent">
    <w:name w:val="BodyText1 Hanging indent"/>
    <w:basedOn w:val="Normal"/>
    <w:next w:val="Normal"/>
    <w:autoRedefine/>
    <w:qFormat/>
    <w:rsid w:val="00087A4B"/>
    <w:pPr>
      <w:keepLines/>
      <w:numPr>
        <w:numId w:val="4"/>
      </w:numPr>
      <w:spacing w:before="120"/>
    </w:pPr>
    <w:rPr>
      <w:szCs w:val="22"/>
    </w:rPr>
  </w:style>
  <w:style w:type="character" w:customStyle="1" w:styleId="Heading2Char">
    <w:name w:val="Heading 2 Char"/>
    <w:basedOn w:val="DefaultParagraphFont"/>
    <w:link w:val="Heading2"/>
    <w:rsid w:val="0064065C"/>
    <w:rPr>
      <w:rFonts w:ascii="Palace Script MT" w:hAnsi="Palace Script MT"/>
      <w:sz w:val="52"/>
    </w:rPr>
  </w:style>
  <w:style w:type="character" w:customStyle="1" w:styleId="ZParaChar">
    <w:name w:val="Z.Para. Char"/>
    <w:basedOn w:val="DefaultParagraphFont"/>
    <w:link w:val="ZPara"/>
    <w:locked/>
    <w:rsid w:val="00E3661D"/>
    <w:rPr>
      <w:rFonts w:ascii="Arial" w:hAnsi="Arial" w:cs="Arial"/>
      <w:kern w:val="2"/>
      <w:sz w:val="22"/>
      <w:szCs w:val="22"/>
      <w14:ligatures w14:val="standardContextual"/>
    </w:rPr>
  </w:style>
  <w:style w:type="paragraph" w:customStyle="1" w:styleId="ZPara">
    <w:name w:val="Z.Para."/>
    <w:basedOn w:val="Normal"/>
    <w:link w:val="ZParaChar"/>
    <w:qFormat/>
    <w:rsid w:val="00E3661D"/>
    <w:pPr>
      <w:widowControl w:val="0"/>
      <w:autoSpaceDE w:val="0"/>
      <w:autoSpaceDN w:val="0"/>
      <w:adjustRightInd w:val="0"/>
      <w:spacing w:before="120"/>
      <w:ind w:left="720"/>
      <w:jc w:val="both"/>
    </w:pPr>
    <w:rPr>
      <w:rFonts w:cs="Arial"/>
      <w:kern w:val="2"/>
      <w:szCs w:val="22"/>
      <w14:ligatures w14:val="standardContextual"/>
    </w:rPr>
  </w:style>
  <w:style w:type="character" w:customStyle="1" w:styleId="ZFirstParagraphChar">
    <w:name w:val="Z.First Paragraph Char"/>
    <w:basedOn w:val="DefaultParagraphFont"/>
    <w:link w:val="ZFirstParagraph"/>
    <w:locked/>
    <w:rsid w:val="0064065C"/>
    <w:rPr>
      <w:rFonts w:ascii="Arial" w:hAnsi="Arial" w:cs="Arial"/>
      <w:kern w:val="2"/>
      <w:sz w:val="24"/>
      <w:szCs w:val="24"/>
      <w14:ligatures w14:val="standardContextual"/>
    </w:rPr>
  </w:style>
  <w:style w:type="paragraph" w:customStyle="1" w:styleId="ZFirstParagraph">
    <w:name w:val="Z.First Paragraph"/>
    <w:basedOn w:val="Normal"/>
    <w:link w:val="ZFirstParagraphChar"/>
    <w:qFormat/>
    <w:rsid w:val="0064065C"/>
    <w:pPr>
      <w:widowControl w:val="0"/>
      <w:autoSpaceDE w:val="0"/>
      <w:autoSpaceDN w:val="0"/>
      <w:adjustRightInd w:val="0"/>
      <w:spacing w:before="240"/>
      <w:ind w:left="720"/>
      <w:jc w:val="both"/>
    </w:pPr>
    <w:rPr>
      <w:rFonts w:cs="Arial"/>
      <w:kern w:val="2"/>
      <w:sz w:val="24"/>
      <w:szCs w:val="24"/>
      <w14:ligatures w14:val="standardContextual"/>
    </w:rPr>
  </w:style>
  <w:style w:type="character" w:customStyle="1" w:styleId="ZL3SectionChar">
    <w:name w:val="Z. L3 Section Char"/>
    <w:basedOn w:val="DefaultParagraphFont"/>
    <w:link w:val="ZL3Section"/>
    <w:locked/>
    <w:rsid w:val="0064065C"/>
    <w:rPr>
      <w:rFonts w:ascii="Arial" w:hAnsi="Arial" w:cs="Arial"/>
      <w:kern w:val="2"/>
      <w:sz w:val="24"/>
      <w:szCs w:val="24"/>
      <w:u w:val="single"/>
      <w14:ligatures w14:val="standardContextual"/>
    </w:rPr>
  </w:style>
  <w:style w:type="paragraph" w:customStyle="1" w:styleId="ZL3Section">
    <w:name w:val="Z. L3 Section"/>
    <w:basedOn w:val="Normal"/>
    <w:link w:val="ZL3SectionChar"/>
    <w:rsid w:val="0064065C"/>
    <w:pPr>
      <w:widowControl w:val="0"/>
      <w:tabs>
        <w:tab w:val="num" w:pos="864"/>
      </w:tabs>
      <w:spacing w:before="240"/>
      <w:ind w:left="720" w:hanging="720"/>
      <w:contextualSpacing/>
      <w:outlineLvl w:val="0"/>
    </w:pPr>
    <w:rPr>
      <w:rFonts w:cs="Arial"/>
      <w:kern w:val="2"/>
      <w:sz w:val="24"/>
      <w:szCs w:val="24"/>
      <w:u w:val="single"/>
      <w14:ligatures w14:val="standardContextual"/>
    </w:rPr>
  </w:style>
  <w:style w:type="character" w:customStyle="1" w:styleId="ZL2SectionChar">
    <w:name w:val="Z. L2 Section Char"/>
    <w:basedOn w:val="DefaultParagraphFont"/>
    <w:link w:val="ZL2Section"/>
    <w:locked/>
    <w:rsid w:val="00491B6E"/>
    <w:rPr>
      <w:rFonts w:ascii="Arial" w:hAnsi="Arial" w:cs="Arial"/>
      <w:sz w:val="22"/>
      <w:szCs w:val="22"/>
      <w:u w:val="single"/>
    </w:rPr>
  </w:style>
  <w:style w:type="paragraph" w:customStyle="1" w:styleId="ZL2Section">
    <w:name w:val="Z. L2 Section"/>
    <w:basedOn w:val="Style6"/>
    <w:link w:val="ZL2SectionChar"/>
    <w:autoRedefine/>
    <w:qFormat/>
    <w:rsid w:val="00491B6E"/>
    <w:pPr>
      <w:numPr>
        <w:ilvl w:val="1"/>
        <w:numId w:val="3"/>
      </w:numPr>
      <w:tabs>
        <w:tab w:val="clear" w:pos="576"/>
        <w:tab w:val="clear" w:pos="720"/>
        <w:tab w:val="left" w:pos="540"/>
      </w:tabs>
      <w:spacing w:before="120"/>
      <w:ind w:left="540" w:hanging="540"/>
    </w:pPr>
  </w:style>
  <w:style w:type="character" w:customStyle="1" w:styleId="ZL1SectionChar">
    <w:name w:val="Z. L1 Section Char"/>
    <w:basedOn w:val="DefaultParagraphFont"/>
    <w:link w:val="ZL1Section"/>
    <w:locked/>
    <w:rsid w:val="007A4E8B"/>
    <w:rPr>
      <w:rFonts w:ascii="Arial" w:hAnsi="Arial" w:cs="Arial"/>
      <w:kern w:val="2"/>
      <w:sz w:val="24"/>
      <w:szCs w:val="24"/>
      <w:u w:val="single"/>
      <w14:ligatures w14:val="standardContextual"/>
    </w:rPr>
  </w:style>
  <w:style w:type="paragraph" w:customStyle="1" w:styleId="ZL1Section">
    <w:name w:val="Z. L1 Section"/>
    <w:basedOn w:val="Normal"/>
    <w:next w:val="Normal"/>
    <w:link w:val="ZL1SectionChar"/>
    <w:qFormat/>
    <w:rsid w:val="007A4E8B"/>
    <w:pPr>
      <w:keepNext/>
      <w:numPr>
        <w:numId w:val="3"/>
      </w:numPr>
      <w:tabs>
        <w:tab w:val="clear" w:pos="576"/>
        <w:tab w:val="num" w:pos="756"/>
      </w:tabs>
      <w:spacing w:before="240" w:after="120"/>
      <w:ind w:left="756" w:hanging="756"/>
      <w:contextualSpacing/>
      <w:outlineLvl w:val="0"/>
    </w:pPr>
    <w:rPr>
      <w:rFonts w:cs="Arial"/>
      <w:kern w:val="2"/>
      <w:sz w:val="24"/>
      <w:szCs w:val="24"/>
      <w:u w:val="single"/>
      <w14:ligatures w14:val="standardContextual"/>
    </w:rPr>
  </w:style>
  <w:style w:type="character" w:customStyle="1" w:styleId="ZCaptionChar">
    <w:name w:val="Z. Caption Char"/>
    <w:basedOn w:val="DefaultParagraphFont"/>
    <w:link w:val="ZCaption"/>
    <w:locked/>
    <w:rsid w:val="0064065C"/>
    <w:rPr>
      <w:rFonts w:ascii="Arial" w:hAnsi="Arial" w:cs="Arial"/>
      <w:kern w:val="2"/>
      <w:sz w:val="24"/>
      <w:szCs w:val="18"/>
      <w14:ligatures w14:val="standardContextual"/>
    </w:rPr>
  </w:style>
  <w:style w:type="paragraph" w:customStyle="1" w:styleId="ZCaption">
    <w:name w:val="Z. Caption"/>
    <w:basedOn w:val="Normal"/>
    <w:link w:val="ZCaptionChar"/>
    <w:qFormat/>
    <w:rsid w:val="0064065C"/>
    <w:pPr>
      <w:keepNext/>
      <w:widowControl w:val="0"/>
      <w:autoSpaceDE w:val="0"/>
      <w:autoSpaceDN w:val="0"/>
      <w:adjustRightInd w:val="0"/>
      <w:spacing w:after="120"/>
      <w:jc w:val="center"/>
    </w:pPr>
    <w:rPr>
      <w:rFonts w:cs="Arial"/>
      <w:kern w:val="2"/>
      <w:sz w:val="24"/>
      <w:szCs w:val="18"/>
      <w14:ligatures w14:val="standardContextual"/>
    </w:rPr>
  </w:style>
  <w:style w:type="paragraph" w:customStyle="1" w:styleId="ZL4Section">
    <w:name w:val="Z L4 Section"/>
    <w:basedOn w:val="ZL3Section"/>
    <w:qFormat/>
    <w:rsid w:val="0064065C"/>
    <w:pPr>
      <w:tabs>
        <w:tab w:val="clear" w:pos="864"/>
        <w:tab w:val="num" w:pos="360"/>
        <w:tab w:val="num" w:pos="2160"/>
      </w:tabs>
      <w:ind w:left="1728" w:hanging="648"/>
      <w:contextualSpacing w:val="0"/>
    </w:pPr>
    <w:rPr>
      <w:rFonts w:eastAsiaTheme="minorHAnsi"/>
      <w:kern w:val="24"/>
    </w:rPr>
  </w:style>
  <w:style w:type="character" w:styleId="Strong">
    <w:name w:val="Strong"/>
    <w:basedOn w:val="DefaultParagraphFont"/>
    <w:uiPriority w:val="22"/>
    <w:qFormat/>
    <w:rsid w:val="001500A1"/>
    <w:rPr>
      <w:b/>
      <w:bCs/>
    </w:rPr>
  </w:style>
  <w:style w:type="paragraph" w:styleId="Revision">
    <w:name w:val="Revision"/>
    <w:hidden/>
    <w:uiPriority w:val="99"/>
    <w:semiHidden/>
    <w:rsid w:val="004B299A"/>
    <w:rPr>
      <w:rFonts w:ascii="Arial" w:hAnsi="Arial"/>
      <w:sz w:val="22"/>
    </w:rPr>
  </w:style>
  <w:style w:type="paragraph" w:styleId="TOCHeading">
    <w:name w:val="TOC Heading"/>
    <w:basedOn w:val="Heading1"/>
    <w:next w:val="Normal"/>
    <w:uiPriority w:val="39"/>
    <w:unhideWhenUsed/>
    <w:qFormat/>
    <w:rsid w:val="00F6745C"/>
    <w:pPr>
      <w:keepLines/>
      <w:spacing w:before="240" w:line="259" w:lineRule="auto"/>
      <w:jc w:val="left"/>
      <w:outlineLvl w:val="9"/>
    </w:pPr>
    <w:rPr>
      <w:rFonts w:asciiTheme="majorHAnsi" w:eastAsiaTheme="majorEastAsia" w:hAnsiTheme="majorHAnsi" w:cstheme="majorBidi"/>
      <w:b w:val="0"/>
      <w:i w:val="0"/>
      <w:color w:val="365F91" w:themeColor="accent1" w:themeShade="BF"/>
      <w:sz w:val="32"/>
      <w:szCs w:val="32"/>
    </w:rPr>
  </w:style>
  <w:style w:type="paragraph" w:customStyle="1" w:styleId="Requirement">
    <w:name w:val="Requirement"/>
    <w:basedOn w:val="ZPara"/>
    <w:link w:val="RequirementChar"/>
    <w:qFormat/>
    <w:rsid w:val="002E591F"/>
    <w:pPr>
      <w:numPr>
        <w:numId w:val="8"/>
      </w:numPr>
      <w:spacing w:after="120"/>
      <w:ind w:left="994" w:hanging="634"/>
    </w:pPr>
    <w:rPr>
      <w:b/>
      <w:bCs/>
    </w:rPr>
  </w:style>
  <w:style w:type="character" w:customStyle="1" w:styleId="RequirementChar">
    <w:name w:val="Requirement Char"/>
    <w:basedOn w:val="ZParaChar"/>
    <w:link w:val="Requirement"/>
    <w:rsid w:val="002E591F"/>
    <w:rPr>
      <w:rFonts w:ascii="Arial" w:hAnsi="Arial" w:cs="Arial"/>
      <w:b/>
      <w:bCs/>
      <w:kern w:val="2"/>
      <w:sz w:val="22"/>
      <w:szCs w:val="22"/>
      <w14:ligatures w14:val="standardContextual"/>
    </w:rPr>
  </w:style>
  <w:style w:type="paragraph" w:customStyle="1" w:styleId="Dashbullet">
    <w:name w:val="Dash bullet"/>
    <w:basedOn w:val="ZPara"/>
    <w:link w:val="DashbulletChar"/>
    <w:qFormat/>
    <w:rsid w:val="00572BE2"/>
    <w:pPr>
      <w:numPr>
        <w:numId w:val="7"/>
      </w:numPr>
      <w:tabs>
        <w:tab w:val="left" w:pos="1260"/>
      </w:tabs>
      <w:ind w:left="1260" w:hanging="450"/>
    </w:pPr>
  </w:style>
  <w:style w:type="character" w:customStyle="1" w:styleId="DashbulletChar">
    <w:name w:val="Dash bullet Char"/>
    <w:basedOn w:val="ZParaChar"/>
    <w:link w:val="Dashbullet"/>
    <w:rsid w:val="00572BE2"/>
    <w:rPr>
      <w:rFonts w:ascii="Arial" w:hAnsi="Arial" w:cs="Arial"/>
      <w:kern w:val="2"/>
      <w:sz w:val="22"/>
      <w:szCs w:val="22"/>
      <w14:ligatures w14:val="standardContextual"/>
    </w:rPr>
  </w:style>
  <w:style w:type="paragraph" w:customStyle="1" w:styleId="Step">
    <w:name w:val="Step"/>
    <w:basedOn w:val="Normal"/>
    <w:link w:val="StepChar"/>
    <w:qFormat/>
    <w:rsid w:val="000D3871"/>
    <w:pPr>
      <w:numPr>
        <w:numId w:val="42"/>
      </w:numPr>
      <w:spacing w:before="120"/>
    </w:pPr>
  </w:style>
  <w:style w:type="character" w:customStyle="1" w:styleId="StepChar">
    <w:name w:val="Step Char"/>
    <w:basedOn w:val="DefaultParagraphFont"/>
    <w:link w:val="Step"/>
    <w:rsid w:val="000D3871"/>
    <w:rPr>
      <w:rFonts w:ascii="Arial" w:hAnsi="Arial"/>
      <w:sz w:val="22"/>
    </w:rPr>
  </w:style>
  <w:style w:type="character" w:styleId="UnresolvedMention">
    <w:name w:val="Unresolved Mention"/>
    <w:basedOn w:val="DefaultParagraphFont"/>
    <w:uiPriority w:val="99"/>
    <w:semiHidden/>
    <w:unhideWhenUsed/>
    <w:rsid w:val="002E591F"/>
    <w:rPr>
      <w:color w:val="605E5C"/>
      <w:shd w:val="clear" w:color="auto" w:fill="E1DFDD"/>
    </w:rPr>
  </w:style>
  <w:style w:type="paragraph" w:customStyle="1" w:styleId="checkbox">
    <w:name w:val="check box"/>
    <w:basedOn w:val="ListParagraph"/>
    <w:link w:val="checkboxChar"/>
    <w:qFormat/>
    <w:rsid w:val="000D3871"/>
    <w:pPr>
      <w:numPr>
        <w:numId w:val="12"/>
      </w:numPr>
      <w:spacing w:after="60"/>
      <w:ind w:left="1267"/>
    </w:pPr>
  </w:style>
  <w:style w:type="character" w:customStyle="1" w:styleId="ListParagraphChar">
    <w:name w:val="List Paragraph Char"/>
    <w:basedOn w:val="DefaultParagraphFont"/>
    <w:link w:val="ListParagraph"/>
    <w:uiPriority w:val="34"/>
    <w:rsid w:val="00441F94"/>
    <w:rPr>
      <w:rFonts w:ascii="Arial" w:hAnsi="Arial"/>
      <w:sz w:val="22"/>
    </w:rPr>
  </w:style>
  <w:style w:type="character" w:customStyle="1" w:styleId="checkboxChar">
    <w:name w:val="check box Char"/>
    <w:basedOn w:val="ListParagraphChar"/>
    <w:link w:val="checkbox"/>
    <w:rsid w:val="000D3871"/>
    <w:rPr>
      <w:rFonts w:ascii="Arial" w:hAnsi="Arial"/>
      <w:sz w:val="22"/>
    </w:rPr>
  </w:style>
  <w:style w:type="paragraph" w:customStyle="1" w:styleId="Append">
    <w:name w:val="Append"/>
    <w:basedOn w:val="ZL1Section"/>
    <w:link w:val="AppendChar"/>
    <w:qFormat/>
    <w:rsid w:val="00EE6296"/>
    <w:pPr>
      <w:numPr>
        <w:ilvl w:val="1"/>
        <w:numId w:val="15"/>
      </w:numPr>
      <w:ind w:left="990" w:hanging="270"/>
    </w:pPr>
  </w:style>
  <w:style w:type="character" w:customStyle="1" w:styleId="AppendChar">
    <w:name w:val="Append Char"/>
    <w:basedOn w:val="ZL1SectionChar"/>
    <w:link w:val="Append"/>
    <w:rsid w:val="00EE6296"/>
    <w:rPr>
      <w:rFonts w:ascii="Arial" w:hAnsi="Arial" w:cs="Arial"/>
      <w:kern w:val="2"/>
      <w:sz w:val="24"/>
      <w:szCs w:val="24"/>
      <w:u w:val="single"/>
      <w14:ligatures w14:val="standardContextual"/>
    </w:rPr>
  </w:style>
  <w:style w:type="paragraph" w:customStyle="1" w:styleId="L3Section">
    <w:name w:val="L3 Section"/>
    <w:basedOn w:val="style2"/>
    <w:link w:val="L3SectionChar"/>
    <w:qFormat/>
    <w:rsid w:val="005C5C1E"/>
  </w:style>
  <w:style w:type="character" w:customStyle="1" w:styleId="style2Char">
    <w:name w:val="style 2 Char"/>
    <w:basedOn w:val="ReportChar1"/>
    <w:link w:val="style2"/>
    <w:rsid w:val="005C5C1E"/>
    <w:rPr>
      <w:rFonts w:ascii="Arial" w:hAnsi="Arial"/>
      <w:sz w:val="22"/>
      <w:u w:val="single"/>
    </w:rPr>
  </w:style>
  <w:style w:type="character" w:customStyle="1" w:styleId="L3SectionChar">
    <w:name w:val="L3 Section Char"/>
    <w:basedOn w:val="style2Char"/>
    <w:link w:val="L3Section"/>
    <w:rsid w:val="005C5C1E"/>
    <w:rPr>
      <w:rFonts w:ascii="Arial" w:hAnsi="Arial"/>
      <w:sz w:val="22"/>
      <w:u w:val="single"/>
    </w:rPr>
  </w:style>
  <w:style w:type="character" w:customStyle="1" w:styleId="FooterChar">
    <w:name w:val="Footer Char"/>
    <w:basedOn w:val="DefaultParagraphFont"/>
    <w:link w:val="Footer"/>
    <w:uiPriority w:val="99"/>
    <w:rsid w:val="000D3871"/>
    <w:rPr>
      <w:rFonts w:ascii="Arial" w:hAnsi="Arial"/>
      <w:spacing w:val="-5"/>
      <w:sz w:val="18"/>
    </w:rPr>
  </w:style>
  <w:style w:type="paragraph" w:customStyle="1" w:styleId="Computer">
    <w:name w:val="Computer"/>
    <w:basedOn w:val="ZPara"/>
    <w:link w:val="ComputerChar"/>
    <w:qFormat/>
    <w:rsid w:val="007B3F22"/>
    <w:pPr>
      <w:shd w:val="clear" w:color="auto" w:fill="F2F2F2" w:themeFill="background1" w:themeFillShade="F2"/>
    </w:pPr>
    <w:rPr>
      <w:rFonts w:ascii="Courier New" w:hAnsi="Courier New" w:cs="Courier New"/>
    </w:rPr>
  </w:style>
  <w:style w:type="character" w:customStyle="1" w:styleId="ComputerChar">
    <w:name w:val="Computer Char"/>
    <w:basedOn w:val="ZParaChar"/>
    <w:link w:val="Computer"/>
    <w:rsid w:val="007B3F22"/>
    <w:rPr>
      <w:rFonts w:ascii="Courier New" w:hAnsi="Courier New" w:cs="Courier New"/>
      <w:kern w:val="2"/>
      <w:sz w:val="22"/>
      <w:szCs w:val="22"/>
      <w:shd w:val="clear" w:color="auto" w:fill="F2F2F2" w:themeFill="background1" w:themeFillShade="F2"/>
      <w14:ligatures w14:val="standardContextual"/>
    </w:rPr>
  </w:style>
  <w:style w:type="paragraph" w:customStyle="1" w:styleId="Figure">
    <w:name w:val="Figure"/>
    <w:basedOn w:val="Caption"/>
    <w:link w:val="FigureChar"/>
    <w:qFormat/>
    <w:rsid w:val="000369C7"/>
    <w:pPr>
      <w:numPr>
        <w:numId w:val="77"/>
      </w:numPr>
    </w:pPr>
  </w:style>
  <w:style w:type="character" w:customStyle="1" w:styleId="CaptionChar">
    <w:name w:val="Caption Char"/>
    <w:basedOn w:val="DefaultParagraphFont"/>
    <w:link w:val="Caption"/>
    <w:rsid w:val="000369C7"/>
    <w:rPr>
      <w:rFonts w:ascii="Arial" w:hAnsi="Arial"/>
      <w:b/>
      <w:bCs/>
    </w:rPr>
  </w:style>
  <w:style w:type="character" w:customStyle="1" w:styleId="FigureChar">
    <w:name w:val="Figure Char"/>
    <w:basedOn w:val="CaptionChar"/>
    <w:link w:val="Figure"/>
    <w:rsid w:val="000369C7"/>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387974">
      <w:bodyDiv w:val="1"/>
      <w:marLeft w:val="0"/>
      <w:marRight w:val="0"/>
      <w:marTop w:val="0"/>
      <w:marBottom w:val="0"/>
      <w:divBdr>
        <w:top w:val="none" w:sz="0" w:space="0" w:color="auto"/>
        <w:left w:val="none" w:sz="0" w:space="0" w:color="auto"/>
        <w:bottom w:val="none" w:sz="0" w:space="0" w:color="auto"/>
        <w:right w:val="none" w:sz="0" w:space="0" w:color="auto"/>
      </w:divBdr>
    </w:div>
    <w:div w:id="567688285">
      <w:bodyDiv w:val="1"/>
      <w:marLeft w:val="0"/>
      <w:marRight w:val="0"/>
      <w:marTop w:val="0"/>
      <w:marBottom w:val="0"/>
      <w:divBdr>
        <w:top w:val="none" w:sz="0" w:space="0" w:color="auto"/>
        <w:left w:val="none" w:sz="0" w:space="0" w:color="auto"/>
        <w:bottom w:val="none" w:sz="0" w:space="0" w:color="auto"/>
        <w:right w:val="none" w:sz="0" w:space="0" w:color="auto"/>
      </w:divBdr>
    </w:div>
    <w:div w:id="848718649">
      <w:bodyDiv w:val="1"/>
      <w:marLeft w:val="0"/>
      <w:marRight w:val="0"/>
      <w:marTop w:val="0"/>
      <w:marBottom w:val="0"/>
      <w:divBdr>
        <w:top w:val="none" w:sz="0" w:space="0" w:color="auto"/>
        <w:left w:val="none" w:sz="0" w:space="0" w:color="auto"/>
        <w:bottom w:val="none" w:sz="0" w:space="0" w:color="auto"/>
        <w:right w:val="none" w:sz="0" w:space="0" w:color="auto"/>
      </w:divBdr>
    </w:div>
    <w:div w:id="953175191">
      <w:bodyDiv w:val="1"/>
      <w:marLeft w:val="0"/>
      <w:marRight w:val="0"/>
      <w:marTop w:val="0"/>
      <w:marBottom w:val="0"/>
      <w:divBdr>
        <w:top w:val="none" w:sz="0" w:space="0" w:color="auto"/>
        <w:left w:val="none" w:sz="0" w:space="0" w:color="auto"/>
        <w:bottom w:val="none" w:sz="0" w:space="0" w:color="auto"/>
        <w:right w:val="none" w:sz="0" w:space="0" w:color="auto"/>
      </w:divBdr>
    </w:div>
    <w:div w:id="1148934427">
      <w:bodyDiv w:val="1"/>
      <w:marLeft w:val="0"/>
      <w:marRight w:val="0"/>
      <w:marTop w:val="0"/>
      <w:marBottom w:val="0"/>
      <w:divBdr>
        <w:top w:val="none" w:sz="0" w:space="0" w:color="auto"/>
        <w:left w:val="none" w:sz="0" w:space="0" w:color="auto"/>
        <w:bottom w:val="none" w:sz="0" w:space="0" w:color="auto"/>
        <w:right w:val="none" w:sz="0" w:space="0" w:color="auto"/>
      </w:divBdr>
    </w:div>
    <w:div w:id="1286539270">
      <w:bodyDiv w:val="1"/>
      <w:marLeft w:val="0"/>
      <w:marRight w:val="0"/>
      <w:marTop w:val="0"/>
      <w:marBottom w:val="0"/>
      <w:divBdr>
        <w:top w:val="none" w:sz="0" w:space="0" w:color="auto"/>
        <w:left w:val="none" w:sz="0" w:space="0" w:color="auto"/>
        <w:bottom w:val="none" w:sz="0" w:space="0" w:color="auto"/>
        <w:right w:val="none" w:sz="0" w:space="0" w:color="auto"/>
      </w:divBdr>
    </w:div>
    <w:div w:id="1293172173">
      <w:bodyDiv w:val="1"/>
      <w:marLeft w:val="0"/>
      <w:marRight w:val="0"/>
      <w:marTop w:val="0"/>
      <w:marBottom w:val="0"/>
      <w:divBdr>
        <w:top w:val="none" w:sz="0" w:space="0" w:color="auto"/>
        <w:left w:val="none" w:sz="0" w:space="0" w:color="auto"/>
        <w:bottom w:val="none" w:sz="0" w:space="0" w:color="auto"/>
        <w:right w:val="none" w:sz="0" w:space="0" w:color="auto"/>
      </w:divBdr>
    </w:div>
    <w:div w:id="1335690667">
      <w:bodyDiv w:val="1"/>
      <w:marLeft w:val="0"/>
      <w:marRight w:val="0"/>
      <w:marTop w:val="0"/>
      <w:marBottom w:val="0"/>
      <w:divBdr>
        <w:top w:val="none" w:sz="0" w:space="0" w:color="auto"/>
        <w:left w:val="none" w:sz="0" w:space="0" w:color="auto"/>
        <w:bottom w:val="none" w:sz="0" w:space="0" w:color="auto"/>
        <w:right w:val="none" w:sz="0" w:space="0" w:color="auto"/>
      </w:divBdr>
    </w:div>
    <w:div w:id="1337079050">
      <w:bodyDiv w:val="1"/>
      <w:marLeft w:val="0"/>
      <w:marRight w:val="0"/>
      <w:marTop w:val="0"/>
      <w:marBottom w:val="0"/>
      <w:divBdr>
        <w:top w:val="none" w:sz="0" w:space="0" w:color="auto"/>
        <w:left w:val="none" w:sz="0" w:space="0" w:color="auto"/>
        <w:bottom w:val="none" w:sz="0" w:space="0" w:color="auto"/>
        <w:right w:val="none" w:sz="0" w:space="0" w:color="auto"/>
      </w:divBdr>
    </w:div>
    <w:div w:id="1431465117">
      <w:bodyDiv w:val="1"/>
      <w:marLeft w:val="0"/>
      <w:marRight w:val="0"/>
      <w:marTop w:val="0"/>
      <w:marBottom w:val="0"/>
      <w:divBdr>
        <w:top w:val="none" w:sz="0" w:space="0" w:color="auto"/>
        <w:left w:val="none" w:sz="0" w:space="0" w:color="auto"/>
        <w:bottom w:val="none" w:sz="0" w:space="0" w:color="auto"/>
        <w:right w:val="none" w:sz="0" w:space="0" w:color="auto"/>
      </w:divBdr>
    </w:div>
    <w:div w:id="1516312274">
      <w:bodyDiv w:val="1"/>
      <w:marLeft w:val="0"/>
      <w:marRight w:val="0"/>
      <w:marTop w:val="0"/>
      <w:marBottom w:val="0"/>
      <w:divBdr>
        <w:top w:val="none" w:sz="0" w:space="0" w:color="auto"/>
        <w:left w:val="none" w:sz="0" w:space="0" w:color="auto"/>
        <w:bottom w:val="none" w:sz="0" w:space="0" w:color="auto"/>
        <w:right w:val="none" w:sz="0" w:space="0" w:color="auto"/>
      </w:divBdr>
    </w:div>
    <w:div w:id="1553810965">
      <w:bodyDiv w:val="1"/>
      <w:marLeft w:val="0"/>
      <w:marRight w:val="0"/>
      <w:marTop w:val="0"/>
      <w:marBottom w:val="0"/>
      <w:divBdr>
        <w:top w:val="none" w:sz="0" w:space="0" w:color="auto"/>
        <w:left w:val="none" w:sz="0" w:space="0" w:color="auto"/>
        <w:bottom w:val="none" w:sz="0" w:space="0" w:color="auto"/>
        <w:right w:val="none" w:sz="0" w:space="0" w:color="auto"/>
      </w:divBdr>
    </w:div>
    <w:div w:id="1573538446">
      <w:bodyDiv w:val="1"/>
      <w:marLeft w:val="0"/>
      <w:marRight w:val="0"/>
      <w:marTop w:val="0"/>
      <w:marBottom w:val="0"/>
      <w:divBdr>
        <w:top w:val="none" w:sz="0" w:space="0" w:color="auto"/>
        <w:left w:val="none" w:sz="0" w:space="0" w:color="auto"/>
        <w:bottom w:val="none" w:sz="0" w:space="0" w:color="auto"/>
        <w:right w:val="none" w:sz="0" w:space="0" w:color="auto"/>
      </w:divBdr>
    </w:div>
    <w:div w:id="1809859246">
      <w:bodyDiv w:val="1"/>
      <w:marLeft w:val="0"/>
      <w:marRight w:val="0"/>
      <w:marTop w:val="0"/>
      <w:marBottom w:val="0"/>
      <w:divBdr>
        <w:top w:val="none" w:sz="0" w:space="0" w:color="auto"/>
        <w:left w:val="none" w:sz="0" w:space="0" w:color="auto"/>
        <w:bottom w:val="none" w:sz="0" w:space="0" w:color="auto"/>
        <w:right w:val="none" w:sz="0" w:space="0" w:color="auto"/>
      </w:divBdr>
    </w:div>
    <w:div w:id="1892418210">
      <w:bodyDiv w:val="1"/>
      <w:marLeft w:val="0"/>
      <w:marRight w:val="0"/>
      <w:marTop w:val="0"/>
      <w:marBottom w:val="0"/>
      <w:divBdr>
        <w:top w:val="none" w:sz="0" w:space="0" w:color="auto"/>
        <w:left w:val="none" w:sz="0" w:space="0" w:color="auto"/>
        <w:bottom w:val="none" w:sz="0" w:space="0" w:color="auto"/>
        <w:right w:val="none" w:sz="0" w:space="0" w:color="auto"/>
      </w:divBdr>
    </w:div>
    <w:div w:id="1942370626">
      <w:bodyDiv w:val="1"/>
      <w:marLeft w:val="0"/>
      <w:marRight w:val="0"/>
      <w:marTop w:val="0"/>
      <w:marBottom w:val="0"/>
      <w:divBdr>
        <w:top w:val="none" w:sz="0" w:space="0" w:color="auto"/>
        <w:left w:val="none" w:sz="0" w:space="0" w:color="auto"/>
        <w:bottom w:val="none" w:sz="0" w:space="0" w:color="auto"/>
        <w:right w:val="none" w:sz="0" w:space="0" w:color="auto"/>
      </w:divBdr>
    </w:div>
    <w:div w:id="2015258161">
      <w:bodyDiv w:val="1"/>
      <w:marLeft w:val="0"/>
      <w:marRight w:val="0"/>
      <w:marTop w:val="0"/>
      <w:marBottom w:val="0"/>
      <w:divBdr>
        <w:top w:val="none" w:sz="0" w:space="0" w:color="auto"/>
        <w:left w:val="none" w:sz="0" w:space="0" w:color="auto"/>
        <w:bottom w:val="none" w:sz="0" w:space="0" w:color="auto"/>
        <w:right w:val="none" w:sz="0" w:space="0" w:color="auto"/>
      </w:divBdr>
    </w:div>
    <w:div w:id="2057006224">
      <w:bodyDiv w:val="1"/>
      <w:marLeft w:val="0"/>
      <w:marRight w:val="0"/>
      <w:marTop w:val="0"/>
      <w:marBottom w:val="0"/>
      <w:divBdr>
        <w:top w:val="none" w:sz="0" w:space="0" w:color="auto"/>
        <w:left w:val="none" w:sz="0" w:space="0" w:color="auto"/>
        <w:bottom w:val="none" w:sz="0" w:space="0" w:color="auto"/>
        <w:right w:val="none" w:sz="0" w:space="0" w:color="auto"/>
      </w:divBdr>
      <w:divsChild>
        <w:div w:id="533035660">
          <w:marLeft w:val="547"/>
          <w:marRight w:val="0"/>
          <w:marTop w:val="96"/>
          <w:marBottom w:val="0"/>
          <w:divBdr>
            <w:top w:val="none" w:sz="0" w:space="0" w:color="auto"/>
            <w:left w:val="none" w:sz="0" w:space="0" w:color="auto"/>
            <w:bottom w:val="none" w:sz="0" w:space="0" w:color="auto"/>
            <w:right w:val="none" w:sz="0" w:space="0" w:color="auto"/>
          </w:divBdr>
        </w:div>
        <w:div w:id="637691543">
          <w:marLeft w:val="547"/>
          <w:marRight w:val="0"/>
          <w:marTop w:val="96"/>
          <w:marBottom w:val="0"/>
          <w:divBdr>
            <w:top w:val="none" w:sz="0" w:space="0" w:color="auto"/>
            <w:left w:val="none" w:sz="0" w:space="0" w:color="auto"/>
            <w:bottom w:val="none" w:sz="0" w:space="0" w:color="auto"/>
            <w:right w:val="none" w:sz="0" w:space="0" w:color="auto"/>
          </w:divBdr>
        </w:div>
        <w:div w:id="1200359900">
          <w:marLeft w:val="547"/>
          <w:marRight w:val="0"/>
          <w:marTop w:val="96"/>
          <w:marBottom w:val="0"/>
          <w:divBdr>
            <w:top w:val="none" w:sz="0" w:space="0" w:color="auto"/>
            <w:left w:val="none" w:sz="0" w:space="0" w:color="auto"/>
            <w:bottom w:val="none" w:sz="0" w:space="0" w:color="auto"/>
            <w:right w:val="none" w:sz="0" w:space="0" w:color="auto"/>
          </w:divBdr>
        </w:div>
        <w:div w:id="1241792379">
          <w:marLeft w:val="547"/>
          <w:marRight w:val="0"/>
          <w:marTop w:val="96"/>
          <w:marBottom w:val="0"/>
          <w:divBdr>
            <w:top w:val="none" w:sz="0" w:space="0" w:color="auto"/>
            <w:left w:val="none" w:sz="0" w:space="0" w:color="auto"/>
            <w:bottom w:val="none" w:sz="0" w:space="0" w:color="auto"/>
            <w:right w:val="none" w:sz="0" w:space="0" w:color="auto"/>
          </w:divBdr>
        </w:div>
      </w:divsChild>
    </w:div>
    <w:div w:id="2110269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4.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footer" Target="footer4.xml"/><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yperlink" Target="https://github.com/AllenAircraft/PWC-OLS/tree/mai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file:///\\file2015" TargetMode="External"/><Relationship Id="rId49" Type="http://schemas.openxmlformats.org/officeDocument/2006/relationships/image" Target="media/image31.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file:///\\file2015" TargetMode="External"/><Relationship Id="rId48" Type="http://schemas.openxmlformats.org/officeDocument/2006/relationships/hyperlink" Target="https://github.com/AllenAircraft/PWC-OLS/tree/main" TargetMode="Externa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29.png"/><Relationship Id="rId20" Type="http://schemas.openxmlformats.org/officeDocument/2006/relationships/image" Target="media/image7.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wmf"/></Relationships>
</file>

<file path=word/_rels/header4.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ld\Documents\Custom%20Office%20Templates\QTP%20Template%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mbria"/>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7418A0-72F9-4A6F-BD37-040800788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QTP Template 1.dotx</Template>
  <TotalTime>1089</TotalTime>
  <Pages>45</Pages>
  <Words>9546</Words>
  <Characters>54413</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ALLEN AIRCRAFT PRODUCTS, INC</vt:lpstr>
    </vt:vector>
  </TitlesOfParts>
  <Company>Allen Aircraft Products, Inc.</Company>
  <LinksUpToDate>false</LinksUpToDate>
  <CharactersWithSpaces>63832</CharactersWithSpaces>
  <SharedDoc>false</SharedDoc>
  <HLinks>
    <vt:vector size="138" baseType="variant">
      <vt:variant>
        <vt:i4>1638449</vt:i4>
      </vt:variant>
      <vt:variant>
        <vt:i4>134</vt:i4>
      </vt:variant>
      <vt:variant>
        <vt:i4>0</vt:i4>
      </vt:variant>
      <vt:variant>
        <vt:i4>5</vt:i4>
      </vt:variant>
      <vt:variant>
        <vt:lpwstr/>
      </vt:variant>
      <vt:variant>
        <vt:lpwstr>_Toc448749941</vt:lpwstr>
      </vt:variant>
      <vt:variant>
        <vt:i4>1638449</vt:i4>
      </vt:variant>
      <vt:variant>
        <vt:i4>128</vt:i4>
      </vt:variant>
      <vt:variant>
        <vt:i4>0</vt:i4>
      </vt:variant>
      <vt:variant>
        <vt:i4>5</vt:i4>
      </vt:variant>
      <vt:variant>
        <vt:lpwstr/>
      </vt:variant>
      <vt:variant>
        <vt:lpwstr>_Toc448749940</vt:lpwstr>
      </vt:variant>
      <vt:variant>
        <vt:i4>1966129</vt:i4>
      </vt:variant>
      <vt:variant>
        <vt:i4>122</vt:i4>
      </vt:variant>
      <vt:variant>
        <vt:i4>0</vt:i4>
      </vt:variant>
      <vt:variant>
        <vt:i4>5</vt:i4>
      </vt:variant>
      <vt:variant>
        <vt:lpwstr/>
      </vt:variant>
      <vt:variant>
        <vt:lpwstr>_Toc448749939</vt:lpwstr>
      </vt:variant>
      <vt:variant>
        <vt:i4>1966129</vt:i4>
      </vt:variant>
      <vt:variant>
        <vt:i4>116</vt:i4>
      </vt:variant>
      <vt:variant>
        <vt:i4>0</vt:i4>
      </vt:variant>
      <vt:variant>
        <vt:i4>5</vt:i4>
      </vt:variant>
      <vt:variant>
        <vt:lpwstr/>
      </vt:variant>
      <vt:variant>
        <vt:lpwstr>_Toc448749938</vt:lpwstr>
      </vt:variant>
      <vt:variant>
        <vt:i4>1966129</vt:i4>
      </vt:variant>
      <vt:variant>
        <vt:i4>110</vt:i4>
      </vt:variant>
      <vt:variant>
        <vt:i4>0</vt:i4>
      </vt:variant>
      <vt:variant>
        <vt:i4>5</vt:i4>
      </vt:variant>
      <vt:variant>
        <vt:lpwstr/>
      </vt:variant>
      <vt:variant>
        <vt:lpwstr>_Toc448749937</vt:lpwstr>
      </vt:variant>
      <vt:variant>
        <vt:i4>1966129</vt:i4>
      </vt:variant>
      <vt:variant>
        <vt:i4>104</vt:i4>
      </vt:variant>
      <vt:variant>
        <vt:i4>0</vt:i4>
      </vt:variant>
      <vt:variant>
        <vt:i4>5</vt:i4>
      </vt:variant>
      <vt:variant>
        <vt:lpwstr/>
      </vt:variant>
      <vt:variant>
        <vt:lpwstr>_Toc448749936</vt:lpwstr>
      </vt:variant>
      <vt:variant>
        <vt:i4>1966129</vt:i4>
      </vt:variant>
      <vt:variant>
        <vt:i4>98</vt:i4>
      </vt:variant>
      <vt:variant>
        <vt:i4>0</vt:i4>
      </vt:variant>
      <vt:variant>
        <vt:i4>5</vt:i4>
      </vt:variant>
      <vt:variant>
        <vt:lpwstr/>
      </vt:variant>
      <vt:variant>
        <vt:lpwstr>_Toc448749935</vt:lpwstr>
      </vt:variant>
      <vt:variant>
        <vt:i4>1966129</vt:i4>
      </vt:variant>
      <vt:variant>
        <vt:i4>92</vt:i4>
      </vt:variant>
      <vt:variant>
        <vt:i4>0</vt:i4>
      </vt:variant>
      <vt:variant>
        <vt:i4>5</vt:i4>
      </vt:variant>
      <vt:variant>
        <vt:lpwstr/>
      </vt:variant>
      <vt:variant>
        <vt:lpwstr>_Toc448749934</vt:lpwstr>
      </vt:variant>
      <vt:variant>
        <vt:i4>1966129</vt:i4>
      </vt:variant>
      <vt:variant>
        <vt:i4>86</vt:i4>
      </vt:variant>
      <vt:variant>
        <vt:i4>0</vt:i4>
      </vt:variant>
      <vt:variant>
        <vt:i4>5</vt:i4>
      </vt:variant>
      <vt:variant>
        <vt:lpwstr/>
      </vt:variant>
      <vt:variant>
        <vt:lpwstr>_Toc448749933</vt:lpwstr>
      </vt:variant>
      <vt:variant>
        <vt:i4>1966129</vt:i4>
      </vt:variant>
      <vt:variant>
        <vt:i4>80</vt:i4>
      </vt:variant>
      <vt:variant>
        <vt:i4>0</vt:i4>
      </vt:variant>
      <vt:variant>
        <vt:i4>5</vt:i4>
      </vt:variant>
      <vt:variant>
        <vt:lpwstr/>
      </vt:variant>
      <vt:variant>
        <vt:lpwstr>_Toc448749932</vt:lpwstr>
      </vt:variant>
      <vt:variant>
        <vt:i4>1966129</vt:i4>
      </vt:variant>
      <vt:variant>
        <vt:i4>74</vt:i4>
      </vt:variant>
      <vt:variant>
        <vt:i4>0</vt:i4>
      </vt:variant>
      <vt:variant>
        <vt:i4>5</vt:i4>
      </vt:variant>
      <vt:variant>
        <vt:lpwstr/>
      </vt:variant>
      <vt:variant>
        <vt:lpwstr>_Toc448749931</vt:lpwstr>
      </vt:variant>
      <vt:variant>
        <vt:i4>1966129</vt:i4>
      </vt:variant>
      <vt:variant>
        <vt:i4>68</vt:i4>
      </vt:variant>
      <vt:variant>
        <vt:i4>0</vt:i4>
      </vt:variant>
      <vt:variant>
        <vt:i4>5</vt:i4>
      </vt:variant>
      <vt:variant>
        <vt:lpwstr/>
      </vt:variant>
      <vt:variant>
        <vt:lpwstr>_Toc448749930</vt:lpwstr>
      </vt:variant>
      <vt:variant>
        <vt:i4>2031665</vt:i4>
      </vt:variant>
      <vt:variant>
        <vt:i4>62</vt:i4>
      </vt:variant>
      <vt:variant>
        <vt:i4>0</vt:i4>
      </vt:variant>
      <vt:variant>
        <vt:i4>5</vt:i4>
      </vt:variant>
      <vt:variant>
        <vt:lpwstr/>
      </vt:variant>
      <vt:variant>
        <vt:lpwstr>_Toc448749929</vt:lpwstr>
      </vt:variant>
      <vt:variant>
        <vt:i4>2031665</vt:i4>
      </vt:variant>
      <vt:variant>
        <vt:i4>56</vt:i4>
      </vt:variant>
      <vt:variant>
        <vt:i4>0</vt:i4>
      </vt:variant>
      <vt:variant>
        <vt:i4>5</vt:i4>
      </vt:variant>
      <vt:variant>
        <vt:lpwstr/>
      </vt:variant>
      <vt:variant>
        <vt:lpwstr>_Toc448749928</vt:lpwstr>
      </vt:variant>
      <vt:variant>
        <vt:i4>2031665</vt:i4>
      </vt:variant>
      <vt:variant>
        <vt:i4>50</vt:i4>
      </vt:variant>
      <vt:variant>
        <vt:i4>0</vt:i4>
      </vt:variant>
      <vt:variant>
        <vt:i4>5</vt:i4>
      </vt:variant>
      <vt:variant>
        <vt:lpwstr/>
      </vt:variant>
      <vt:variant>
        <vt:lpwstr>_Toc448749927</vt:lpwstr>
      </vt:variant>
      <vt:variant>
        <vt:i4>2031665</vt:i4>
      </vt:variant>
      <vt:variant>
        <vt:i4>44</vt:i4>
      </vt:variant>
      <vt:variant>
        <vt:i4>0</vt:i4>
      </vt:variant>
      <vt:variant>
        <vt:i4>5</vt:i4>
      </vt:variant>
      <vt:variant>
        <vt:lpwstr/>
      </vt:variant>
      <vt:variant>
        <vt:lpwstr>_Toc448749926</vt:lpwstr>
      </vt:variant>
      <vt:variant>
        <vt:i4>2031665</vt:i4>
      </vt:variant>
      <vt:variant>
        <vt:i4>38</vt:i4>
      </vt:variant>
      <vt:variant>
        <vt:i4>0</vt:i4>
      </vt:variant>
      <vt:variant>
        <vt:i4>5</vt:i4>
      </vt:variant>
      <vt:variant>
        <vt:lpwstr/>
      </vt:variant>
      <vt:variant>
        <vt:lpwstr>_Toc448749925</vt:lpwstr>
      </vt:variant>
      <vt:variant>
        <vt:i4>2031665</vt:i4>
      </vt:variant>
      <vt:variant>
        <vt:i4>32</vt:i4>
      </vt:variant>
      <vt:variant>
        <vt:i4>0</vt:i4>
      </vt:variant>
      <vt:variant>
        <vt:i4>5</vt:i4>
      </vt:variant>
      <vt:variant>
        <vt:lpwstr/>
      </vt:variant>
      <vt:variant>
        <vt:lpwstr>_Toc448749924</vt:lpwstr>
      </vt:variant>
      <vt:variant>
        <vt:i4>2031665</vt:i4>
      </vt:variant>
      <vt:variant>
        <vt:i4>26</vt:i4>
      </vt:variant>
      <vt:variant>
        <vt:i4>0</vt:i4>
      </vt:variant>
      <vt:variant>
        <vt:i4>5</vt:i4>
      </vt:variant>
      <vt:variant>
        <vt:lpwstr/>
      </vt:variant>
      <vt:variant>
        <vt:lpwstr>_Toc448749923</vt:lpwstr>
      </vt:variant>
      <vt:variant>
        <vt:i4>2031665</vt:i4>
      </vt:variant>
      <vt:variant>
        <vt:i4>20</vt:i4>
      </vt:variant>
      <vt:variant>
        <vt:i4>0</vt:i4>
      </vt:variant>
      <vt:variant>
        <vt:i4>5</vt:i4>
      </vt:variant>
      <vt:variant>
        <vt:lpwstr/>
      </vt:variant>
      <vt:variant>
        <vt:lpwstr>_Toc448749922</vt:lpwstr>
      </vt:variant>
      <vt:variant>
        <vt:i4>2031665</vt:i4>
      </vt:variant>
      <vt:variant>
        <vt:i4>14</vt:i4>
      </vt:variant>
      <vt:variant>
        <vt:i4>0</vt:i4>
      </vt:variant>
      <vt:variant>
        <vt:i4>5</vt:i4>
      </vt:variant>
      <vt:variant>
        <vt:lpwstr/>
      </vt:variant>
      <vt:variant>
        <vt:lpwstr>_Toc448749921</vt:lpwstr>
      </vt:variant>
      <vt:variant>
        <vt:i4>2031665</vt:i4>
      </vt:variant>
      <vt:variant>
        <vt:i4>8</vt:i4>
      </vt:variant>
      <vt:variant>
        <vt:i4>0</vt:i4>
      </vt:variant>
      <vt:variant>
        <vt:i4>5</vt:i4>
      </vt:variant>
      <vt:variant>
        <vt:lpwstr/>
      </vt:variant>
      <vt:variant>
        <vt:lpwstr>_Toc448749920</vt:lpwstr>
      </vt:variant>
      <vt:variant>
        <vt:i4>1835057</vt:i4>
      </vt:variant>
      <vt:variant>
        <vt:i4>2</vt:i4>
      </vt:variant>
      <vt:variant>
        <vt:i4>0</vt:i4>
      </vt:variant>
      <vt:variant>
        <vt:i4>5</vt:i4>
      </vt:variant>
      <vt:variant>
        <vt:lpwstr/>
      </vt:variant>
      <vt:variant>
        <vt:lpwstr>_Toc448749919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ALLEN AIRCRAFT PRODUCTS, INC</dc:title>
  <dc:subject/>
  <dc:creator>Diane L. Daugherty</dc:creator>
  <cp:keywords/>
  <dc:description/>
  <cp:lastModifiedBy>rick ales</cp:lastModifiedBy>
  <cp:revision>4</cp:revision>
  <cp:lastPrinted>2025-04-15T15:17:00Z</cp:lastPrinted>
  <dcterms:created xsi:type="dcterms:W3CDTF">2025-04-09T13:22:00Z</dcterms:created>
  <dcterms:modified xsi:type="dcterms:W3CDTF">2025-10-21T17:10:00Z</dcterms:modified>
</cp:coreProperties>
</file>